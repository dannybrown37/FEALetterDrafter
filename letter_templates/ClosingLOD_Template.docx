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F31" w:rsidRPr="009B67F0" w:rsidRDefault="00BB2F31" w:rsidP="00753E26"/>
    <w:p w:rsidR="00BB2F31" w:rsidRPr="009B67F0" w:rsidRDefault="00BB2F31" w:rsidP="00753E26">
      <w:r w:rsidRPr="009B67F0">
        <w:fldChar w:fldCharType="begin"/>
      </w:r>
      <w:r w:rsidRPr="009B67F0">
        <w:instrText xml:space="preserve"> DATE \@ "MMMM d, yyyy" </w:instrText>
      </w:r>
      <w:r w:rsidRPr="009B67F0">
        <w:fldChar w:fldCharType="separate"/>
      </w:r>
      <w:r w:rsidR="00F16055">
        <w:rPr>
          <w:noProof/>
        </w:rPr>
        <w:t>November 26, 2018</w:t>
      </w:r>
      <w:r w:rsidRPr="009B67F0">
        <w:fldChar w:fldCharType="end"/>
      </w:r>
    </w:p>
    <w:p w:rsidR="001D2807" w:rsidRPr="009B67F0" w:rsidRDefault="001D2807" w:rsidP="00753E26"/>
    <w:p w:rsidR="0071733D" w:rsidRPr="009B67F0" w:rsidRDefault="008152E3" w:rsidP="0071733D">
      <w:fldSimple w:instr=" MERGEFIELD  complainant  \* MERGEFORMAT ">
        <w:r w:rsidR="00F16055">
          <w:rPr>
            <w:noProof/>
          </w:rPr>
          <w:t>«complainant»</w:t>
        </w:r>
      </w:fldSimple>
    </w:p>
    <w:p w:rsidR="00D542DE" w:rsidRPr="009B67F0" w:rsidRDefault="008152E3" w:rsidP="0071733D">
      <w:fldSimple w:instr=" MERGEFIELD  compAddress  \* MERGEFORMAT ">
        <w:r w:rsidR="00F16055">
          <w:rPr>
            <w:noProof/>
          </w:rPr>
          <w:t>«compAddress»</w:t>
        </w:r>
      </w:fldSimple>
    </w:p>
    <w:p w:rsidR="00E57EB8" w:rsidRDefault="008152E3" w:rsidP="0071733D">
      <w:pPr>
        <w:rPr>
          <w:noProof/>
        </w:rPr>
      </w:pPr>
      <w:fldSimple w:instr=" MERGEFIELD  compCityStateZip  \* MERGEFORMAT ">
        <w:r w:rsidR="00F16055">
          <w:rPr>
            <w:noProof/>
          </w:rPr>
          <w:t>«compCityStateZip»</w:t>
        </w:r>
      </w:fldSimple>
    </w:p>
    <w:p w:rsidR="00D542DE" w:rsidRPr="009B67F0" w:rsidRDefault="009F65E2" w:rsidP="0071733D">
      <w:r>
        <w:rPr>
          <w:noProof/>
        </w:rPr>
        <w:t xml:space="preserve">Sent via email to </w:t>
      </w:r>
      <w:r w:rsidR="00547930">
        <w:rPr>
          <w:noProof/>
        </w:rPr>
        <w:fldChar w:fldCharType="begin"/>
      </w:r>
      <w:r w:rsidR="00547930">
        <w:rPr>
          <w:noProof/>
        </w:rPr>
        <w:instrText xml:space="preserve"> MERGEFIELD  compEmail  \* MERGEFORMAT </w:instrText>
      </w:r>
      <w:r w:rsidR="00547930">
        <w:rPr>
          <w:noProof/>
        </w:rPr>
        <w:fldChar w:fldCharType="separate"/>
      </w:r>
      <w:r w:rsidR="00F16055">
        <w:rPr>
          <w:noProof/>
        </w:rPr>
        <w:t>«compEmail»</w:t>
      </w:r>
      <w:r w:rsidR="00547930">
        <w:rPr>
          <w:noProof/>
        </w:rPr>
        <w:fldChar w:fldCharType="end"/>
      </w:r>
    </w:p>
    <w:p w:rsidR="007E34FA" w:rsidRPr="009B67F0" w:rsidRDefault="007E34FA" w:rsidP="0071733D"/>
    <w:p w:rsidR="00BD6CAD" w:rsidRPr="009B67F0" w:rsidRDefault="0071733D" w:rsidP="00BD6CAD">
      <w:r w:rsidRPr="009B67F0">
        <w:t>RE:</w:t>
      </w:r>
      <w:r w:rsidR="00BD6CAD" w:rsidRPr="009B67F0">
        <w:tab/>
      </w:r>
      <w:r w:rsidR="00B72D38">
        <w:fldChar w:fldCharType="begin"/>
      </w:r>
      <w:r w:rsidR="00B72D38">
        <w:instrText xml:space="preserve"> MERGEFIELD  project  \* MERGEFORMAT </w:instrText>
      </w:r>
      <w:r w:rsidR="00B72D38">
        <w:fldChar w:fldCharType="separate"/>
      </w:r>
      <w:r w:rsidR="00F16055">
        <w:rPr>
          <w:noProof/>
        </w:rPr>
        <w:t>«project»</w:t>
      </w:r>
      <w:r w:rsidR="00B72D38">
        <w:rPr>
          <w:noProof/>
        </w:rPr>
        <w:fldChar w:fldCharType="end"/>
      </w:r>
      <w:r w:rsidRPr="009B67F0">
        <w:t xml:space="preserve"> </w:t>
      </w:r>
    </w:p>
    <w:p w:rsidR="0071733D" w:rsidRPr="009B67F0" w:rsidRDefault="0071733D" w:rsidP="009B67F0">
      <w:pPr>
        <w:ind w:firstLine="720"/>
      </w:pPr>
      <w:r w:rsidRPr="009B67F0">
        <w:t xml:space="preserve">Case No. </w:t>
      </w:r>
      <w:fldSimple w:instr=" MERGEFIELD  caseNumber  \* MERGEFORMAT ">
        <w:r w:rsidR="00F16055">
          <w:rPr>
            <w:noProof/>
          </w:rPr>
          <w:t>«caseNumber»</w:t>
        </w:r>
      </w:fldSimple>
    </w:p>
    <w:p w:rsidR="009B67F0" w:rsidRPr="009B67F0" w:rsidRDefault="009B67F0" w:rsidP="009B67F0">
      <w:pPr>
        <w:ind w:firstLine="720"/>
      </w:pPr>
    </w:p>
    <w:p w:rsidR="0071733D" w:rsidRPr="009B67F0" w:rsidRDefault="00954CEC" w:rsidP="0071733D">
      <w:r>
        <w:t xml:space="preserve">Dear </w:t>
      </w:r>
      <w:fldSimple w:instr=" MERGEFIELD  compSalutation  \* MERGEFORMAT ">
        <w:r w:rsidR="00F16055">
          <w:rPr>
            <w:noProof/>
          </w:rPr>
          <w:t>«compSalutation»</w:t>
        </w:r>
      </w:fldSimple>
      <w:r w:rsidR="0071733D" w:rsidRPr="009B67F0">
        <w:t>:</w:t>
      </w:r>
    </w:p>
    <w:p w:rsidR="00BB2F31" w:rsidRPr="009B67F0" w:rsidRDefault="00BB2F31" w:rsidP="00753E26"/>
    <w:p w:rsidR="00E442FA" w:rsidRPr="009B67F0" w:rsidRDefault="00FC6AD0" w:rsidP="00753E26">
      <w:r>
        <w:t xml:space="preserve">As we discussed in our </w:t>
      </w:r>
      <w:r w:rsidR="00B72D38">
        <w:fldChar w:fldCharType="begin"/>
      </w:r>
      <w:r w:rsidR="00B72D38">
        <w:instrText xml:space="preserve"> MERGEFIELD  dateOfCTC  \* MERGEFORMAT </w:instrText>
      </w:r>
      <w:r w:rsidR="00B72D38">
        <w:fldChar w:fldCharType="separate"/>
      </w:r>
      <w:r w:rsidR="00F16055">
        <w:rPr>
          <w:noProof/>
        </w:rPr>
        <w:t>«dateOfCTC»</w:t>
      </w:r>
      <w:r w:rsidR="00B72D38">
        <w:rPr>
          <w:noProof/>
        </w:rPr>
        <w:fldChar w:fldCharType="end"/>
      </w:r>
      <w:r>
        <w:t>,</w:t>
      </w:r>
      <w:r w:rsidR="004F3CDA">
        <w:t xml:space="preserve"> telephone conversation,</w:t>
      </w:r>
      <w:r>
        <w:t xml:space="preserve"> </w:t>
      </w:r>
      <w:r w:rsidR="00E655C4">
        <w:t xml:space="preserve">your complaint has been assigned to me for review. </w:t>
      </w:r>
      <w:r w:rsidR="00864B58">
        <w:rPr>
          <w:noProof/>
        </w:rPr>
        <w:t xml:space="preserve">The following is a summary </w:t>
      </w:r>
      <w:r w:rsidR="00BF19C6">
        <w:rPr>
          <w:noProof/>
        </w:rPr>
        <w:t>of the allegations we discussed:</w:t>
      </w:r>
    </w:p>
    <w:p w:rsidR="008D7A44" w:rsidRPr="009B67F0" w:rsidRDefault="008D7A44" w:rsidP="00421F91"/>
    <w:p w:rsidR="001B3454" w:rsidRDefault="001B3454" w:rsidP="001B3454">
      <w:pPr>
        <w:pStyle w:val="ListParagraph"/>
        <w:numPr>
          <w:ilvl w:val="0"/>
          <w:numId w:val="3"/>
        </w:numPr>
      </w:pPr>
    </w:p>
    <w:p w:rsidR="00C0042A" w:rsidRPr="009B67F0" w:rsidRDefault="007572E6" w:rsidP="00753E26">
      <w:r w:rsidRPr="009B67F0">
        <w:tab/>
      </w:r>
    </w:p>
    <w:p w:rsidR="00830D50" w:rsidRDefault="00830D50" w:rsidP="00EE7C18">
      <w:r>
        <w:t xml:space="preserve">As we discussed and as provided in my letter of </w:t>
      </w:r>
      <w:r w:rsidR="00B72D38">
        <w:fldChar w:fldCharType="begin"/>
      </w:r>
      <w:r w:rsidR="00B72D38">
        <w:instrText xml:space="preserve"> MERGEFIELD  dateOfCCCL  \* MERGEFORMAT </w:instrText>
      </w:r>
      <w:r w:rsidR="00B72D38">
        <w:fldChar w:fldCharType="separate"/>
      </w:r>
      <w:r w:rsidR="00F16055">
        <w:rPr>
          <w:noProof/>
        </w:rPr>
        <w:t>«dateOfCCCL»</w:t>
      </w:r>
      <w:r w:rsidR="00B72D38">
        <w:rPr>
          <w:noProof/>
        </w:rPr>
        <w:fldChar w:fldCharType="end"/>
      </w:r>
      <w:r>
        <w:t>, I asked you to provide me with the following documents no later than</w:t>
      </w:r>
      <w:r w:rsidR="002D3B8F">
        <w:t xml:space="preserve"> </w:t>
      </w:r>
      <w:fldSimple w:instr=" MERGEFIELD  dueDateCCCLReqEv  \* MERGEFORMAT ">
        <w:r w:rsidR="00F16055">
          <w:rPr>
            <w:noProof/>
          </w:rPr>
          <w:t>«dueDateCCCLReqEv»</w:t>
        </w:r>
      </w:fldSimple>
      <w:r>
        <w:t>:</w:t>
      </w:r>
    </w:p>
    <w:p w:rsidR="00830D50" w:rsidRDefault="00830D50" w:rsidP="00EE7C18"/>
    <w:p w:rsidR="00830D50" w:rsidRDefault="00830D50" w:rsidP="00830D50">
      <w:pPr>
        <w:pStyle w:val="ListParagraph"/>
        <w:numPr>
          <w:ilvl w:val="0"/>
          <w:numId w:val="3"/>
        </w:numPr>
      </w:pPr>
    </w:p>
    <w:p w:rsidR="00830D50" w:rsidRDefault="00830D50" w:rsidP="00EE7C18"/>
    <w:p w:rsidR="00F16055" w:rsidRDefault="00830D50" w:rsidP="00EE7C18">
      <w:r>
        <w:t>To date, I have not received the documents requested above; therefore, I am closing this case without any further activity.</w:t>
      </w:r>
    </w:p>
    <w:p w:rsidR="00F16055" w:rsidRDefault="00F16055" w:rsidP="00EE7C18"/>
    <w:p w:rsidR="00F16055" w:rsidRDefault="00F16055" w:rsidP="00EE7C18">
      <w:r>
        <w:t xml:space="preserve">The following allegations were not addressed as identified in my </w:t>
      </w:r>
      <w:fldSimple w:instr=" MERGEFIELD  dateOfCCCL  \* MERGEFORMAT ">
        <w:r>
          <w:rPr>
            <w:noProof/>
          </w:rPr>
          <w:t>«dateOfCCCL»</w:t>
        </w:r>
      </w:fldSimple>
      <w:r w:rsidR="00313344">
        <w:t>,</w:t>
      </w:r>
      <w:bookmarkStart w:id="0" w:name="_GoBack"/>
      <w:bookmarkEnd w:id="0"/>
      <w:r>
        <w:t xml:space="preserve"> letter to you:</w:t>
      </w:r>
    </w:p>
    <w:p w:rsidR="00F16055" w:rsidRDefault="00F16055" w:rsidP="00EE7C18"/>
    <w:p w:rsidR="00EE7C18" w:rsidRDefault="00830D50" w:rsidP="00EE7C18">
      <w:r>
        <w:t>If in the future you are able to obtain documentation of your allegations, please feel free to file a new complaint with the divis</w:t>
      </w:r>
      <w:r w:rsidR="00813144">
        <w:t>i</w:t>
      </w:r>
      <w:r>
        <w:t>on.</w:t>
      </w:r>
    </w:p>
    <w:p w:rsidR="00C2759A" w:rsidRPr="009B67F0" w:rsidRDefault="00C2759A" w:rsidP="00753E26"/>
    <w:p w:rsidR="00671808" w:rsidRPr="009B67F0" w:rsidRDefault="00671808" w:rsidP="00753E26">
      <w:r w:rsidRPr="009B67F0">
        <w:t>Sincerely,</w:t>
      </w:r>
    </w:p>
    <w:p w:rsidR="00671808" w:rsidRPr="009B67F0" w:rsidRDefault="00671808" w:rsidP="00753E26">
      <w:r w:rsidRPr="009B67F0">
        <w:t>BUREAU OF COMPLIANCE</w:t>
      </w:r>
    </w:p>
    <w:p w:rsidR="00671808" w:rsidRPr="009B67F0" w:rsidRDefault="00671808" w:rsidP="00753E26">
      <w:r w:rsidRPr="009B67F0">
        <w:rPr>
          <w:noProof/>
        </w:rPr>
        <w:drawing>
          <wp:inline distT="0" distB="0" distL="0" distR="0" wp14:anchorId="0593D28D" wp14:editId="13011FC0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69" w:rsidRPr="009B67F0" w:rsidRDefault="00671808" w:rsidP="00C814C9">
      <w:pPr>
        <w:sectPr w:rsidR="008C6F69" w:rsidRPr="009B67F0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 w:rsidRPr="009B67F0">
        <w:t>Danny Brown</w:t>
      </w:r>
      <w:r w:rsidR="00C814C9">
        <w:t>, Financial Examiner/Analyst</w:t>
      </w:r>
    </w:p>
    <w:p w:rsidR="00154751" w:rsidRPr="009B67F0" w:rsidRDefault="00B72D38" w:rsidP="001D2807">
      <w:hyperlink r:id="rId16" w:history="1">
        <w:r w:rsidR="0085656C" w:rsidRPr="00A87A38">
          <w:rPr>
            <w:rStyle w:val="Hyperlink"/>
          </w:rPr>
          <w:t>daniel.brown@myfloridalicense.com</w:t>
        </w:r>
      </w:hyperlink>
      <w:r w:rsidR="0085656C">
        <w:t xml:space="preserve"> </w:t>
      </w:r>
    </w:p>
    <w:sectPr w:rsidR="00154751" w:rsidRPr="009B67F0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38" w:rsidRDefault="00B72D38">
      <w:r>
        <w:separator/>
      </w:r>
    </w:p>
  </w:endnote>
  <w:endnote w:type="continuationSeparator" w:id="0">
    <w:p w:rsidR="00B72D38" w:rsidRDefault="00B72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2E6" w:rsidRPr="00CE0C1F" w:rsidRDefault="007572E6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7572E6" w:rsidRDefault="00B72D38" w:rsidP="00CE0C1F">
    <w:pPr>
      <w:pStyle w:val="Footer"/>
      <w:jc w:val="center"/>
      <w:rPr>
        <w:sz w:val="18"/>
        <w:szCs w:val="18"/>
      </w:rPr>
    </w:pPr>
    <w:hyperlink r:id="rId1" w:history="1">
      <w:r w:rsidR="007572E6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38" w:rsidRDefault="00B72D38">
      <w:r>
        <w:separator/>
      </w:r>
    </w:p>
  </w:footnote>
  <w:footnote w:type="continuationSeparator" w:id="0">
    <w:p w:rsidR="00B72D38" w:rsidRDefault="00B72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4F2" w:rsidRDefault="004844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51" w:rsidRDefault="008152E3">
    <w:pPr>
      <w:pStyle w:val="Header"/>
    </w:pPr>
    <w:fldSimple w:instr=" MERGEFIELD  respondent  \* MERGEFORMAT ">
      <w:r w:rsidR="00F16055">
        <w:rPr>
          <w:noProof/>
        </w:rPr>
        <w:t>«respondent»</w:t>
      </w:r>
    </w:fldSimple>
  </w:p>
  <w:p w:rsidR="00154751" w:rsidRDefault="00B72D38">
    <w:pPr>
      <w:pStyle w:val="Header"/>
    </w:pPr>
    <w:r>
      <w:fldChar w:fldCharType="begin"/>
    </w:r>
    <w:r>
      <w:instrText xml:space="preserve"> MERGEFIELD  complainant  \* MERGEFORMAT </w:instrText>
    </w:r>
    <w:r>
      <w:fldChar w:fldCharType="separate"/>
    </w:r>
    <w:r w:rsidR="00F16055">
      <w:rPr>
        <w:noProof/>
      </w:rPr>
      <w:t>«complainant»</w:t>
    </w:r>
    <w:r>
      <w:rPr>
        <w:noProof/>
      </w:rPr>
      <w:fldChar w:fldCharType="end"/>
    </w:r>
  </w:p>
  <w:p w:rsidR="007572E6" w:rsidRDefault="007572E6">
    <w:pPr>
      <w:pStyle w:val="Header"/>
    </w:pPr>
    <w:r>
      <w:t xml:space="preserve">Case No. </w:t>
    </w:r>
    <w:r w:rsidR="00B72D38">
      <w:fldChar w:fldCharType="begin"/>
    </w:r>
    <w:r w:rsidR="00B72D38">
      <w:instrText xml:space="preserve"> MERGEFIELD  caseNum</w:instrText>
    </w:r>
    <w:r w:rsidR="00B72D38">
      <w:instrText xml:space="preserve">ber  \* MERGEFORMAT </w:instrText>
    </w:r>
    <w:r w:rsidR="00B72D38">
      <w:fldChar w:fldCharType="separate"/>
    </w:r>
    <w:r w:rsidR="00F16055">
      <w:rPr>
        <w:noProof/>
      </w:rPr>
      <w:t>«caseNumber»</w:t>
    </w:r>
    <w:r w:rsidR="00B72D38">
      <w:rPr>
        <w:noProof/>
      </w:rPr>
      <w:fldChar w:fldCharType="end"/>
    </w:r>
  </w:p>
  <w:p w:rsidR="007572E6" w:rsidRDefault="007572E6">
    <w:pPr>
      <w:pStyle w:val="Header"/>
    </w:pPr>
    <w:r>
      <w:t>Page 2 of 2</w:t>
    </w:r>
  </w:p>
  <w:p w:rsidR="007572E6" w:rsidRDefault="007572E6">
    <w:pPr>
      <w:pStyle w:val="Header"/>
    </w:pPr>
  </w:p>
  <w:p w:rsidR="007572E6" w:rsidRDefault="007572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7572E6" w:rsidRPr="00180000" w:rsidTr="00180000">
      <w:trPr>
        <w:trHeight w:val="180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315CA81B" wp14:editId="4AA9D49F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4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704EB62B" wp14:editId="16AF8ABB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844F2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7572E6" w:rsidRPr="00180000" w:rsidRDefault="004844F2" w:rsidP="004844F2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7572E6" w:rsidRPr="00180000" w:rsidTr="00180000">
      <w:trPr>
        <w:trHeight w:val="342"/>
      </w:trPr>
      <w:tc>
        <w:tcPr>
          <w:tcW w:w="5463" w:type="dxa"/>
        </w:tcPr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6769EC31" wp14:editId="6596FFD8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7572E6" w:rsidRPr="00180000" w:rsidRDefault="007572E6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>
            <w:rPr>
              <w:bCs/>
              <w:sz w:val="20"/>
              <w:szCs w:val="20"/>
            </w:rPr>
            <w:t>,</w:t>
          </w:r>
          <w:r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7572E6" w:rsidRPr="00180000" w:rsidRDefault="007572E6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Pr="00F454BA">
            <w:rPr>
              <w:bCs/>
              <w:sz w:val="20"/>
              <w:szCs w:val="20"/>
            </w:rPr>
            <w:t>,</w:t>
          </w:r>
          <w:r w:rsidRPr="00180000">
            <w:rPr>
              <w:b/>
              <w:bCs/>
              <w:sz w:val="20"/>
              <w:szCs w:val="20"/>
            </w:rPr>
            <w:t xml:space="preserve"> </w:t>
          </w:r>
          <w:r w:rsidRPr="00180000">
            <w:rPr>
              <w:sz w:val="20"/>
              <w:szCs w:val="20"/>
            </w:rPr>
            <w:t>Governor</w:t>
          </w:r>
        </w:p>
      </w:tc>
    </w:tr>
  </w:tbl>
  <w:p w:rsidR="007572E6" w:rsidRPr="00CE0C1F" w:rsidRDefault="007572E6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CD1508"/>
    <w:multiLevelType w:val="hybridMultilevel"/>
    <w:tmpl w:val="9AEC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B4096"/>
    <w:multiLevelType w:val="hybridMultilevel"/>
    <w:tmpl w:val="FB28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29C6"/>
    <w:rsid w:val="000034FF"/>
    <w:rsid w:val="0000756D"/>
    <w:rsid w:val="00021982"/>
    <w:rsid w:val="00024983"/>
    <w:rsid w:val="00035C50"/>
    <w:rsid w:val="00040CA6"/>
    <w:rsid w:val="000412C0"/>
    <w:rsid w:val="00050BC3"/>
    <w:rsid w:val="00052E0F"/>
    <w:rsid w:val="00057C7E"/>
    <w:rsid w:val="000623E2"/>
    <w:rsid w:val="000711F6"/>
    <w:rsid w:val="0008110D"/>
    <w:rsid w:val="00081476"/>
    <w:rsid w:val="00084D7D"/>
    <w:rsid w:val="0008643E"/>
    <w:rsid w:val="000953FC"/>
    <w:rsid w:val="000954A9"/>
    <w:rsid w:val="00097A1C"/>
    <w:rsid w:val="000A449A"/>
    <w:rsid w:val="000A767B"/>
    <w:rsid w:val="000A77CD"/>
    <w:rsid w:val="000C4A72"/>
    <w:rsid w:val="000E35F9"/>
    <w:rsid w:val="000F1A6F"/>
    <w:rsid w:val="000F5C7F"/>
    <w:rsid w:val="000F6438"/>
    <w:rsid w:val="001001CD"/>
    <w:rsid w:val="00101D4A"/>
    <w:rsid w:val="0011120E"/>
    <w:rsid w:val="00115E34"/>
    <w:rsid w:val="0013050B"/>
    <w:rsid w:val="001349A8"/>
    <w:rsid w:val="00150139"/>
    <w:rsid w:val="0015051D"/>
    <w:rsid w:val="00150B80"/>
    <w:rsid w:val="00154751"/>
    <w:rsid w:val="001664D0"/>
    <w:rsid w:val="00177972"/>
    <w:rsid w:val="00180000"/>
    <w:rsid w:val="00193CB3"/>
    <w:rsid w:val="001A6982"/>
    <w:rsid w:val="001B3454"/>
    <w:rsid w:val="001C6E47"/>
    <w:rsid w:val="001D0586"/>
    <w:rsid w:val="001D0D4F"/>
    <w:rsid w:val="001D241C"/>
    <w:rsid w:val="001D2807"/>
    <w:rsid w:val="001E43DE"/>
    <w:rsid w:val="001E7401"/>
    <w:rsid w:val="001F6955"/>
    <w:rsid w:val="00212AB2"/>
    <w:rsid w:val="002145A2"/>
    <w:rsid w:val="0021607F"/>
    <w:rsid w:val="00236AF1"/>
    <w:rsid w:val="00236B99"/>
    <w:rsid w:val="00257DA1"/>
    <w:rsid w:val="002607B4"/>
    <w:rsid w:val="00273FB1"/>
    <w:rsid w:val="0028489E"/>
    <w:rsid w:val="00284F07"/>
    <w:rsid w:val="002A5EDF"/>
    <w:rsid w:val="002D3B8F"/>
    <w:rsid w:val="002D5E03"/>
    <w:rsid w:val="002D5E20"/>
    <w:rsid w:val="002E2CB6"/>
    <w:rsid w:val="002E6AB0"/>
    <w:rsid w:val="002F1ADB"/>
    <w:rsid w:val="0030751A"/>
    <w:rsid w:val="00311AB7"/>
    <w:rsid w:val="00313344"/>
    <w:rsid w:val="0031440F"/>
    <w:rsid w:val="00314606"/>
    <w:rsid w:val="003164B3"/>
    <w:rsid w:val="0032333D"/>
    <w:rsid w:val="00334DA3"/>
    <w:rsid w:val="0034150F"/>
    <w:rsid w:val="0034154C"/>
    <w:rsid w:val="00343260"/>
    <w:rsid w:val="00343699"/>
    <w:rsid w:val="00343FE6"/>
    <w:rsid w:val="00344092"/>
    <w:rsid w:val="0034438F"/>
    <w:rsid w:val="00352AD4"/>
    <w:rsid w:val="00365258"/>
    <w:rsid w:val="00365EF6"/>
    <w:rsid w:val="003711BC"/>
    <w:rsid w:val="00376CD8"/>
    <w:rsid w:val="00377DE4"/>
    <w:rsid w:val="00383F8B"/>
    <w:rsid w:val="003A0490"/>
    <w:rsid w:val="003A4EDD"/>
    <w:rsid w:val="003A7687"/>
    <w:rsid w:val="003A7E61"/>
    <w:rsid w:val="003B3FD0"/>
    <w:rsid w:val="003C2AD4"/>
    <w:rsid w:val="003E5309"/>
    <w:rsid w:val="003F4205"/>
    <w:rsid w:val="003F6F84"/>
    <w:rsid w:val="00400BB0"/>
    <w:rsid w:val="00402B2B"/>
    <w:rsid w:val="004074B9"/>
    <w:rsid w:val="0041207B"/>
    <w:rsid w:val="00415A6A"/>
    <w:rsid w:val="00421F91"/>
    <w:rsid w:val="00425BEE"/>
    <w:rsid w:val="004311CE"/>
    <w:rsid w:val="00436004"/>
    <w:rsid w:val="00440101"/>
    <w:rsid w:val="00453977"/>
    <w:rsid w:val="004609FF"/>
    <w:rsid w:val="00465880"/>
    <w:rsid w:val="0047345F"/>
    <w:rsid w:val="004771A8"/>
    <w:rsid w:val="00482CA7"/>
    <w:rsid w:val="0048438C"/>
    <w:rsid w:val="004844F2"/>
    <w:rsid w:val="00492FC9"/>
    <w:rsid w:val="00495878"/>
    <w:rsid w:val="004A02F0"/>
    <w:rsid w:val="004A250F"/>
    <w:rsid w:val="004A3127"/>
    <w:rsid w:val="004A3F3C"/>
    <w:rsid w:val="004B3BF7"/>
    <w:rsid w:val="004C178F"/>
    <w:rsid w:val="004E5220"/>
    <w:rsid w:val="004E7033"/>
    <w:rsid w:val="004F3CDA"/>
    <w:rsid w:val="004F62D9"/>
    <w:rsid w:val="004F7FF6"/>
    <w:rsid w:val="005052CA"/>
    <w:rsid w:val="00513106"/>
    <w:rsid w:val="00513878"/>
    <w:rsid w:val="00526ABA"/>
    <w:rsid w:val="00547930"/>
    <w:rsid w:val="00551369"/>
    <w:rsid w:val="005568F5"/>
    <w:rsid w:val="00562CB3"/>
    <w:rsid w:val="005659AB"/>
    <w:rsid w:val="0056716E"/>
    <w:rsid w:val="00577A9B"/>
    <w:rsid w:val="00584DF6"/>
    <w:rsid w:val="0059362E"/>
    <w:rsid w:val="00596EF1"/>
    <w:rsid w:val="005A51B3"/>
    <w:rsid w:val="005A5DDD"/>
    <w:rsid w:val="005B35F1"/>
    <w:rsid w:val="005B7FAE"/>
    <w:rsid w:val="005C4026"/>
    <w:rsid w:val="005C6184"/>
    <w:rsid w:val="005D2CFC"/>
    <w:rsid w:val="005E6CB0"/>
    <w:rsid w:val="005F17CA"/>
    <w:rsid w:val="005F217C"/>
    <w:rsid w:val="005F58DD"/>
    <w:rsid w:val="006027C1"/>
    <w:rsid w:val="0061318C"/>
    <w:rsid w:val="00613B93"/>
    <w:rsid w:val="00614E03"/>
    <w:rsid w:val="006206F6"/>
    <w:rsid w:val="0062518C"/>
    <w:rsid w:val="0063006B"/>
    <w:rsid w:val="00633B8A"/>
    <w:rsid w:val="00634625"/>
    <w:rsid w:val="0063568A"/>
    <w:rsid w:val="0064024A"/>
    <w:rsid w:val="00643675"/>
    <w:rsid w:val="00647218"/>
    <w:rsid w:val="00647833"/>
    <w:rsid w:val="00671808"/>
    <w:rsid w:val="006728BF"/>
    <w:rsid w:val="0068296D"/>
    <w:rsid w:val="00683660"/>
    <w:rsid w:val="00684F7C"/>
    <w:rsid w:val="006B1FBF"/>
    <w:rsid w:val="006B60DF"/>
    <w:rsid w:val="006D2F5F"/>
    <w:rsid w:val="006D3B38"/>
    <w:rsid w:val="006D6BFF"/>
    <w:rsid w:val="006E2F2B"/>
    <w:rsid w:val="006F40EF"/>
    <w:rsid w:val="006F4386"/>
    <w:rsid w:val="0070739B"/>
    <w:rsid w:val="0071436A"/>
    <w:rsid w:val="0071733D"/>
    <w:rsid w:val="00720D28"/>
    <w:rsid w:val="00723980"/>
    <w:rsid w:val="00723E8F"/>
    <w:rsid w:val="0075068F"/>
    <w:rsid w:val="0075313A"/>
    <w:rsid w:val="00753E26"/>
    <w:rsid w:val="0075588D"/>
    <w:rsid w:val="007572E6"/>
    <w:rsid w:val="007654DA"/>
    <w:rsid w:val="007655B8"/>
    <w:rsid w:val="00777CF2"/>
    <w:rsid w:val="007903C5"/>
    <w:rsid w:val="00791208"/>
    <w:rsid w:val="0079299E"/>
    <w:rsid w:val="00792E75"/>
    <w:rsid w:val="00793913"/>
    <w:rsid w:val="00796408"/>
    <w:rsid w:val="007A3160"/>
    <w:rsid w:val="007A4C3F"/>
    <w:rsid w:val="007C21F5"/>
    <w:rsid w:val="007C2714"/>
    <w:rsid w:val="007C2C9E"/>
    <w:rsid w:val="007C513E"/>
    <w:rsid w:val="007D7815"/>
    <w:rsid w:val="007E0719"/>
    <w:rsid w:val="007E34FA"/>
    <w:rsid w:val="007E7287"/>
    <w:rsid w:val="007F039B"/>
    <w:rsid w:val="007F40B1"/>
    <w:rsid w:val="00801002"/>
    <w:rsid w:val="00803CD4"/>
    <w:rsid w:val="00805863"/>
    <w:rsid w:val="00813144"/>
    <w:rsid w:val="008152E3"/>
    <w:rsid w:val="00816E3B"/>
    <w:rsid w:val="00827D5C"/>
    <w:rsid w:val="00830D50"/>
    <w:rsid w:val="008350EB"/>
    <w:rsid w:val="00835EED"/>
    <w:rsid w:val="008438A7"/>
    <w:rsid w:val="008464F6"/>
    <w:rsid w:val="0085001F"/>
    <w:rsid w:val="0085656C"/>
    <w:rsid w:val="00863ED5"/>
    <w:rsid w:val="00864484"/>
    <w:rsid w:val="00864B58"/>
    <w:rsid w:val="0087429C"/>
    <w:rsid w:val="00876E7A"/>
    <w:rsid w:val="008772FE"/>
    <w:rsid w:val="008776C2"/>
    <w:rsid w:val="00882CE5"/>
    <w:rsid w:val="008831E2"/>
    <w:rsid w:val="008833DD"/>
    <w:rsid w:val="00884716"/>
    <w:rsid w:val="00893570"/>
    <w:rsid w:val="008A2E37"/>
    <w:rsid w:val="008B03CB"/>
    <w:rsid w:val="008C285F"/>
    <w:rsid w:val="008C452B"/>
    <w:rsid w:val="008C6F69"/>
    <w:rsid w:val="008D49E0"/>
    <w:rsid w:val="008D7A44"/>
    <w:rsid w:val="00900168"/>
    <w:rsid w:val="00903CA3"/>
    <w:rsid w:val="009135AF"/>
    <w:rsid w:val="00926176"/>
    <w:rsid w:val="00932770"/>
    <w:rsid w:val="00943C9D"/>
    <w:rsid w:val="00945704"/>
    <w:rsid w:val="009502FA"/>
    <w:rsid w:val="00950CF5"/>
    <w:rsid w:val="00953F86"/>
    <w:rsid w:val="00954CEC"/>
    <w:rsid w:val="0096076F"/>
    <w:rsid w:val="009610BC"/>
    <w:rsid w:val="00970858"/>
    <w:rsid w:val="00970C68"/>
    <w:rsid w:val="00971A28"/>
    <w:rsid w:val="009725B8"/>
    <w:rsid w:val="009753D1"/>
    <w:rsid w:val="00983539"/>
    <w:rsid w:val="00996A11"/>
    <w:rsid w:val="00996E12"/>
    <w:rsid w:val="009A59CD"/>
    <w:rsid w:val="009B34CE"/>
    <w:rsid w:val="009B67F0"/>
    <w:rsid w:val="009C159F"/>
    <w:rsid w:val="009C62EE"/>
    <w:rsid w:val="009D073F"/>
    <w:rsid w:val="009D0C75"/>
    <w:rsid w:val="009E1EEA"/>
    <w:rsid w:val="009E2060"/>
    <w:rsid w:val="009E5B16"/>
    <w:rsid w:val="009F13EF"/>
    <w:rsid w:val="009F65E2"/>
    <w:rsid w:val="00A14023"/>
    <w:rsid w:val="00A177CE"/>
    <w:rsid w:val="00A20524"/>
    <w:rsid w:val="00A22528"/>
    <w:rsid w:val="00A22EED"/>
    <w:rsid w:val="00A2339C"/>
    <w:rsid w:val="00A30598"/>
    <w:rsid w:val="00A35CB9"/>
    <w:rsid w:val="00A53CB8"/>
    <w:rsid w:val="00A71CD9"/>
    <w:rsid w:val="00A8035B"/>
    <w:rsid w:val="00A810FC"/>
    <w:rsid w:val="00A81884"/>
    <w:rsid w:val="00A83DC4"/>
    <w:rsid w:val="00A91EDA"/>
    <w:rsid w:val="00AA0E6C"/>
    <w:rsid w:val="00AC1679"/>
    <w:rsid w:val="00AD4591"/>
    <w:rsid w:val="00AE2457"/>
    <w:rsid w:val="00AE67CE"/>
    <w:rsid w:val="00AF4A60"/>
    <w:rsid w:val="00AF4B29"/>
    <w:rsid w:val="00B230AC"/>
    <w:rsid w:val="00B23551"/>
    <w:rsid w:val="00B34B46"/>
    <w:rsid w:val="00B61C3C"/>
    <w:rsid w:val="00B62701"/>
    <w:rsid w:val="00B72D38"/>
    <w:rsid w:val="00B873D0"/>
    <w:rsid w:val="00B913CF"/>
    <w:rsid w:val="00B93671"/>
    <w:rsid w:val="00B94E5E"/>
    <w:rsid w:val="00B9537E"/>
    <w:rsid w:val="00B95C9E"/>
    <w:rsid w:val="00BA4BFC"/>
    <w:rsid w:val="00BB2F31"/>
    <w:rsid w:val="00BB3A95"/>
    <w:rsid w:val="00BB3B7A"/>
    <w:rsid w:val="00BB4F04"/>
    <w:rsid w:val="00BC5CD5"/>
    <w:rsid w:val="00BC6775"/>
    <w:rsid w:val="00BD15B4"/>
    <w:rsid w:val="00BD4B04"/>
    <w:rsid w:val="00BD59FE"/>
    <w:rsid w:val="00BD6CAD"/>
    <w:rsid w:val="00BE3AF3"/>
    <w:rsid w:val="00BE694E"/>
    <w:rsid w:val="00BE792D"/>
    <w:rsid w:val="00BF19C6"/>
    <w:rsid w:val="00BF6337"/>
    <w:rsid w:val="00BF75B3"/>
    <w:rsid w:val="00C0042A"/>
    <w:rsid w:val="00C054C1"/>
    <w:rsid w:val="00C07843"/>
    <w:rsid w:val="00C109E9"/>
    <w:rsid w:val="00C21CB2"/>
    <w:rsid w:val="00C2759A"/>
    <w:rsid w:val="00C31BA5"/>
    <w:rsid w:val="00C462C6"/>
    <w:rsid w:val="00C62B15"/>
    <w:rsid w:val="00C73E35"/>
    <w:rsid w:val="00C814C9"/>
    <w:rsid w:val="00C81B3B"/>
    <w:rsid w:val="00C82286"/>
    <w:rsid w:val="00C84BA6"/>
    <w:rsid w:val="00CB385E"/>
    <w:rsid w:val="00CB79FC"/>
    <w:rsid w:val="00CC2DBE"/>
    <w:rsid w:val="00CC31BA"/>
    <w:rsid w:val="00CE0C1F"/>
    <w:rsid w:val="00CE6FC1"/>
    <w:rsid w:val="00CF2B18"/>
    <w:rsid w:val="00CF3F52"/>
    <w:rsid w:val="00CF4502"/>
    <w:rsid w:val="00D10AC3"/>
    <w:rsid w:val="00D1144E"/>
    <w:rsid w:val="00D21364"/>
    <w:rsid w:val="00D253E1"/>
    <w:rsid w:val="00D3418F"/>
    <w:rsid w:val="00D3693A"/>
    <w:rsid w:val="00D45838"/>
    <w:rsid w:val="00D4756C"/>
    <w:rsid w:val="00D542DE"/>
    <w:rsid w:val="00D56158"/>
    <w:rsid w:val="00D604D8"/>
    <w:rsid w:val="00D60CAD"/>
    <w:rsid w:val="00D706CA"/>
    <w:rsid w:val="00D8616B"/>
    <w:rsid w:val="00D9200B"/>
    <w:rsid w:val="00D94A50"/>
    <w:rsid w:val="00DB14D5"/>
    <w:rsid w:val="00DB3AE4"/>
    <w:rsid w:val="00DB6753"/>
    <w:rsid w:val="00DC0DEF"/>
    <w:rsid w:val="00DC1048"/>
    <w:rsid w:val="00DD23BB"/>
    <w:rsid w:val="00DE2372"/>
    <w:rsid w:val="00DE2FD5"/>
    <w:rsid w:val="00DF0A27"/>
    <w:rsid w:val="00DF75B6"/>
    <w:rsid w:val="00E02228"/>
    <w:rsid w:val="00E027BB"/>
    <w:rsid w:val="00E172A7"/>
    <w:rsid w:val="00E1733E"/>
    <w:rsid w:val="00E2309E"/>
    <w:rsid w:val="00E2661F"/>
    <w:rsid w:val="00E300E6"/>
    <w:rsid w:val="00E33184"/>
    <w:rsid w:val="00E337A5"/>
    <w:rsid w:val="00E349F3"/>
    <w:rsid w:val="00E36325"/>
    <w:rsid w:val="00E3632F"/>
    <w:rsid w:val="00E36F8E"/>
    <w:rsid w:val="00E442FA"/>
    <w:rsid w:val="00E518F2"/>
    <w:rsid w:val="00E51ACC"/>
    <w:rsid w:val="00E57EB8"/>
    <w:rsid w:val="00E655C4"/>
    <w:rsid w:val="00E703CD"/>
    <w:rsid w:val="00E71581"/>
    <w:rsid w:val="00E72DFC"/>
    <w:rsid w:val="00E73D26"/>
    <w:rsid w:val="00E86FA3"/>
    <w:rsid w:val="00E9700C"/>
    <w:rsid w:val="00EA22D5"/>
    <w:rsid w:val="00EA3213"/>
    <w:rsid w:val="00EA440A"/>
    <w:rsid w:val="00EA628B"/>
    <w:rsid w:val="00EA7C25"/>
    <w:rsid w:val="00EB1EA7"/>
    <w:rsid w:val="00EB2799"/>
    <w:rsid w:val="00EB60B7"/>
    <w:rsid w:val="00EC3D52"/>
    <w:rsid w:val="00EC3F63"/>
    <w:rsid w:val="00EC6946"/>
    <w:rsid w:val="00ED15FA"/>
    <w:rsid w:val="00ED31CE"/>
    <w:rsid w:val="00ED47BC"/>
    <w:rsid w:val="00EE6654"/>
    <w:rsid w:val="00EE7C18"/>
    <w:rsid w:val="00F126A9"/>
    <w:rsid w:val="00F15010"/>
    <w:rsid w:val="00F16055"/>
    <w:rsid w:val="00F16F7B"/>
    <w:rsid w:val="00F20A08"/>
    <w:rsid w:val="00F25969"/>
    <w:rsid w:val="00F31F78"/>
    <w:rsid w:val="00F45353"/>
    <w:rsid w:val="00F454BA"/>
    <w:rsid w:val="00F564C3"/>
    <w:rsid w:val="00F60A67"/>
    <w:rsid w:val="00F7082F"/>
    <w:rsid w:val="00F817D7"/>
    <w:rsid w:val="00FA33F8"/>
    <w:rsid w:val="00FB2FC2"/>
    <w:rsid w:val="00FB3A6B"/>
    <w:rsid w:val="00FB605A"/>
    <w:rsid w:val="00FC1D9D"/>
    <w:rsid w:val="00FC4FC9"/>
    <w:rsid w:val="00FC6AD0"/>
    <w:rsid w:val="00FD647C"/>
    <w:rsid w:val="00FE14DF"/>
    <w:rsid w:val="00FE44E9"/>
    <w:rsid w:val="00FE4CE7"/>
    <w:rsid w:val="00FE6C3C"/>
    <w:rsid w:val="00FE7DB9"/>
    <w:rsid w:val="00FF092D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704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paragraph" w:styleId="BodyText">
    <w:name w:val="Body Text"/>
    <w:basedOn w:val="Normal"/>
    <w:link w:val="BodyTextChar"/>
    <w:unhideWhenUsed/>
    <w:rsid w:val="0071733D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71733D"/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rsid w:val="004844F2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niel.brown@myfloridalicense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6E0F2-EFD0-4B04-BA45-5EFD7B10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310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1522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270</cp:revision>
  <cp:lastPrinted>2017-09-19T13:19:00Z</cp:lastPrinted>
  <dcterms:created xsi:type="dcterms:W3CDTF">2017-01-26T13:41:00Z</dcterms:created>
  <dcterms:modified xsi:type="dcterms:W3CDTF">2018-11-26T20:09:00Z</dcterms:modified>
</cp:coreProperties>
</file>