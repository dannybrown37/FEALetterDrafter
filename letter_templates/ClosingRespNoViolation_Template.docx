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C0" w:rsidRDefault="00775BC0" w:rsidP="00775BC0"/>
    <w:p w:rsidR="00C8642E" w:rsidRPr="006C7371" w:rsidRDefault="00C8642E" w:rsidP="00775BC0">
      <w:r w:rsidRPr="006C7371">
        <w:fldChar w:fldCharType="begin"/>
      </w:r>
      <w:r w:rsidRPr="006C7371">
        <w:instrText xml:space="preserve"> DATE \@ "MMMM d, yyyy" </w:instrText>
      </w:r>
      <w:r w:rsidRPr="006C7371">
        <w:fldChar w:fldCharType="separate"/>
      </w:r>
      <w:r w:rsidR="00B57914">
        <w:rPr>
          <w:noProof/>
        </w:rPr>
        <w:t>October 15, 2018</w:t>
      </w:r>
      <w:r w:rsidRPr="006C7371">
        <w:fldChar w:fldCharType="end"/>
      </w:r>
    </w:p>
    <w:p w:rsidR="00C8642E" w:rsidRPr="006C7371" w:rsidRDefault="00C8642E" w:rsidP="00775BC0"/>
    <w:p w:rsidR="00775BC0" w:rsidRDefault="00B669C5" w:rsidP="00775BC0">
      <w:fldSimple w:instr=" MERGEFIELD  respondent  \* MERGEFORMAT ">
        <w:r w:rsidR="00B57914">
          <w:rPr>
            <w:noProof/>
          </w:rPr>
          <w:t>«respondent»</w:t>
        </w:r>
      </w:fldSimple>
      <w:r w:rsidR="006C7371">
        <w:br/>
      </w:r>
      <w:fldSimple w:instr=" MERGEFIELD  respAddress1  \* MERGEFORMAT ">
        <w:r w:rsidR="00B57914">
          <w:rPr>
            <w:noProof/>
          </w:rPr>
          <w:t>«respAddress1»</w:t>
        </w:r>
      </w:fldSimple>
    </w:p>
    <w:p w:rsidR="006C7371" w:rsidRDefault="00B669C5" w:rsidP="00775BC0">
      <w:fldSimple w:instr=" MERGEFIELD  respAddress2  \* MERGEFORMAT ">
        <w:r w:rsidR="00B57914">
          <w:rPr>
            <w:noProof/>
          </w:rPr>
          <w:t>«respAddress2»</w:t>
        </w:r>
      </w:fldSimple>
    </w:p>
    <w:p w:rsidR="002413E0" w:rsidRDefault="00B669C5" w:rsidP="00775BC0">
      <w:pPr>
        <w:rPr>
          <w:noProof/>
        </w:rPr>
      </w:pPr>
      <w:fldSimple w:instr=" MERGEFIELD  respCityStateZip  \* MERGEFORMAT ">
        <w:r w:rsidR="00B57914">
          <w:rPr>
            <w:noProof/>
          </w:rPr>
          <w:t>«respCityStateZip»</w:t>
        </w:r>
      </w:fldSimple>
    </w:p>
    <w:p w:rsidR="006C7371" w:rsidRDefault="002413E0" w:rsidP="00775BC0">
      <w:r>
        <w:rPr>
          <w:noProof/>
        </w:rPr>
        <w:t xml:space="preserve">Sent via email to </w:t>
      </w:r>
      <w:r w:rsidR="00C02470">
        <w:rPr>
          <w:noProof/>
        </w:rPr>
        <w:fldChar w:fldCharType="begin"/>
      </w:r>
      <w:r w:rsidR="00C02470">
        <w:rPr>
          <w:noProof/>
        </w:rPr>
        <w:instrText xml:space="preserve"> MERGEFIELD  respEmail  \* MERGEFORMAT </w:instrText>
      </w:r>
      <w:r w:rsidR="00C02470">
        <w:rPr>
          <w:noProof/>
        </w:rPr>
        <w:fldChar w:fldCharType="separate"/>
      </w:r>
      <w:r w:rsidR="00B57914">
        <w:rPr>
          <w:noProof/>
        </w:rPr>
        <w:t>«respEmail»</w:t>
      </w:r>
      <w:r w:rsidR="00C02470">
        <w:rPr>
          <w:noProof/>
        </w:rPr>
        <w:fldChar w:fldCharType="end"/>
      </w:r>
    </w:p>
    <w:p w:rsidR="006C7371" w:rsidRPr="006C7371" w:rsidRDefault="006C7371" w:rsidP="00775BC0"/>
    <w:p w:rsidR="00775BC0" w:rsidRPr="006C7371" w:rsidRDefault="00775BC0" w:rsidP="00775BC0">
      <w:r w:rsidRPr="006C7371">
        <w:t>RE:</w:t>
      </w:r>
      <w:r w:rsidRPr="006C7371">
        <w:tab/>
      </w:r>
      <w:fldSimple w:instr=" MERGEFIELD  project  \* MERGEFORMAT ">
        <w:r w:rsidR="00B57914">
          <w:rPr>
            <w:noProof/>
          </w:rPr>
          <w:t>«project»</w:t>
        </w:r>
      </w:fldSimple>
      <w:r w:rsidR="006A1D17">
        <w:t xml:space="preserve"> </w:t>
      </w:r>
    </w:p>
    <w:p w:rsidR="00775BC0" w:rsidRPr="006C7371" w:rsidRDefault="006A1D17" w:rsidP="00775BC0">
      <w:pPr>
        <w:ind w:firstLine="720"/>
      </w:pPr>
      <w:r>
        <w:t xml:space="preserve">Case </w:t>
      </w:r>
      <w:r w:rsidR="005E36E0">
        <w:t>No.</w:t>
      </w:r>
      <w:r>
        <w:t xml:space="preserve"> </w:t>
      </w:r>
      <w:fldSimple w:instr=" MERGEFIELD  caseNumber  \* MERGEFORMAT ">
        <w:r w:rsidR="00B57914">
          <w:rPr>
            <w:noProof/>
          </w:rPr>
          <w:t>«caseNumber»</w:t>
        </w:r>
      </w:fldSimple>
    </w:p>
    <w:p w:rsidR="00775BC0" w:rsidRPr="006C7371" w:rsidRDefault="00775BC0" w:rsidP="00775BC0">
      <w:pPr>
        <w:ind w:firstLine="720"/>
      </w:pPr>
    </w:p>
    <w:p w:rsidR="00775BC0" w:rsidRPr="006C7371" w:rsidRDefault="00F4766B" w:rsidP="00775BC0">
      <w:r>
        <w:t xml:space="preserve">Dear </w:t>
      </w:r>
      <w:fldSimple w:instr=" MERGEFIELD  respSalutation  \* MERGEFORMAT ">
        <w:r w:rsidR="00B57914">
          <w:rPr>
            <w:noProof/>
          </w:rPr>
          <w:t>«respSalutation»</w:t>
        </w:r>
      </w:fldSimple>
      <w:r w:rsidR="006A1D17">
        <w:t>:</w:t>
      </w:r>
    </w:p>
    <w:p w:rsidR="00775BC0" w:rsidRPr="006C7371" w:rsidRDefault="00775BC0" w:rsidP="00775BC0"/>
    <w:p w:rsidR="00112190" w:rsidRDefault="00112190" w:rsidP="00112190">
      <w:r w:rsidRPr="006C7371">
        <w:t>The</w:t>
      </w:r>
      <w:r w:rsidR="005062D0">
        <w:t xml:space="preserve"> division</w:t>
      </w:r>
      <w:r w:rsidRPr="006C7371">
        <w:t xml:space="preserve"> has </w:t>
      </w:r>
      <w:r>
        <w:t>completed its investigation into the complaint filed against</w:t>
      </w:r>
      <w:r w:rsidR="005E4003">
        <w:t xml:space="preserve"> </w:t>
      </w:r>
      <w:fldSimple w:instr=" MERGEFIELD  respondent  \* MERGEFORMAT ">
        <w:r w:rsidR="00B57914">
          <w:rPr>
            <w:noProof/>
          </w:rPr>
          <w:t>«respondent»</w:t>
        </w:r>
      </w:fldSimple>
      <w:r w:rsidR="005E4003">
        <w:t xml:space="preserve"> </w:t>
      </w:r>
      <w:r>
        <w:t>and the following is a summary of our findings.</w:t>
      </w:r>
    </w:p>
    <w:p w:rsidR="005E4003" w:rsidRDefault="005E4003" w:rsidP="00112190"/>
    <w:p w:rsidR="00C9589F" w:rsidRPr="006C7371" w:rsidRDefault="00C9589F" w:rsidP="00C9589F">
      <w:pPr>
        <w:pStyle w:val="ListParagraph"/>
        <w:numPr>
          <w:ilvl w:val="0"/>
          <w:numId w:val="2"/>
        </w:numPr>
      </w:pPr>
    </w:p>
    <w:p w:rsidR="00775BC0" w:rsidRPr="006C7371" w:rsidRDefault="00775BC0" w:rsidP="00775BC0">
      <w:pPr>
        <w:pStyle w:val="BodyText"/>
        <w:jc w:val="left"/>
      </w:pPr>
    </w:p>
    <w:p w:rsidR="00775BC0" w:rsidRPr="006C7371" w:rsidRDefault="00775BC0" w:rsidP="00775BC0">
      <w:pPr>
        <w:pStyle w:val="BodyText"/>
        <w:jc w:val="left"/>
      </w:pPr>
      <w:r w:rsidRPr="006C7371">
        <w:t xml:space="preserve">Based on the </w:t>
      </w:r>
      <w:r w:rsidR="005E4003">
        <w:t>details above</w:t>
      </w:r>
      <w:r w:rsidRPr="006C7371">
        <w:t xml:space="preserve">, the division will be closing this investigation without a finding of violation by the </w:t>
      </w:r>
      <w:r w:rsidR="00B57914">
        <w:t>a</w:t>
      </w:r>
      <w:bookmarkStart w:id="0" w:name="_GoBack"/>
      <w:bookmarkEnd w:id="0"/>
      <w:r w:rsidR="007E4428">
        <w:t>ssociation</w:t>
      </w:r>
      <w:r w:rsidRPr="006C7371">
        <w:t xml:space="preserve">. </w:t>
      </w:r>
      <w:r w:rsidR="00F952F3" w:rsidRPr="006C7371">
        <w:t>Thank you for your cooperation with this investigation.</w:t>
      </w:r>
      <w:r w:rsidRPr="006C7371">
        <w:t xml:space="preserve"> </w:t>
      </w:r>
    </w:p>
    <w:p w:rsidR="00775BC0" w:rsidRPr="006C7371" w:rsidRDefault="00775BC0" w:rsidP="00775BC0">
      <w:pPr>
        <w:pStyle w:val="BodyText"/>
        <w:jc w:val="left"/>
      </w:pPr>
    </w:p>
    <w:p w:rsidR="00775BC0" w:rsidRPr="006C7371" w:rsidRDefault="00775BC0" w:rsidP="00775BC0">
      <w:pPr>
        <w:pStyle w:val="BodyText"/>
        <w:jc w:val="left"/>
        <w:rPr>
          <w:u w:val="single"/>
        </w:rPr>
      </w:pPr>
      <w:r w:rsidRPr="006C7371">
        <w:t>Please feel free to contact m</w:t>
      </w:r>
      <w:r w:rsidR="008533AD">
        <w:t>e</w:t>
      </w:r>
      <w:r w:rsidR="00555FA1" w:rsidRPr="006C7371">
        <w:t xml:space="preserve"> </w:t>
      </w:r>
      <w:r w:rsidRPr="006C7371">
        <w:t>if you have any questions</w:t>
      </w:r>
      <w:r w:rsidR="00555FA1" w:rsidRPr="006C7371">
        <w:t xml:space="preserve"> or</w:t>
      </w:r>
      <w:r w:rsidRPr="006C7371">
        <w:t xml:space="preserve"> need further clarification regarding the resolution of this complaint.  </w:t>
      </w:r>
    </w:p>
    <w:p w:rsidR="00087042" w:rsidRPr="006C7371" w:rsidRDefault="00087042" w:rsidP="00087042"/>
    <w:p w:rsidR="00087042" w:rsidRPr="006C7371" w:rsidRDefault="00087042" w:rsidP="00087042">
      <w:r w:rsidRPr="006C7371">
        <w:t>Sincerely,</w:t>
      </w:r>
    </w:p>
    <w:p w:rsidR="00087042" w:rsidRPr="006C7371" w:rsidRDefault="00087042" w:rsidP="00087042">
      <w:r w:rsidRPr="006C7371">
        <w:t>BUREAU OF COMPLIANCE</w:t>
      </w:r>
    </w:p>
    <w:p w:rsidR="00087042" w:rsidRPr="006C7371" w:rsidRDefault="00087042" w:rsidP="00087042">
      <w:r w:rsidRPr="006C7371">
        <w:rPr>
          <w:noProof/>
        </w:rPr>
        <w:drawing>
          <wp:inline distT="0" distB="0" distL="0" distR="0" wp14:anchorId="40789763" wp14:editId="6D5478AB">
            <wp:extent cx="1390650" cy="628650"/>
            <wp:effectExtent l="0" t="0" r="0" b="0"/>
            <wp:docPr id="4" name="Picture 4" descr="Description: Description: 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Description: untit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042" w:rsidRPr="006C7371" w:rsidRDefault="00087042" w:rsidP="00087042">
      <w:r w:rsidRPr="006C7371">
        <w:t>Danny Brown</w:t>
      </w:r>
    </w:p>
    <w:p w:rsidR="008C6F69" w:rsidRPr="00D860FA" w:rsidRDefault="00FF0F7F" w:rsidP="00775BC0">
      <w:pPr>
        <w:sectPr w:rsidR="008C6F69" w:rsidRPr="00D860FA" w:rsidSect="00D4756C">
          <w:headerReference w:type="default" r:id="rId10"/>
          <w:headerReference w:type="first" r:id="rId11"/>
          <w:footerReference w:type="first" r:id="rId12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  <w:r>
        <w:t>Financial Examiner/Analyst II</w:t>
      </w:r>
    </w:p>
    <w:p w:rsidR="00DC62A0" w:rsidRDefault="00DC62A0" w:rsidP="00775BC0"/>
    <w:p w:rsidR="00B32874" w:rsidRPr="0061318C" w:rsidRDefault="00B32874" w:rsidP="00775BC0"/>
    <w:sectPr w:rsidR="00B32874" w:rsidRPr="0061318C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FCE" w:rsidRDefault="00FA0FCE">
      <w:r>
        <w:separator/>
      </w:r>
    </w:p>
  </w:endnote>
  <w:endnote w:type="continuationSeparator" w:id="0">
    <w:p w:rsidR="00FA0FCE" w:rsidRDefault="00FA0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18C" w:rsidRPr="00CE0C1F" w:rsidRDefault="0061318C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61318C" w:rsidRDefault="00FA0FCE" w:rsidP="00CE0C1F">
    <w:pPr>
      <w:pStyle w:val="Footer"/>
      <w:jc w:val="center"/>
      <w:rPr>
        <w:sz w:val="18"/>
        <w:szCs w:val="18"/>
      </w:rPr>
    </w:pPr>
    <w:hyperlink r:id="rId1" w:history="1">
      <w:r w:rsidR="0061318C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FCE" w:rsidRDefault="00FA0FCE">
      <w:r>
        <w:separator/>
      </w:r>
    </w:p>
  </w:footnote>
  <w:footnote w:type="continuationSeparator" w:id="0">
    <w:p w:rsidR="00FA0FCE" w:rsidRDefault="00FA0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2D2" w:rsidRDefault="00B32874" w:rsidP="00DC62A0">
    <w:pPr>
      <w:pStyle w:val="Header"/>
      <w:rPr>
        <w:noProof/>
      </w:rPr>
    </w:pPr>
    <w:r>
      <w:fldChar w:fldCharType="begin"/>
    </w:r>
    <w:r>
      <w:instrText xml:space="preserve"> MERGEFIELD  project  \* MERGEFORMAT </w:instrText>
    </w:r>
    <w:r>
      <w:fldChar w:fldCharType="separate"/>
    </w:r>
    <w:r w:rsidR="00B57914">
      <w:rPr>
        <w:noProof/>
      </w:rPr>
      <w:t>«project»</w:t>
    </w:r>
    <w:r>
      <w:rPr>
        <w:noProof/>
      </w:rPr>
      <w:fldChar w:fldCharType="end"/>
    </w:r>
  </w:p>
  <w:p w:rsidR="00DC62A0" w:rsidRDefault="00DC62A0" w:rsidP="00DC62A0">
    <w:pPr>
      <w:pStyle w:val="Header"/>
      <w:rPr>
        <w:noProof/>
      </w:rPr>
    </w:pPr>
    <w:r>
      <w:t xml:space="preserve">Case No. </w:t>
    </w:r>
    <w:r w:rsidR="00FA0FCE">
      <w:fldChar w:fldCharType="begin"/>
    </w:r>
    <w:r w:rsidR="00FA0FCE">
      <w:instrText xml:space="preserve"> MERGEFIELD  ca</w:instrText>
    </w:r>
    <w:r w:rsidR="00FA0FCE">
      <w:instrText xml:space="preserve">seNumber  \* MERGEFORMAT </w:instrText>
    </w:r>
    <w:r w:rsidR="00FA0FCE">
      <w:fldChar w:fldCharType="separate"/>
    </w:r>
    <w:r w:rsidR="00B57914">
      <w:rPr>
        <w:noProof/>
      </w:rPr>
      <w:t>«caseNumber»</w:t>
    </w:r>
    <w:r w:rsidR="00FA0FCE">
      <w:rPr>
        <w:noProof/>
      </w:rPr>
      <w:fldChar w:fldCharType="end"/>
    </w:r>
  </w:p>
  <w:p w:rsidR="00DC62A0" w:rsidRDefault="00DC62A0" w:rsidP="00DC62A0">
    <w:pPr>
      <w:pStyle w:val="Header"/>
      <w:rPr>
        <w:noProof/>
      </w:rPr>
    </w:pPr>
    <w:r>
      <w:rPr>
        <w:noProof/>
      </w:rPr>
      <w:t>Page 2 of 2</w:t>
    </w:r>
  </w:p>
  <w:p w:rsidR="00DC62A0" w:rsidRDefault="00DC62A0" w:rsidP="00DC62A0">
    <w:pPr>
      <w:pStyle w:val="Header"/>
      <w:rPr>
        <w:noProof/>
      </w:rPr>
    </w:pPr>
  </w:p>
  <w:p w:rsidR="00DC62A0" w:rsidRDefault="00DC62A0" w:rsidP="00DC62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61318C" w:rsidRPr="00180000" w:rsidTr="00180000">
      <w:trPr>
        <w:trHeight w:val="180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102A2E78" wp14:editId="3D4562E6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1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 wp14:anchorId="29EFD8F7" wp14:editId="7163332D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="0061318C"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4F0E30" w:rsidRDefault="004F0E30" w:rsidP="004F0E30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Division of Florida Condominiums, Timeshares, and Mobile Homes</w:t>
          </w:r>
        </w:p>
        <w:p w:rsidR="004F0E30" w:rsidRDefault="004F0E30" w:rsidP="004F0E30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Bureau of Compliance</w:t>
          </w:r>
        </w:p>
        <w:p w:rsidR="004F0E30" w:rsidRDefault="004F0E30" w:rsidP="004F0E30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4F0E30" w:rsidRDefault="004F0E30" w:rsidP="004F0E30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Tallahassee, Florida 32399-1031</w:t>
          </w:r>
        </w:p>
        <w:p w:rsidR="0061318C" w:rsidRPr="00180000" w:rsidRDefault="004F0E30" w:rsidP="004F0E30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Phone: 850.488.1122 • Fax: 850.488.7149</w:t>
          </w:r>
        </w:p>
      </w:tc>
    </w:tr>
    <w:tr w:rsidR="0061318C" w:rsidRPr="00180000" w:rsidTr="00180000">
      <w:trPr>
        <w:trHeight w:val="342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 wp14:anchorId="05AF2F13" wp14:editId="2CADAAC5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61318C" w:rsidRPr="00180000" w:rsidRDefault="00D24710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 xml:space="preserve">Jonathan </w:t>
          </w:r>
          <w:proofErr w:type="spellStart"/>
          <w:r>
            <w:rPr>
              <w:b/>
              <w:bCs/>
              <w:sz w:val="20"/>
              <w:szCs w:val="20"/>
            </w:rPr>
            <w:t>Zachem</w:t>
          </w:r>
          <w:proofErr w:type="spellEnd"/>
          <w:r w:rsidR="00A561F1">
            <w:rPr>
              <w:bCs/>
              <w:sz w:val="20"/>
              <w:szCs w:val="20"/>
            </w:rPr>
            <w:t>,</w:t>
          </w:r>
          <w:r w:rsidR="00EA440A"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61318C" w:rsidRPr="00180000" w:rsidRDefault="0061318C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61318C" w:rsidRPr="00180000" w:rsidRDefault="008D49E0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Rick Scott</w:t>
          </w:r>
          <w:r w:rsidR="0061318C" w:rsidRPr="00A561F1">
            <w:rPr>
              <w:bCs/>
              <w:sz w:val="20"/>
              <w:szCs w:val="20"/>
            </w:rPr>
            <w:t>,</w:t>
          </w:r>
          <w:r w:rsidR="0061318C" w:rsidRPr="00180000">
            <w:rPr>
              <w:b/>
              <w:bCs/>
              <w:sz w:val="20"/>
              <w:szCs w:val="20"/>
            </w:rPr>
            <w:t xml:space="preserve"> </w:t>
          </w:r>
          <w:r w:rsidR="0061318C" w:rsidRPr="00180000">
            <w:rPr>
              <w:sz w:val="20"/>
              <w:szCs w:val="20"/>
            </w:rPr>
            <w:t>Governor</w:t>
          </w:r>
        </w:p>
      </w:tc>
    </w:tr>
  </w:tbl>
  <w:p w:rsidR="0061318C" w:rsidRPr="00CE0C1F" w:rsidRDefault="0061318C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190269"/>
    <w:multiLevelType w:val="hybridMultilevel"/>
    <w:tmpl w:val="2946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34FF"/>
    <w:rsid w:val="00021A04"/>
    <w:rsid w:val="00035C50"/>
    <w:rsid w:val="00040CA6"/>
    <w:rsid w:val="000623E2"/>
    <w:rsid w:val="00081476"/>
    <w:rsid w:val="00087042"/>
    <w:rsid w:val="000953FC"/>
    <w:rsid w:val="000A2063"/>
    <w:rsid w:val="000A767B"/>
    <w:rsid w:val="000F1A6F"/>
    <w:rsid w:val="000F5C7F"/>
    <w:rsid w:val="00101D4A"/>
    <w:rsid w:val="00112190"/>
    <w:rsid w:val="00115E34"/>
    <w:rsid w:val="001349A8"/>
    <w:rsid w:val="00150139"/>
    <w:rsid w:val="00166F9C"/>
    <w:rsid w:val="00180000"/>
    <w:rsid w:val="001C6E47"/>
    <w:rsid w:val="001E7401"/>
    <w:rsid w:val="002145A2"/>
    <w:rsid w:val="002413E0"/>
    <w:rsid w:val="002607B4"/>
    <w:rsid w:val="002734B8"/>
    <w:rsid w:val="002B4733"/>
    <w:rsid w:val="002B6D07"/>
    <w:rsid w:val="002D5E20"/>
    <w:rsid w:val="0030751A"/>
    <w:rsid w:val="00311AB7"/>
    <w:rsid w:val="0031440F"/>
    <w:rsid w:val="00314606"/>
    <w:rsid w:val="003164B3"/>
    <w:rsid w:val="00322B45"/>
    <w:rsid w:val="00334FB7"/>
    <w:rsid w:val="0034154C"/>
    <w:rsid w:val="00343699"/>
    <w:rsid w:val="00343FE6"/>
    <w:rsid w:val="00344092"/>
    <w:rsid w:val="00352AD4"/>
    <w:rsid w:val="0035413A"/>
    <w:rsid w:val="003711BC"/>
    <w:rsid w:val="003B3FD0"/>
    <w:rsid w:val="003C2AD4"/>
    <w:rsid w:val="003F6F84"/>
    <w:rsid w:val="0041207B"/>
    <w:rsid w:val="00415A6A"/>
    <w:rsid w:val="0048438C"/>
    <w:rsid w:val="00492FC9"/>
    <w:rsid w:val="00495878"/>
    <w:rsid w:val="004A02F0"/>
    <w:rsid w:val="004A250F"/>
    <w:rsid w:val="004A3127"/>
    <w:rsid w:val="004C178F"/>
    <w:rsid w:val="004F0E30"/>
    <w:rsid w:val="005062D0"/>
    <w:rsid w:val="00513106"/>
    <w:rsid w:val="00530F16"/>
    <w:rsid w:val="00551C85"/>
    <w:rsid w:val="00555FA1"/>
    <w:rsid w:val="005659AB"/>
    <w:rsid w:val="0056716E"/>
    <w:rsid w:val="00596EF1"/>
    <w:rsid w:val="005C4026"/>
    <w:rsid w:val="005C7FEE"/>
    <w:rsid w:val="005E36E0"/>
    <w:rsid w:val="005E4003"/>
    <w:rsid w:val="005F17CA"/>
    <w:rsid w:val="0061318C"/>
    <w:rsid w:val="00613B93"/>
    <w:rsid w:val="006206F6"/>
    <w:rsid w:val="00634625"/>
    <w:rsid w:val="0063568A"/>
    <w:rsid w:val="0064024A"/>
    <w:rsid w:val="00642850"/>
    <w:rsid w:val="00653160"/>
    <w:rsid w:val="0068296D"/>
    <w:rsid w:val="006912D2"/>
    <w:rsid w:val="006A1D17"/>
    <w:rsid w:val="006B1FBF"/>
    <w:rsid w:val="006C7371"/>
    <w:rsid w:val="006D6BFF"/>
    <w:rsid w:val="00701689"/>
    <w:rsid w:val="0071436A"/>
    <w:rsid w:val="00720D28"/>
    <w:rsid w:val="00723E8F"/>
    <w:rsid w:val="0075068F"/>
    <w:rsid w:val="0075588D"/>
    <w:rsid w:val="007654DA"/>
    <w:rsid w:val="00770C53"/>
    <w:rsid w:val="00775BC0"/>
    <w:rsid w:val="00777CF2"/>
    <w:rsid w:val="007903C5"/>
    <w:rsid w:val="0079299E"/>
    <w:rsid w:val="007C21F5"/>
    <w:rsid w:val="007C2714"/>
    <w:rsid w:val="007C513E"/>
    <w:rsid w:val="007C60FE"/>
    <w:rsid w:val="007D7815"/>
    <w:rsid w:val="007E4428"/>
    <w:rsid w:val="007F039B"/>
    <w:rsid w:val="007F40B1"/>
    <w:rsid w:val="00801002"/>
    <w:rsid w:val="00824070"/>
    <w:rsid w:val="0082454B"/>
    <w:rsid w:val="00827D5C"/>
    <w:rsid w:val="008533AD"/>
    <w:rsid w:val="008772FE"/>
    <w:rsid w:val="008776C2"/>
    <w:rsid w:val="00884716"/>
    <w:rsid w:val="00893570"/>
    <w:rsid w:val="008B03CB"/>
    <w:rsid w:val="008C6F69"/>
    <w:rsid w:val="008D49E0"/>
    <w:rsid w:val="00907755"/>
    <w:rsid w:val="009135AF"/>
    <w:rsid w:val="00926176"/>
    <w:rsid w:val="00932770"/>
    <w:rsid w:val="00943C9D"/>
    <w:rsid w:val="00945704"/>
    <w:rsid w:val="00970C68"/>
    <w:rsid w:val="00971A28"/>
    <w:rsid w:val="009725B8"/>
    <w:rsid w:val="009D0C75"/>
    <w:rsid w:val="009E1EEA"/>
    <w:rsid w:val="009E2060"/>
    <w:rsid w:val="009E5B16"/>
    <w:rsid w:val="00A22528"/>
    <w:rsid w:val="00A22EED"/>
    <w:rsid w:val="00A2339C"/>
    <w:rsid w:val="00A30598"/>
    <w:rsid w:val="00A35CB9"/>
    <w:rsid w:val="00A53CB8"/>
    <w:rsid w:val="00A561F1"/>
    <w:rsid w:val="00A64A07"/>
    <w:rsid w:val="00A71CD9"/>
    <w:rsid w:val="00A734C5"/>
    <w:rsid w:val="00A8035B"/>
    <w:rsid w:val="00A810FC"/>
    <w:rsid w:val="00A83DC4"/>
    <w:rsid w:val="00A91EDA"/>
    <w:rsid w:val="00AC1679"/>
    <w:rsid w:val="00AD361E"/>
    <w:rsid w:val="00AE67CE"/>
    <w:rsid w:val="00AF4B29"/>
    <w:rsid w:val="00B23551"/>
    <w:rsid w:val="00B32874"/>
    <w:rsid w:val="00B57914"/>
    <w:rsid w:val="00B61C3C"/>
    <w:rsid w:val="00B62701"/>
    <w:rsid w:val="00B669C5"/>
    <w:rsid w:val="00B9537E"/>
    <w:rsid w:val="00BA7138"/>
    <w:rsid w:val="00BB3A95"/>
    <w:rsid w:val="00BB4F04"/>
    <w:rsid w:val="00BC5CD5"/>
    <w:rsid w:val="00BC6775"/>
    <w:rsid w:val="00BD15B4"/>
    <w:rsid w:val="00BE3AF3"/>
    <w:rsid w:val="00C002F0"/>
    <w:rsid w:val="00C0148D"/>
    <w:rsid w:val="00C02470"/>
    <w:rsid w:val="00C07843"/>
    <w:rsid w:val="00C462C6"/>
    <w:rsid w:val="00C73E35"/>
    <w:rsid w:val="00C81B3B"/>
    <w:rsid w:val="00C84BA6"/>
    <w:rsid w:val="00C8642E"/>
    <w:rsid w:val="00C9589F"/>
    <w:rsid w:val="00CB385E"/>
    <w:rsid w:val="00CE0C1F"/>
    <w:rsid w:val="00CF3F52"/>
    <w:rsid w:val="00D1144E"/>
    <w:rsid w:val="00D24710"/>
    <w:rsid w:val="00D35939"/>
    <w:rsid w:val="00D3693A"/>
    <w:rsid w:val="00D4756C"/>
    <w:rsid w:val="00D706CA"/>
    <w:rsid w:val="00D860FA"/>
    <w:rsid w:val="00D8616B"/>
    <w:rsid w:val="00DC0DEF"/>
    <w:rsid w:val="00DC1048"/>
    <w:rsid w:val="00DC1DBA"/>
    <w:rsid w:val="00DC62A0"/>
    <w:rsid w:val="00E02228"/>
    <w:rsid w:val="00E300E6"/>
    <w:rsid w:val="00E33184"/>
    <w:rsid w:val="00E337A5"/>
    <w:rsid w:val="00E36F8E"/>
    <w:rsid w:val="00E51ACC"/>
    <w:rsid w:val="00E72DFC"/>
    <w:rsid w:val="00E73D26"/>
    <w:rsid w:val="00E74FD5"/>
    <w:rsid w:val="00E9700C"/>
    <w:rsid w:val="00EA22D5"/>
    <w:rsid w:val="00EA440A"/>
    <w:rsid w:val="00EA7C25"/>
    <w:rsid w:val="00EB2799"/>
    <w:rsid w:val="00EB60B7"/>
    <w:rsid w:val="00EC3D52"/>
    <w:rsid w:val="00EC3F63"/>
    <w:rsid w:val="00EE6654"/>
    <w:rsid w:val="00F15010"/>
    <w:rsid w:val="00F16F7B"/>
    <w:rsid w:val="00F20A08"/>
    <w:rsid w:val="00F4766B"/>
    <w:rsid w:val="00F6250A"/>
    <w:rsid w:val="00F7082F"/>
    <w:rsid w:val="00F762E8"/>
    <w:rsid w:val="00F817D7"/>
    <w:rsid w:val="00F952F3"/>
    <w:rsid w:val="00FA0FCE"/>
    <w:rsid w:val="00FB2FC2"/>
    <w:rsid w:val="00FD647C"/>
    <w:rsid w:val="00FE44E9"/>
    <w:rsid w:val="00FE4CE7"/>
    <w:rsid w:val="00FF092D"/>
    <w:rsid w:val="00FF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5BC0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C002F0"/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unhideWhenUsed/>
    <w:rsid w:val="00C002F0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002F0"/>
    <w:rPr>
      <w:rFonts w:ascii="Arial" w:hAnsi="Arial"/>
      <w:sz w:val="22"/>
    </w:rPr>
  </w:style>
  <w:style w:type="paragraph" w:styleId="BodyText3">
    <w:name w:val="Body Text 3"/>
    <w:basedOn w:val="Normal"/>
    <w:link w:val="BodyText3Char"/>
    <w:unhideWhenUsed/>
    <w:rsid w:val="00C002F0"/>
    <w:rPr>
      <w:rFonts w:cs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C002F0"/>
    <w:rPr>
      <w:rFonts w:ascii="Arial" w:hAnsi="Arial"/>
      <w:sz w:val="22"/>
    </w:rPr>
  </w:style>
  <w:style w:type="paragraph" w:styleId="BodyTextIndent2">
    <w:name w:val="Body Text Indent 2"/>
    <w:basedOn w:val="Normal"/>
    <w:link w:val="BodyTextIndent2Char"/>
    <w:rsid w:val="00775BC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775BC0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C958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5BC0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C002F0"/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unhideWhenUsed/>
    <w:rsid w:val="00C002F0"/>
    <w:pPr>
      <w:jc w:val="both"/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002F0"/>
    <w:rPr>
      <w:rFonts w:ascii="Arial" w:hAnsi="Arial"/>
      <w:sz w:val="22"/>
    </w:rPr>
  </w:style>
  <w:style w:type="paragraph" w:styleId="BodyText3">
    <w:name w:val="Body Text 3"/>
    <w:basedOn w:val="Normal"/>
    <w:link w:val="BodyText3Char"/>
    <w:unhideWhenUsed/>
    <w:rsid w:val="00C002F0"/>
    <w:rPr>
      <w:rFonts w:cs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C002F0"/>
    <w:rPr>
      <w:rFonts w:ascii="Arial" w:hAnsi="Arial"/>
      <w:sz w:val="22"/>
    </w:rPr>
  </w:style>
  <w:style w:type="paragraph" w:styleId="BodyTextIndent2">
    <w:name w:val="Body Text Indent 2"/>
    <w:basedOn w:val="Normal"/>
    <w:link w:val="BodyTextIndent2Char"/>
    <w:rsid w:val="00775BC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775BC0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C95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8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9A6E9-6EAA-4180-816C-FF2A62E61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28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1135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44</cp:revision>
  <cp:lastPrinted>2007-10-30T18:43:00Z</cp:lastPrinted>
  <dcterms:created xsi:type="dcterms:W3CDTF">2017-01-26T13:41:00Z</dcterms:created>
  <dcterms:modified xsi:type="dcterms:W3CDTF">2018-10-15T15:04:00Z</dcterms:modified>
</cp:coreProperties>
</file>