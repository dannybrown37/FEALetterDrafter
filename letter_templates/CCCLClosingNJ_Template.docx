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F31" w:rsidRPr="009B67F0" w:rsidRDefault="00BB2F31" w:rsidP="00753E26"/>
    <w:p w:rsidR="00BB2F31" w:rsidRPr="009B67F0" w:rsidRDefault="00BB2F31" w:rsidP="00753E26">
      <w:r w:rsidRPr="009B67F0">
        <w:fldChar w:fldCharType="begin"/>
      </w:r>
      <w:r w:rsidRPr="009B67F0">
        <w:instrText xml:space="preserve"> DATE \@ "MMMM d, yyyy" </w:instrText>
      </w:r>
      <w:r w:rsidRPr="009B67F0">
        <w:fldChar w:fldCharType="separate"/>
      </w:r>
      <w:r w:rsidR="00C03BBC">
        <w:rPr>
          <w:noProof/>
        </w:rPr>
        <w:t>March 5, 2019</w:t>
      </w:r>
      <w:r w:rsidRPr="009B67F0">
        <w:fldChar w:fldCharType="end"/>
      </w:r>
    </w:p>
    <w:p w:rsidR="001D2807" w:rsidRPr="009B67F0" w:rsidRDefault="001D2807" w:rsidP="00753E26"/>
    <w:p w:rsidR="0071733D" w:rsidRPr="009B67F0" w:rsidRDefault="002270E5" w:rsidP="0071733D">
      <w:r>
        <w:fldChar w:fldCharType="begin"/>
      </w:r>
      <w:r>
        <w:instrText xml:space="preserve"> MERGEFIELD  complainant  \* MERGEFORMAT </w:instrText>
      </w:r>
      <w:r>
        <w:fldChar w:fldCharType="separate"/>
      </w:r>
      <w:r w:rsidR="00C03BBC">
        <w:rPr>
          <w:noProof/>
        </w:rPr>
        <w:t>«complainant»</w:t>
      </w:r>
      <w:r>
        <w:rPr>
          <w:noProof/>
        </w:rPr>
        <w:fldChar w:fldCharType="end"/>
      </w:r>
    </w:p>
    <w:p w:rsidR="00D542DE" w:rsidRPr="009B67F0" w:rsidRDefault="002270E5" w:rsidP="0071733D">
      <w:r>
        <w:fldChar w:fldCharType="begin"/>
      </w:r>
      <w:r>
        <w:instrText xml:space="preserve"> MERGEFIELD  compAddress  \* MERGEFORMAT </w:instrText>
      </w:r>
      <w:r>
        <w:fldChar w:fldCharType="separate"/>
      </w:r>
      <w:r w:rsidR="00C03BBC">
        <w:rPr>
          <w:noProof/>
        </w:rPr>
        <w:t>«compAddress»</w:t>
      </w:r>
      <w:r>
        <w:rPr>
          <w:noProof/>
        </w:rPr>
        <w:fldChar w:fldCharType="end"/>
      </w:r>
    </w:p>
    <w:p w:rsidR="00E57EB8" w:rsidRDefault="002270E5" w:rsidP="0071733D">
      <w:pPr>
        <w:rPr>
          <w:noProof/>
        </w:rPr>
      </w:pPr>
      <w:r>
        <w:fldChar w:fldCharType="begin"/>
      </w:r>
      <w:r>
        <w:instrText xml:space="preserve"> MERGEFIELD  compCityStateZip  \* MERGEFORMAT </w:instrText>
      </w:r>
      <w:r>
        <w:fldChar w:fldCharType="separate"/>
      </w:r>
      <w:r w:rsidR="00C03BBC">
        <w:rPr>
          <w:noProof/>
        </w:rPr>
        <w:t>«compCityStateZip»</w:t>
      </w:r>
      <w:r>
        <w:rPr>
          <w:noProof/>
        </w:rPr>
        <w:fldChar w:fldCharType="end"/>
      </w:r>
    </w:p>
    <w:p w:rsidR="00D542DE" w:rsidRPr="009B67F0" w:rsidRDefault="009F65E2" w:rsidP="0071733D">
      <w:r>
        <w:rPr>
          <w:noProof/>
        </w:rPr>
        <w:t xml:space="preserve">Sent via email to </w:t>
      </w:r>
      <w:r w:rsidR="00547930">
        <w:rPr>
          <w:noProof/>
        </w:rPr>
        <w:fldChar w:fldCharType="begin"/>
      </w:r>
      <w:r w:rsidR="00547930">
        <w:rPr>
          <w:noProof/>
        </w:rPr>
        <w:instrText xml:space="preserve"> MERGEFIELD  compEmail  \* MERGEFORMAT </w:instrText>
      </w:r>
      <w:r w:rsidR="00547930">
        <w:rPr>
          <w:noProof/>
        </w:rPr>
        <w:fldChar w:fldCharType="separate"/>
      </w:r>
      <w:r w:rsidR="00C03BBC">
        <w:rPr>
          <w:noProof/>
        </w:rPr>
        <w:t>«compEmail»</w:t>
      </w:r>
      <w:r w:rsidR="00547930">
        <w:rPr>
          <w:noProof/>
        </w:rPr>
        <w:fldChar w:fldCharType="end"/>
      </w:r>
    </w:p>
    <w:p w:rsidR="007E34FA" w:rsidRPr="009B67F0" w:rsidRDefault="007E34FA" w:rsidP="0071733D"/>
    <w:p w:rsidR="00BD6CAD" w:rsidRPr="009B67F0" w:rsidRDefault="0071733D" w:rsidP="00BD6CAD">
      <w:r w:rsidRPr="009B67F0">
        <w:t>RE:</w:t>
      </w:r>
      <w:r w:rsidR="00BD6CAD" w:rsidRPr="009B67F0">
        <w:tab/>
      </w:r>
      <w:fldSimple w:instr=" MERGEFIELD  project  \* MERGEFORMAT ">
        <w:r w:rsidR="00C03BBC">
          <w:rPr>
            <w:noProof/>
          </w:rPr>
          <w:t>«project»</w:t>
        </w:r>
      </w:fldSimple>
      <w:r w:rsidRPr="009B67F0">
        <w:t xml:space="preserve"> </w:t>
      </w:r>
    </w:p>
    <w:p w:rsidR="0071733D" w:rsidRPr="009B67F0" w:rsidRDefault="0071733D" w:rsidP="009B67F0">
      <w:pPr>
        <w:ind w:firstLine="720"/>
      </w:pPr>
      <w:r w:rsidRPr="009B67F0">
        <w:t xml:space="preserve">Case No. </w:t>
      </w:r>
      <w:r w:rsidR="002270E5">
        <w:fldChar w:fldCharType="begin"/>
      </w:r>
      <w:r w:rsidR="002270E5">
        <w:instrText xml:space="preserve"> MERGEFIELD  caseNumber  \* MERGEFORMAT </w:instrText>
      </w:r>
      <w:r w:rsidR="002270E5">
        <w:fldChar w:fldCharType="separate"/>
      </w:r>
      <w:r w:rsidR="00C03BBC">
        <w:rPr>
          <w:noProof/>
        </w:rPr>
        <w:t>«caseNumber»</w:t>
      </w:r>
      <w:r w:rsidR="002270E5">
        <w:rPr>
          <w:noProof/>
        </w:rPr>
        <w:fldChar w:fldCharType="end"/>
      </w:r>
    </w:p>
    <w:p w:rsidR="009B67F0" w:rsidRPr="009B67F0" w:rsidRDefault="009B67F0" w:rsidP="009B67F0">
      <w:pPr>
        <w:ind w:firstLine="720"/>
      </w:pPr>
    </w:p>
    <w:p w:rsidR="0071733D" w:rsidRPr="009B67F0" w:rsidRDefault="00954CEC" w:rsidP="0071733D">
      <w:r>
        <w:t xml:space="preserve">Dear </w:t>
      </w:r>
      <w:r w:rsidR="002270E5">
        <w:fldChar w:fldCharType="begin"/>
      </w:r>
      <w:r w:rsidR="002270E5">
        <w:instrText xml:space="preserve"> MERGEFIELD  compSalutation  \* MERGEFORMAT </w:instrText>
      </w:r>
      <w:r w:rsidR="002270E5">
        <w:fldChar w:fldCharType="separate"/>
      </w:r>
      <w:r w:rsidR="00C03BBC">
        <w:rPr>
          <w:noProof/>
        </w:rPr>
        <w:t>«compSalutation»</w:t>
      </w:r>
      <w:r w:rsidR="002270E5">
        <w:rPr>
          <w:noProof/>
        </w:rPr>
        <w:fldChar w:fldCharType="end"/>
      </w:r>
      <w:r w:rsidR="0071733D" w:rsidRPr="009B67F0">
        <w:t>:</w:t>
      </w:r>
    </w:p>
    <w:p w:rsidR="00BB2F31" w:rsidRPr="009B67F0" w:rsidRDefault="00BB2F31" w:rsidP="00753E26"/>
    <w:p w:rsidR="00E442FA" w:rsidRPr="009B67F0" w:rsidRDefault="00FC6AD0" w:rsidP="00753E26">
      <w:r>
        <w:t xml:space="preserve">As we discussed in our </w:t>
      </w:r>
      <w:fldSimple w:instr=" MERGEFIELD  dateOfCTC  \* MERGEFORMAT ">
        <w:r w:rsidR="00C03BBC">
          <w:rPr>
            <w:noProof/>
          </w:rPr>
          <w:t>«dateOfCTC»</w:t>
        </w:r>
      </w:fldSimple>
      <w:r>
        <w:t>,</w:t>
      </w:r>
      <w:r w:rsidR="004F3CDA">
        <w:t xml:space="preserve"> telephone conversation,</w:t>
      </w:r>
      <w:r>
        <w:t xml:space="preserve"> I am the financial investigator assigned to address the issue in your complaint against </w:t>
      </w:r>
      <w:r w:rsidR="002270E5">
        <w:fldChar w:fldCharType="begin"/>
      </w:r>
      <w:r w:rsidR="002270E5">
        <w:instrText xml:space="preserve"> MERGEFIELD  respondent  \* MERGEFORMAT </w:instrText>
      </w:r>
      <w:r w:rsidR="002270E5">
        <w:fldChar w:fldCharType="separate"/>
      </w:r>
      <w:r w:rsidR="00C03BBC">
        <w:rPr>
          <w:noProof/>
        </w:rPr>
        <w:t>«respondent»</w:t>
      </w:r>
      <w:r w:rsidR="002270E5">
        <w:rPr>
          <w:noProof/>
        </w:rPr>
        <w:fldChar w:fldCharType="end"/>
      </w:r>
      <w:r w:rsidR="00950CF5">
        <w:rPr>
          <w:noProof/>
        </w:rPr>
        <w:t>. P</w:t>
      </w:r>
      <w:proofErr w:type="spellStart"/>
      <w:r>
        <w:t>er</w:t>
      </w:r>
      <w:proofErr w:type="spellEnd"/>
      <w:r>
        <w:t xml:space="preserve"> our conversation, w</w:t>
      </w:r>
      <w:r w:rsidR="00B873D0">
        <w:t>e will not be addressing your allegations listed below for the reasons indicated:</w:t>
      </w:r>
    </w:p>
    <w:p w:rsidR="008D7A44" w:rsidRPr="009B67F0" w:rsidRDefault="008D7A44" w:rsidP="00421F91"/>
    <w:p w:rsidR="001B3454" w:rsidRDefault="001B3454" w:rsidP="001B3454">
      <w:pPr>
        <w:pStyle w:val="ListParagraph"/>
        <w:numPr>
          <w:ilvl w:val="0"/>
          <w:numId w:val="3"/>
        </w:numPr>
      </w:pPr>
    </w:p>
    <w:p w:rsidR="00C0042A" w:rsidRPr="009B67F0" w:rsidRDefault="007572E6" w:rsidP="00753E26">
      <w:r w:rsidRPr="009B67F0">
        <w:tab/>
      </w:r>
    </w:p>
    <w:p w:rsidR="00EE7C18" w:rsidRDefault="00EE7C18" w:rsidP="00EE7C18">
      <w:r>
        <w:t xml:space="preserve">Due to the lack of jurisdiction described above, we are closing our investigation into this matter. </w:t>
      </w:r>
      <w:bookmarkStart w:id="0" w:name="_GoBack"/>
      <w:r>
        <w:t>Please understand our inability to assist is due to jurisdictional boundaries and not to lack of concern on our part. Thank you for the opportunity to be of service to you.</w:t>
      </w:r>
      <w:bookmarkEnd w:id="0"/>
    </w:p>
    <w:p w:rsidR="00C2759A" w:rsidRPr="009B67F0" w:rsidRDefault="00C2759A" w:rsidP="00753E26"/>
    <w:p w:rsidR="00671808" w:rsidRPr="009B67F0" w:rsidRDefault="00671808" w:rsidP="00753E26">
      <w:r w:rsidRPr="009B67F0">
        <w:t>Sincerely,</w:t>
      </w:r>
    </w:p>
    <w:p w:rsidR="00671808" w:rsidRPr="009B67F0" w:rsidRDefault="00671808" w:rsidP="00753E26">
      <w:r w:rsidRPr="009B67F0">
        <w:t>BUREAU OF COMPLIANCE</w:t>
      </w:r>
    </w:p>
    <w:p w:rsidR="00671808" w:rsidRPr="009B67F0" w:rsidRDefault="00671808" w:rsidP="00753E26">
      <w:r w:rsidRPr="009B67F0">
        <w:rPr>
          <w:noProof/>
        </w:rPr>
        <w:drawing>
          <wp:inline distT="0" distB="0" distL="0" distR="0" wp14:anchorId="0593D28D" wp14:editId="13011FC0">
            <wp:extent cx="1390650" cy="62865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28650"/>
                    </a:xfrm>
                    <a:prstGeom prst="rect">
                      <a:avLst/>
                    </a:prstGeom>
                    <a:noFill/>
                    <a:ln>
                      <a:noFill/>
                    </a:ln>
                  </pic:spPr>
                </pic:pic>
              </a:graphicData>
            </a:graphic>
          </wp:inline>
        </w:drawing>
      </w:r>
    </w:p>
    <w:p w:rsidR="008C6F69" w:rsidRPr="009B67F0" w:rsidRDefault="00671808" w:rsidP="00C814C9">
      <w:pPr>
        <w:sectPr w:rsidR="008C6F69" w:rsidRPr="009B67F0" w:rsidSect="00D4756C">
          <w:headerReference w:type="even" r:id="rId10"/>
          <w:headerReference w:type="default" r:id="rId11"/>
          <w:footerReference w:type="even" r:id="rId12"/>
          <w:footerReference w:type="default" r:id="rId13"/>
          <w:headerReference w:type="first" r:id="rId14"/>
          <w:footerReference w:type="first" r:id="rId15"/>
          <w:pgSz w:w="12240" w:h="15840" w:code="1"/>
          <w:pgMar w:top="360" w:right="720" w:bottom="720" w:left="720" w:header="360" w:footer="720" w:gutter="0"/>
          <w:cols w:space="720"/>
          <w:titlePg/>
          <w:docGrid w:linePitch="360"/>
        </w:sectPr>
      </w:pPr>
      <w:r w:rsidRPr="009B67F0">
        <w:t>Danny Brown</w:t>
      </w:r>
      <w:r w:rsidR="00C814C9">
        <w:t>, Financial Examiner/Analyst</w:t>
      </w:r>
    </w:p>
    <w:p w:rsidR="00154751" w:rsidRPr="009B67F0" w:rsidRDefault="00FA6CB7" w:rsidP="001D2807">
      <w:r>
        <w:lastRenderedPageBreak/>
        <w:t>daniel.brown@myfloridalicense.com</w:t>
      </w:r>
    </w:p>
    <w:sectPr w:rsidR="00154751" w:rsidRPr="009B67F0" w:rsidSect="003711BC">
      <w:type w:val="continuous"/>
      <w:pgSz w:w="12240" w:h="15840"/>
      <w:pgMar w:top="720" w:right="1440" w:bottom="1440"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0E5" w:rsidRDefault="002270E5">
      <w:r>
        <w:separator/>
      </w:r>
    </w:p>
  </w:endnote>
  <w:endnote w:type="continuationSeparator" w:id="0">
    <w:p w:rsidR="002270E5" w:rsidRDefault="00227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4F2" w:rsidRDefault="004844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4F2" w:rsidRDefault="004844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2E6" w:rsidRPr="00CE0C1F" w:rsidRDefault="007572E6" w:rsidP="00CF3F52">
    <w:pPr>
      <w:pStyle w:val="Footer"/>
      <w:jc w:val="center"/>
      <w:rPr>
        <w:sz w:val="18"/>
        <w:szCs w:val="18"/>
      </w:rPr>
    </w:pPr>
    <w:r w:rsidRPr="00CE0C1F">
      <w:rPr>
        <w:sz w:val="18"/>
        <w:szCs w:val="18"/>
      </w:rPr>
      <w:t>LICENSE EFFICIENTLY. REGULATE FAIRLY.</w:t>
    </w:r>
  </w:p>
  <w:p w:rsidR="007572E6" w:rsidRDefault="002270E5" w:rsidP="00CE0C1F">
    <w:pPr>
      <w:pStyle w:val="Footer"/>
      <w:jc w:val="center"/>
      <w:rPr>
        <w:sz w:val="18"/>
        <w:szCs w:val="18"/>
      </w:rPr>
    </w:pPr>
    <w:hyperlink r:id="rId1" w:history="1">
      <w:r w:rsidR="007572E6" w:rsidRPr="00CE0C1F">
        <w:rPr>
          <w:rStyle w:val="Hyperlink"/>
          <w:sz w:val="18"/>
          <w:szCs w:val="18"/>
        </w:rPr>
        <w:t>WWW.MYFLORIDALICENSE.COM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0E5" w:rsidRDefault="002270E5">
      <w:r>
        <w:separator/>
      </w:r>
    </w:p>
  </w:footnote>
  <w:footnote w:type="continuationSeparator" w:id="0">
    <w:p w:rsidR="002270E5" w:rsidRDefault="002270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4F2" w:rsidRDefault="004844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751" w:rsidRDefault="002270E5">
    <w:pPr>
      <w:pStyle w:val="Header"/>
    </w:pPr>
    <w:r>
      <w:fldChar w:fldCharType="begin"/>
    </w:r>
    <w:r>
      <w:instrText xml:space="preserve"> MERGEFIELD  respondent  \* MERGEFORMAT </w:instrText>
    </w:r>
    <w:r>
      <w:fldChar w:fldCharType="separate"/>
    </w:r>
    <w:r w:rsidR="00C03BBC">
      <w:rPr>
        <w:noProof/>
      </w:rPr>
      <w:t>«respondent»</w:t>
    </w:r>
    <w:r>
      <w:rPr>
        <w:noProof/>
      </w:rPr>
      <w:fldChar w:fldCharType="end"/>
    </w:r>
  </w:p>
  <w:p w:rsidR="00154751" w:rsidRDefault="004C3CBB">
    <w:pPr>
      <w:pStyle w:val="Header"/>
    </w:pPr>
    <w:fldSimple w:instr=" MERGEFIELD  complainant  \* MERGEFORMAT ">
      <w:r w:rsidR="00C03BBC">
        <w:rPr>
          <w:noProof/>
        </w:rPr>
        <w:t>«complainant»</w:t>
      </w:r>
    </w:fldSimple>
  </w:p>
  <w:p w:rsidR="007572E6" w:rsidRDefault="007572E6">
    <w:pPr>
      <w:pStyle w:val="Header"/>
    </w:pPr>
    <w:r>
      <w:t xml:space="preserve">Case No. </w:t>
    </w:r>
    <w:fldSimple w:instr=" MERGEFIELD  caseNumber  \* MERGEFORMAT ">
      <w:r w:rsidR="00C03BBC">
        <w:rPr>
          <w:noProof/>
        </w:rPr>
        <w:t>«caseNumber»</w:t>
      </w:r>
    </w:fldSimple>
  </w:p>
  <w:p w:rsidR="007572E6" w:rsidRDefault="007572E6">
    <w:pPr>
      <w:pStyle w:val="Header"/>
    </w:pPr>
    <w:r>
      <w:t>Page 2 of 2</w:t>
    </w:r>
  </w:p>
  <w:p w:rsidR="007572E6" w:rsidRDefault="007572E6">
    <w:pPr>
      <w:pStyle w:val="Header"/>
    </w:pPr>
  </w:p>
  <w:p w:rsidR="007572E6" w:rsidRDefault="007572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6" w:type="dxa"/>
      <w:tblLook w:val="01E0" w:firstRow="1" w:lastRow="1" w:firstColumn="1" w:lastColumn="1" w:noHBand="0" w:noVBand="0"/>
    </w:tblPr>
    <w:tblGrid>
      <w:gridCol w:w="5463"/>
      <w:gridCol w:w="5463"/>
    </w:tblGrid>
    <w:tr w:rsidR="007572E6" w:rsidRPr="00180000" w:rsidTr="00180000">
      <w:trPr>
        <w:trHeight w:val="180"/>
      </w:trPr>
      <w:tc>
        <w:tcPr>
          <w:tcW w:w="5463" w:type="dxa"/>
        </w:tcPr>
        <w:p w:rsidR="007572E6" w:rsidRPr="00180000" w:rsidRDefault="007572E6" w:rsidP="00BB4F04">
          <w:pPr>
            <w:pStyle w:val="Header"/>
            <w:rPr>
              <w:sz w:val="18"/>
              <w:szCs w:val="18"/>
            </w:rPr>
          </w:pPr>
          <w:r>
            <w:rPr>
              <w:noProof/>
            </w:rPr>
            <w:drawing>
              <wp:anchor distT="0" distB="0" distL="114300" distR="114300" simplePos="0" relativeHeight="251658752" behindDoc="1" locked="0" layoutInCell="1" allowOverlap="1" wp14:anchorId="315CA81B" wp14:editId="4AA9D49F">
                <wp:simplePos x="0" y="0"/>
                <wp:positionH relativeFrom="column">
                  <wp:posOffset>-12700</wp:posOffset>
                </wp:positionH>
                <wp:positionV relativeFrom="paragraph">
                  <wp:posOffset>-76200</wp:posOffset>
                </wp:positionV>
                <wp:extent cx="2865120" cy="681355"/>
                <wp:effectExtent l="0" t="0" r="0" b="4445"/>
                <wp:wrapNone/>
                <wp:docPr id="4" name="Picture 2" descr="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512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299" distR="114299" simplePos="0" relativeHeight="251656704" behindDoc="0" locked="0" layoutInCell="1" allowOverlap="1" wp14:anchorId="704EB62B" wp14:editId="16AF8ABB">
                    <wp:simplePos x="0" y="0"/>
                    <wp:positionH relativeFrom="column">
                      <wp:posOffset>24764</wp:posOffset>
                    </wp:positionH>
                    <wp:positionV relativeFrom="paragraph">
                      <wp:posOffset>3086099</wp:posOffset>
                    </wp:positionV>
                    <wp:extent cx="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95pt,243pt" to="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5DAIAACI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"/>
                </w:pict>
              </mc:Fallback>
            </mc:AlternateContent>
          </w:r>
          <w:r w:rsidRPr="00180000">
            <w:rPr>
              <w:sz w:val="18"/>
              <w:szCs w:val="18"/>
            </w:rPr>
            <w:t xml:space="preserve"> </w:t>
          </w:r>
        </w:p>
      </w:tc>
      <w:tc>
        <w:tcPr>
          <w:tcW w:w="5463" w:type="dxa"/>
        </w:tcPr>
        <w:p w:rsidR="004844F2" w:rsidRDefault="004844F2" w:rsidP="004844F2">
          <w:pPr>
            <w:pStyle w:val="Header"/>
            <w:jc w:val="right"/>
            <w:rPr>
              <w:sz w:val="16"/>
              <w:szCs w:val="16"/>
            </w:rPr>
          </w:pPr>
          <w:r>
            <w:rPr>
              <w:sz w:val="16"/>
              <w:szCs w:val="16"/>
            </w:rPr>
            <w:t>Division of Florida Condominiums, Timeshares, and Mobile Homes</w:t>
          </w:r>
        </w:p>
        <w:p w:rsidR="004844F2" w:rsidRDefault="004844F2" w:rsidP="004844F2">
          <w:pPr>
            <w:pStyle w:val="Header"/>
            <w:jc w:val="right"/>
            <w:rPr>
              <w:sz w:val="16"/>
              <w:szCs w:val="16"/>
            </w:rPr>
          </w:pPr>
          <w:r>
            <w:rPr>
              <w:sz w:val="16"/>
              <w:szCs w:val="16"/>
            </w:rPr>
            <w:t>Bureau of Compliance</w:t>
          </w:r>
        </w:p>
        <w:p w:rsidR="004844F2" w:rsidRDefault="004844F2" w:rsidP="004844F2">
          <w:pPr>
            <w:pStyle w:val="Header"/>
            <w:jc w:val="right"/>
            <w:rPr>
              <w:sz w:val="16"/>
              <w:szCs w:val="16"/>
            </w:rPr>
          </w:pPr>
          <w:r>
            <w:rPr>
              <w:sz w:val="16"/>
              <w:szCs w:val="16"/>
            </w:rPr>
            <w:t>2601 Blair Stone Road</w:t>
          </w:r>
        </w:p>
        <w:p w:rsidR="004844F2" w:rsidRDefault="004844F2" w:rsidP="004844F2">
          <w:pPr>
            <w:pStyle w:val="Header"/>
            <w:jc w:val="right"/>
            <w:rPr>
              <w:sz w:val="16"/>
              <w:szCs w:val="16"/>
            </w:rPr>
          </w:pPr>
          <w:r>
            <w:rPr>
              <w:sz w:val="16"/>
              <w:szCs w:val="16"/>
            </w:rPr>
            <w:t>Tallahassee, Florida 32399-1031</w:t>
          </w:r>
        </w:p>
        <w:p w:rsidR="007572E6" w:rsidRPr="00180000" w:rsidRDefault="004844F2" w:rsidP="004844F2">
          <w:pPr>
            <w:pStyle w:val="Header"/>
            <w:jc w:val="right"/>
            <w:rPr>
              <w:sz w:val="16"/>
              <w:szCs w:val="16"/>
            </w:rPr>
          </w:pPr>
          <w:r>
            <w:rPr>
              <w:sz w:val="16"/>
              <w:szCs w:val="16"/>
            </w:rPr>
            <w:t>Phone: 850.488.1122 • Fax: 850.488.7149</w:t>
          </w:r>
        </w:p>
      </w:tc>
    </w:tr>
    <w:tr w:rsidR="007572E6" w:rsidRPr="00180000" w:rsidTr="00180000">
      <w:trPr>
        <w:trHeight w:val="342"/>
      </w:trPr>
      <w:tc>
        <w:tcPr>
          <w:tcW w:w="5463" w:type="dxa"/>
        </w:tcPr>
        <w:p w:rsidR="007572E6" w:rsidRPr="00180000" w:rsidRDefault="007572E6" w:rsidP="00BB4F04">
          <w:pPr>
            <w:pStyle w:val="Header"/>
            <w:rPr>
              <w:b/>
              <w:bCs/>
              <w:sz w:val="20"/>
              <w:szCs w:val="20"/>
            </w:rPr>
          </w:pPr>
          <w:r>
            <w:rPr>
              <w:noProof/>
            </w:rPr>
            <mc:AlternateContent>
              <mc:Choice Requires="wps">
                <w:drawing>
                  <wp:anchor distT="4294967295" distB="4294967295" distL="114300" distR="114300" simplePos="0" relativeHeight="251657728" behindDoc="0" locked="0" layoutInCell="1" allowOverlap="1" wp14:anchorId="6769EC31" wp14:editId="6596FFD8">
                    <wp:simplePos x="0" y="0"/>
                    <wp:positionH relativeFrom="column">
                      <wp:posOffset>-1905</wp:posOffset>
                    </wp:positionH>
                    <wp:positionV relativeFrom="paragraph">
                      <wp:posOffset>33654</wp:posOffset>
                    </wp:positionV>
                    <wp:extent cx="6858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2.65pt" to="539.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qN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"/>
                </w:pict>
              </mc:Fallback>
            </mc:AlternateContent>
          </w:r>
        </w:p>
        <w:p w:rsidR="007572E6" w:rsidRPr="00180000" w:rsidRDefault="00E63EE1" w:rsidP="00BB4F04">
          <w:pPr>
            <w:pStyle w:val="Header"/>
            <w:rPr>
              <w:b/>
              <w:bCs/>
              <w:sz w:val="20"/>
              <w:szCs w:val="20"/>
            </w:rPr>
          </w:pPr>
          <w:r>
            <w:rPr>
              <w:b/>
              <w:bCs/>
              <w:sz w:val="20"/>
              <w:szCs w:val="20"/>
            </w:rPr>
            <w:t>Halsey Beshears</w:t>
          </w:r>
          <w:r w:rsidR="007572E6">
            <w:rPr>
              <w:bCs/>
              <w:sz w:val="20"/>
              <w:szCs w:val="20"/>
            </w:rPr>
            <w:t>,</w:t>
          </w:r>
          <w:r w:rsidR="007572E6">
            <w:rPr>
              <w:sz w:val="20"/>
              <w:szCs w:val="20"/>
            </w:rPr>
            <w:t xml:space="preserve"> Secretary</w:t>
          </w:r>
        </w:p>
      </w:tc>
      <w:tc>
        <w:tcPr>
          <w:tcW w:w="5463" w:type="dxa"/>
        </w:tcPr>
        <w:p w:rsidR="007572E6" w:rsidRPr="00180000" w:rsidRDefault="007572E6" w:rsidP="00180000">
          <w:pPr>
            <w:pStyle w:val="Header"/>
            <w:jc w:val="right"/>
            <w:rPr>
              <w:b/>
              <w:bCs/>
              <w:sz w:val="20"/>
              <w:szCs w:val="20"/>
            </w:rPr>
          </w:pPr>
        </w:p>
        <w:p w:rsidR="007572E6" w:rsidRPr="00180000" w:rsidRDefault="00E63EE1" w:rsidP="00180000">
          <w:pPr>
            <w:pStyle w:val="Header"/>
            <w:jc w:val="right"/>
            <w:rPr>
              <w:b/>
              <w:bCs/>
              <w:sz w:val="20"/>
              <w:szCs w:val="20"/>
            </w:rPr>
          </w:pPr>
          <w:r>
            <w:rPr>
              <w:b/>
              <w:bCs/>
              <w:sz w:val="20"/>
              <w:szCs w:val="20"/>
            </w:rPr>
            <w:t>Ron DeSantis</w:t>
          </w:r>
          <w:r w:rsidR="007572E6" w:rsidRPr="00F454BA">
            <w:rPr>
              <w:bCs/>
              <w:sz w:val="20"/>
              <w:szCs w:val="20"/>
            </w:rPr>
            <w:t>,</w:t>
          </w:r>
          <w:r w:rsidR="007572E6" w:rsidRPr="00180000">
            <w:rPr>
              <w:b/>
              <w:bCs/>
              <w:sz w:val="20"/>
              <w:szCs w:val="20"/>
            </w:rPr>
            <w:t xml:space="preserve"> </w:t>
          </w:r>
          <w:r w:rsidR="007572E6" w:rsidRPr="00180000">
            <w:rPr>
              <w:sz w:val="20"/>
              <w:szCs w:val="20"/>
            </w:rPr>
            <w:t>Governor</w:t>
          </w:r>
        </w:p>
      </w:tc>
    </w:tr>
  </w:tbl>
  <w:p w:rsidR="007572E6" w:rsidRPr="00CE0C1F" w:rsidRDefault="007572E6" w:rsidP="00613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E97"/>
    <w:multiLevelType w:val="hybridMultilevel"/>
    <w:tmpl w:val="DF404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CD1508"/>
    <w:multiLevelType w:val="hybridMultilevel"/>
    <w:tmpl w:val="FE14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1B4096"/>
    <w:multiLevelType w:val="hybridMultilevel"/>
    <w:tmpl w:val="FB28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69"/>
    <w:rsid w:val="000029C6"/>
    <w:rsid w:val="000034FF"/>
    <w:rsid w:val="0000756D"/>
    <w:rsid w:val="00021982"/>
    <w:rsid w:val="00024983"/>
    <w:rsid w:val="00035C50"/>
    <w:rsid w:val="00040CA6"/>
    <w:rsid w:val="000412C0"/>
    <w:rsid w:val="00050BC3"/>
    <w:rsid w:val="00052E0F"/>
    <w:rsid w:val="00057C7E"/>
    <w:rsid w:val="000623E2"/>
    <w:rsid w:val="000711F6"/>
    <w:rsid w:val="0008110D"/>
    <w:rsid w:val="00081476"/>
    <w:rsid w:val="00084D7D"/>
    <w:rsid w:val="0008643E"/>
    <w:rsid w:val="000953FC"/>
    <w:rsid w:val="000954A9"/>
    <w:rsid w:val="00097A1C"/>
    <w:rsid w:val="000A449A"/>
    <w:rsid w:val="000A767B"/>
    <w:rsid w:val="000A77CD"/>
    <w:rsid w:val="000C4A72"/>
    <w:rsid w:val="000E35F9"/>
    <w:rsid w:val="000F1A6F"/>
    <w:rsid w:val="000F5C7F"/>
    <w:rsid w:val="000F6438"/>
    <w:rsid w:val="001001CD"/>
    <w:rsid w:val="00101D4A"/>
    <w:rsid w:val="0011120E"/>
    <w:rsid w:val="00115E34"/>
    <w:rsid w:val="0013050B"/>
    <w:rsid w:val="001349A8"/>
    <w:rsid w:val="00150139"/>
    <w:rsid w:val="0015051D"/>
    <w:rsid w:val="00150B80"/>
    <w:rsid w:val="00154751"/>
    <w:rsid w:val="001664D0"/>
    <w:rsid w:val="00177972"/>
    <w:rsid w:val="00180000"/>
    <w:rsid w:val="00193CB3"/>
    <w:rsid w:val="001A6982"/>
    <w:rsid w:val="001B3454"/>
    <w:rsid w:val="001C6E47"/>
    <w:rsid w:val="001D0586"/>
    <w:rsid w:val="001D0D4F"/>
    <w:rsid w:val="001D2807"/>
    <w:rsid w:val="001E43DE"/>
    <w:rsid w:val="001E7401"/>
    <w:rsid w:val="001F6955"/>
    <w:rsid w:val="00212AB2"/>
    <w:rsid w:val="002145A2"/>
    <w:rsid w:val="0021607F"/>
    <w:rsid w:val="002270E5"/>
    <w:rsid w:val="00236AF1"/>
    <w:rsid w:val="00236B99"/>
    <w:rsid w:val="00257DA1"/>
    <w:rsid w:val="002607B4"/>
    <w:rsid w:val="00273FB1"/>
    <w:rsid w:val="0028489E"/>
    <w:rsid w:val="00284F07"/>
    <w:rsid w:val="002A5EDF"/>
    <w:rsid w:val="002D5E03"/>
    <w:rsid w:val="002D5E20"/>
    <w:rsid w:val="002E2CB6"/>
    <w:rsid w:val="002E6AB0"/>
    <w:rsid w:val="002F1ADB"/>
    <w:rsid w:val="0030751A"/>
    <w:rsid w:val="00311AB7"/>
    <w:rsid w:val="0031440F"/>
    <w:rsid w:val="00314606"/>
    <w:rsid w:val="003164B3"/>
    <w:rsid w:val="0032333D"/>
    <w:rsid w:val="00334DA3"/>
    <w:rsid w:val="0034150F"/>
    <w:rsid w:val="0034154C"/>
    <w:rsid w:val="00343260"/>
    <w:rsid w:val="00343699"/>
    <w:rsid w:val="00343FE6"/>
    <w:rsid w:val="00344092"/>
    <w:rsid w:val="0034438F"/>
    <w:rsid w:val="00352AD4"/>
    <w:rsid w:val="00365258"/>
    <w:rsid w:val="00365EF6"/>
    <w:rsid w:val="003711BC"/>
    <w:rsid w:val="00376CD8"/>
    <w:rsid w:val="00377DE4"/>
    <w:rsid w:val="00383F8B"/>
    <w:rsid w:val="003A0490"/>
    <w:rsid w:val="003A4EDD"/>
    <w:rsid w:val="003A7687"/>
    <w:rsid w:val="003A7E61"/>
    <w:rsid w:val="003B3FD0"/>
    <w:rsid w:val="003C2AD4"/>
    <w:rsid w:val="003E5309"/>
    <w:rsid w:val="003F4205"/>
    <w:rsid w:val="003F6F84"/>
    <w:rsid w:val="00400BB0"/>
    <w:rsid w:val="00402B2B"/>
    <w:rsid w:val="004074B9"/>
    <w:rsid w:val="0041207B"/>
    <w:rsid w:val="00415A6A"/>
    <w:rsid w:val="00421F91"/>
    <w:rsid w:val="00425BEE"/>
    <w:rsid w:val="004311CE"/>
    <w:rsid w:val="00436004"/>
    <w:rsid w:val="00440101"/>
    <w:rsid w:val="00453977"/>
    <w:rsid w:val="004609FF"/>
    <w:rsid w:val="00465880"/>
    <w:rsid w:val="0047345F"/>
    <w:rsid w:val="004771A8"/>
    <w:rsid w:val="00482CA7"/>
    <w:rsid w:val="0048438C"/>
    <w:rsid w:val="004844F2"/>
    <w:rsid w:val="00492FC9"/>
    <w:rsid w:val="00495878"/>
    <w:rsid w:val="004A02F0"/>
    <w:rsid w:val="004A250F"/>
    <w:rsid w:val="004A3127"/>
    <w:rsid w:val="004A3F3C"/>
    <w:rsid w:val="004B3BF7"/>
    <w:rsid w:val="004C178F"/>
    <w:rsid w:val="004C3CBB"/>
    <w:rsid w:val="004E5220"/>
    <w:rsid w:val="004E7033"/>
    <w:rsid w:val="004F3CDA"/>
    <w:rsid w:val="004F62D9"/>
    <w:rsid w:val="004F7FF6"/>
    <w:rsid w:val="005052CA"/>
    <w:rsid w:val="00513106"/>
    <w:rsid w:val="00513878"/>
    <w:rsid w:val="00526ABA"/>
    <w:rsid w:val="00547930"/>
    <w:rsid w:val="00551369"/>
    <w:rsid w:val="005568F5"/>
    <w:rsid w:val="00562CB3"/>
    <w:rsid w:val="005659AB"/>
    <w:rsid w:val="0056716E"/>
    <w:rsid w:val="00577A9B"/>
    <w:rsid w:val="00584DF6"/>
    <w:rsid w:val="0059362E"/>
    <w:rsid w:val="00596EF1"/>
    <w:rsid w:val="005A51B3"/>
    <w:rsid w:val="005A5DDD"/>
    <w:rsid w:val="005B35F1"/>
    <w:rsid w:val="005B7FAE"/>
    <w:rsid w:val="005C4026"/>
    <w:rsid w:val="005C6184"/>
    <w:rsid w:val="005D2CFC"/>
    <w:rsid w:val="005E6CB0"/>
    <w:rsid w:val="005F17CA"/>
    <w:rsid w:val="005F217C"/>
    <w:rsid w:val="006027C1"/>
    <w:rsid w:val="0061318C"/>
    <w:rsid w:val="00613B93"/>
    <w:rsid w:val="00614E03"/>
    <w:rsid w:val="006206F6"/>
    <w:rsid w:val="0062518C"/>
    <w:rsid w:val="0063006B"/>
    <w:rsid w:val="00633B8A"/>
    <w:rsid w:val="00634625"/>
    <w:rsid w:val="0063568A"/>
    <w:rsid w:val="0064024A"/>
    <w:rsid w:val="00643675"/>
    <w:rsid w:val="00647218"/>
    <w:rsid w:val="00647833"/>
    <w:rsid w:val="00671808"/>
    <w:rsid w:val="006728BF"/>
    <w:rsid w:val="0068296D"/>
    <w:rsid w:val="00683660"/>
    <w:rsid w:val="00684F7C"/>
    <w:rsid w:val="006B1FBF"/>
    <w:rsid w:val="006B60DF"/>
    <w:rsid w:val="006D2F5F"/>
    <w:rsid w:val="006D3B38"/>
    <w:rsid w:val="006D6BFF"/>
    <w:rsid w:val="006E2F2B"/>
    <w:rsid w:val="006F40EF"/>
    <w:rsid w:val="006F4386"/>
    <w:rsid w:val="0070739B"/>
    <w:rsid w:val="0071436A"/>
    <w:rsid w:val="0071733D"/>
    <w:rsid w:val="00720D28"/>
    <w:rsid w:val="00723980"/>
    <w:rsid w:val="00723E8F"/>
    <w:rsid w:val="0075068F"/>
    <w:rsid w:val="0075313A"/>
    <w:rsid w:val="00753E26"/>
    <w:rsid w:val="0075588D"/>
    <w:rsid w:val="007572E6"/>
    <w:rsid w:val="007654DA"/>
    <w:rsid w:val="007655B8"/>
    <w:rsid w:val="00777CF2"/>
    <w:rsid w:val="007903C5"/>
    <w:rsid w:val="00791208"/>
    <w:rsid w:val="0079299E"/>
    <w:rsid w:val="00792E75"/>
    <w:rsid w:val="00793913"/>
    <w:rsid w:val="00796408"/>
    <w:rsid w:val="007A3160"/>
    <w:rsid w:val="007A4C3F"/>
    <w:rsid w:val="007C21F5"/>
    <w:rsid w:val="007C2714"/>
    <w:rsid w:val="007C2C9E"/>
    <w:rsid w:val="007C513E"/>
    <w:rsid w:val="007D7815"/>
    <w:rsid w:val="007E0719"/>
    <w:rsid w:val="007E34FA"/>
    <w:rsid w:val="007E7287"/>
    <w:rsid w:val="007F039B"/>
    <w:rsid w:val="007F40B1"/>
    <w:rsid w:val="00801002"/>
    <w:rsid w:val="00803CD4"/>
    <w:rsid w:val="00805863"/>
    <w:rsid w:val="00816E3B"/>
    <w:rsid w:val="00827D5C"/>
    <w:rsid w:val="008350EB"/>
    <w:rsid w:val="00835EED"/>
    <w:rsid w:val="008438A7"/>
    <w:rsid w:val="008464F6"/>
    <w:rsid w:val="0085001F"/>
    <w:rsid w:val="00863ED5"/>
    <w:rsid w:val="00864484"/>
    <w:rsid w:val="0087429C"/>
    <w:rsid w:val="00876E7A"/>
    <w:rsid w:val="008772FE"/>
    <w:rsid w:val="008776C2"/>
    <w:rsid w:val="00882CE5"/>
    <w:rsid w:val="008831E2"/>
    <w:rsid w:val="008833DD"/>
    <w:rsid w:val="00884716"/>
    <w:rsid w:val="00893570"/>
    <w:rsid w:val="008A2E37"/>
    <w:rsid w:val="008B03CB"/>
    <w:rsid w:val="008C285F"/>
    <w:rsid w:val="008C452B"/>
    <w:rsid w:val="008C6F69"/>
    <w:rsid w:val="008D49E0"/>
    <w:rsid w:val="008D7A44"/>
    <w:rsid w:val="00900168"/>
    <w:rsid w:val="00903CA3"/>
    <w:rsid w:val="009135AF"/>
    <w:rsid w:val="00926176"/>
    <w:rsid w:val="00932770"/>
    <w:rsid w:val="00943C9D"/>
    <w:rsid w:val="00945704"/>
    <w:rsid w:val="009502FA"/>
    <w:rsid w:val="00950CF5"/>
    <w:rsid w:val="00953F86"/>
    <w:rsid w:val="00954CEC"/>
    <w:rsid w:val="0096076F"/>
    <w:rsid w:val="009610BC"/>
    <w:rsid w:val="00970858"/>
    <w:rsid w:val="00970C68"/>
    <w:rsid w:val="00971A28"/>
    <w:rsid w:val="009725B8"/>
    <w:rsid w:val="009753D1"/>
    <w:rsid w:val="00983539"/>
    <w:rsid w:val="00996A11"/>
    <w:rsid w:val="00996E12"/>
    <w:rsid w:val="009A59CD"/>
    <w:rsid w:val="009B34CE"/>
    <w:rsid w:val="009B67F0"/>
    <w:rsid w:val="009C159F"/>
    <w:rsid w:val="009C62EE"/>
    <w:rsid w:val="009D073F"/>
    <w:rsid w:val="009D0C75"/>
    <w:rsid w:val="009E1EEA"/>
    <w:rsid w:val="009E2060"/>
    <w:rsid w:val="009E5B16"/>
    <w:rsid w:val="009F13EF"/>
    <w:rsid w:val="009F65E2"/>
    <w:rsid w:val="00A14023"/>
    <w:rsid w:val="00A177CE"/>
    <w:rsid w:val="00A20524"/>
    <w:rsid w:val="00A22528"/>
    <w:rsid w:val="00A22EED"/>
    <w:rsid w:val="00A2339C"/>
    <w:rsid w:val="00A30598"/>
    <w:rsid w:val="00A35CB9"/>
    <w:rsid w:val="00A53CB8"/>
    <w:rsid w:val="00A71CD9"/>
    <w:rsid w:val="00A8035B"/>
    <w:rsid w:val="00A810FC"/>
    <w:rsid w:val="00A81884"/>
    <w:rsid w:val="00A83DC4"/>
    <w:rsid w:val="00A91EDA"/>
    <w:rsid w:val="00AA0E6C"/>
    <w:rsid w:val="00AC1679"/>
    <w:rsid w:val="00AD4591"/>
    <w:rsid w:val="00AD6B0E"/>
    <w:rsid w:val="00AE2457"/>
    <w:rsid w:val="00AE67CE"/>
    <w:rsid w:val="00AF4A60"/>
    <w:rsid w:val="00AF4B29"/>
    <w:rsid w:val="00B230AC"/>
    <w:rsid w:val="00B23551"/>
    <w:rsid w:val="00B34B46"/>
    <w:rsid w:val="00B61C3C"/>
    <w:rsid w:val="00B62701"/>
    <w:rsid w:val="00B873D0"/>
    <w:rsid w:val="00B913CF"/>
    <w:rsid w:val="00B93671"/>
    <w:rsid w:val="00B94E5E"/>
    <w:rsid w:val="00B9537E"/>
    <w:rsid w:val="00B95C9E"/>
    <w:rsid w:val="00BA4BFC"/>
    <w:rsid w:val="00BB2F31"/>
    <w:rsid w:val="00BB3A95"/>
    <w:rsid w:val="00BB3B7A"/>
    <w:rsid w:val="00BB4F04"/>
    <w:rsid w:val="00BC5CD5"/>
    <w:rsid w:val="00BC6775"/>
    <w:rsid w:val="00BD15B4"/>
    <w:rsid w:val="00BD4B04"/>
    <w:rsid w:val="00BD59FE"/>
    <w:rsid w:val="00BD6CAD"/>
    <w:rsid w:val="00BE3AF3"/>
    <w:rsid w:val="00BE694E"/>
    <w:rsid w:val="00BE792D"/>
    <w:rsid w:val="00BF6337"/>
    <w:rsid w:val="00BF75B3"/>
    <w:rsid w:val="00C0042A"/>
    <w:rsid w:val="00C03BBC"/>
    <w:rsid w:val="00C054C1"/>
    <w:rsid w:val="00C07843"/>
    <w:rsid w:val="00C109E9"/>
    <w:rsid w:val="00C21CB2"/>
    <w:rsid w:val="00C2759A"/>
    <w:rsid w:val="00C31BA5"/>
    <w:rsid w:val="00C462C6"/>
    <w:rsid w:val="00C62B15"/>
    <w:rsid w:val="00C73E35"/>
    <w:rsid w:val="00C814C9"/>
    <w:rsid w:val="00C81B3B"/>
    <w:rsid w:val="00C82286"/>
    <w:rsid w:val="00C84BA6"/>
    <w:rsid w:val="00CB385E"/>
    <w:rsid w:val="00CB79FC"/>
    <w:rsid w:val="00CC2DBE"/>
    <w:rsid w:val="00CC31BA"/>
    <w:rsid w:val="00CE0C1F"/>
    <w:rsid w:val="00CE6FC1"/>
    <w:rsid w:val="00CF2B18"/>
    <w:rsid w:val="00CF3F52"/>
    <w:rsid w:val="00CF4502"/>
    <w:rsid w:val="00D10AC3"/>
    <w:rsid w:val="00D1144E"/>
    <w:rsid w:val="00D21364"/>
    <w:rsid w:val="00D253E1"/>
    <w:rsid w:val="00D3418F"/>
    <w:rsid w:val="00D3693A"/>
    <w:rsid w:val="00D45838"/>
    <w:rsid w:val="00D4756C"/>
    <w:rsid w:val="00D542DE"/>
    <w:rsid w:val="00D56158"/>
    <w:rsid w:val="00D604D8"/>
    <w:rsid w:val="00D60CAD"/>
    <w:rsid w:val="00D706CA"/>
    <w:rsid w:val="00D8616B"/>
    <w:rsid w:val="00D9200B"/>
    <w:rsid w:val="00D94A50"/>
    <w:rsid w:val="00DB14D5"/>
    <w:rsid w:val="00DB3AE4"/>
    <w:rsid w:val="00DB6753"/>
    <w:rsid w:val="00DC0DEF"/>
    <w:rsid w:val="00DC1048"/>
    <w:rsid w:val="00DD23BB"/>
    <w:rsid w:val="00DE2372"/>
    <w:rsid w:val="00DE2FD5"/>
    <w:rsid w:val="00DF0A27"/>
    <w:rsid w:val="00DF75B6"/>
    <w:rsid w:val="00E02228"/>
    <w:rsid w:val="00E027BB"/>
    <w:rsid w:val="00E172A7"/>
    <w:rsid w:val="00E1733E"/>
    <w:rsid w:val="00E2309E"/>
    <w:rsid w:val="00E2661F"/>
    <w:rsid w:val="00E300E6"/>
    <w:rsid w:val="00E33184"/>
    <w:rsid w:val="00E337A5"/>
    <w:rsid w:val="00E349F3"/>
    <w:rsid w:val="00E36325"/>
    <w:rsid w:val="00E3632F"/>
    <w:rsid w:val="00E36F8E"/>
    <w:rsid w:val="00E442FA"/>
    <w:rsid w:val="00E518F2"/>
    <w:rsid w:val="00E51ACC"/>
    <w:rsid w:val="00E57EB8"/>
    <w:rsid w:val="00E63EE1"/>
    <w:rsid w:val="00E703CD"/>
    <w:rsid w:val="00E71581"/>
    <w:rsid w:val="00E72DFC"/>
    <w:rsid w:val="00E73D26"/>
    <w:rsid w:val="00E86FA3"/>
    <w:rsid w:val="00E9700C"/>
    <w:rsid w:val="00EA22D5"/>
    <w:rsid w:val="00EA3213"/>
    <w:rsid w:val="00EA440A"/>
    <w:rsid w:val="00EA628B"/>
    <w:rsid w:val="00EA7C25"/>
    <w:rsid w:val="00EB1EA7"/>
    <w:rsid w:val="00EB2799"/>
    <w:rsid w:val="00EB60B7"/>
    <w:rsid w:val="00EC3D52"/>
    <w:rsid w:val="00EC3F63"/>
    <w:rsid w:val="00EC6946"/>
    <w:rsid w:val="00ED15FA"/>
    <w:rsid w:val="00ED31CE"/>
    <w:rsid w:val="00ED47BC"/>
    <w:rsid w:val="00EE6654"/>
    <w:rsid w:val="00EE7C18"/>
    <w:rsid w:val="00F126A9"/>
    <w:rsid w:val="00F15010"/>
    <w:rsid w:val="00F16F7B"/>
    <w:rsid w:val="00F20A08"/>
    <w:rsid w:val="00F25969"/>
    <w:rsid w:val="00F31F78"/>
    <w:rsid w:val="00F45353"/>
    <w:rsid w:val="00F454BA"/>
    <w:rsid w:val="00F564C3"/>
    <w:rsid w:val="00F60A67"/>
    <w:rsid w:val="00F7082F"/>
    <w:rsid w:val="00F817D7"/>
    <w:rsid w:val="00FA33F8"/>
    <w:rsid w:val="00FA6CB7"/>
    <w:rsid w:val="00FB2FC2"/>
    <w:rsid w:val="00FB3A6B"/>
    <w:rsid w:val="00FB605A"/>
    <w:rsid w:val="00FC1D9D"/>
    <w:rsid w:val="00FC4FC9"/>
    <w:rsid w:val="00FC6AD0"/>
    <w:rsid w:val="00FD647C"/>
    <w:rsid w:val="00FE14DF"/>
    <w:rsid w:val="00FE44E9"/>
    <w:rsid w:val="00FE4CE7"/>
    <w:rsid w:val="00FE6C3C"/>
    <w:rsid w:val="00FE7DB9"/>
    <w:rsid w:val="00FF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704"/>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paragraph" w:styleId="BodyText">
    <w:name w:val="Body Text"/>
    <w:basedOn w:val="Normal"/>
    <w:link w:val="BodyTextChar"/>
    <w:unhideWhenUsed/>
    <w:rsid w:val="0071733D"/>
    <w:pPr>
      <w:jc w:val="both"/>
    </w:pPr>
    <w:rPr>
      <w:rFonts w:cs="Times New Roman"/>
      <w:szCs w:val="20"/>
    </w:rPr>
  </w:style>
  <w:style w:type="character" w:customStyle="1" w:styleId="BodyTextChar">
    <w:name w:val="Body Text Char"/>
    <w:basedOn w:val="DefaultParagraphFont"/>
    <w:link w:val="BodyText"/>
    <w:rsid w:val="0071733D"/>
    <w:rPr>
      <w:rFonts w:ascii="Arial" w:hAnsi="Arial"/>
      <w:sz w:val="22"/>
    </w:rPr>
  </w:style>
  <w:style w:type="character" w:customStyle="1" w:styleId="HeaderChar">
    <w:name w:val="Header Char"/>
    <w:basedOn w:val="DefaultParagraphFont"/>
    <w:link w:val="Header"/>
    <w:rsid w:val="004844F2"/>
    <w:rPr>
      <w:rFonts w:ascii="Arial" w:hAnsi="Arial" w:cs="Arial"/>
      <w:sz w:val="22"/>
      <w:szCs w:val="22"/>
    </w:rPr>
  </w:style>
  <w:style w:type="paragraph" w:styleId="ListParagraph">
    <w:name w:val="List Paragraph"/>
    <w:basedOn w:val="Normal"/>
    <w:uiPriority w:val="34"/>
    <w:qFormat/>
    <w:rsid w:val="006027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704"/>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paragraph" w:styleId="BodyText">
    <w:name w:val="Body Text"/>
    <w:basedOn w:val="Normal"/>
    <w:link w:val="BodyTextChar"/>
    <w:unhideWhenUsed/>
    <w:rsid w:val="0071733D"/>
    <w:pPr>
      <w:jc w:val="both"/>
    </w:pPr>
    <w:rPr>
      <w:rFonts w:cs="Times New Roman"/>
      <w:szCs w:val="20"/>
    </w:rPr>
  </w:style>
  <w:style w:type="character" w:customStyle="1" w:styleId="BodyTextChar">
    <w:name w:val="Body Text Char"/>
    <w:basedOn w:val="DefaultParagraphFont"/>
    <w:link w:val="BodyText"/>
    <w:rsid w:val="0071733D"/>
    <w:rPr>
      <w:rFonts w:ascii="Arial" w:hAnsi="Arial"/>
      <w:sz w:val="22"/>
    </w:rPr>
  </w:style>
  <w:style w:type="character" w:customStyle="1" w:styleId="HeaderChar">
    <w:name w:val="Header Char"/>
    <w:basedOn w:val="DefaultParagraphFont"/>
    <w:link w:val="Header"/>
    <w:rsid w:val="004844F2"/>
    <w:rPr>
      <w:rFonts w:ascii="Arial" w:hAnsi="Arial" w:cs="Arial"/>
      <w:sz w:val="22"/>
      <w:szCs w:val="22"/>
    </w:rPr>
  </w:style>
  <w:style w:type="paragraph" w:styleId="ListParagraph">
    <w:name w:val="List Paragraph"/>
    <w:basedOn w:val="Normal"/>
    <w:uiPriority w:val="34"/>
    <w:qFormat/>
    <w:rsid w:val="00602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8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WWW.MYFLORIDALICENSE.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y:\msoffice\template\LSC-TL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A6C2-CE01-41BC-9E4B-EC6816803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LSC-TLH</Template>
  <TotalTime>298</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Enter New Doc Name</vt:lpstr>
    </vt:vector>
  </TitlesOfParts>
  <Company>DBPR</Company>
  <LinksUpToDate>false</LinksUpToDate>
  <CharactersWithSpaces>1228</CharactersWithSpaces>
  <SharedDoc>false</SharedDoc>
  <HLinks>
    <vt:vector size="6" baseType="variant">
      <vt:variant>
        <vt:i4>5636185</vt:i4>
      </vt:variant>
      <vt:variant>
        <vt:i4>0</vt:i4>
      </vt:variant>
      <vt:variant>
        <vt:i4>0</vt:i4>
      </vt:variant>
      <vt:variant>
        <vt:i4>5</vt:i4>
      </vt:variant>
      <vt:variant>
        <vt:lpwstr>http://www.myfloridalicense.com/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New Doc Name</dc:title>
  <dc:creator>Brown, Daniel</dc:creator>
  <cp:lastModifiedBy>Danny Brown</cp:lastModifiedBy>
  <cp:revision>261</cp:revision>
  <cp:lastPrinted>2017-09-19T13:19:00Z</cp:lastPrinted>
  <dcterms:created xsi:type="dcterms:W3CDTF">2017-01-26T13:41:00Z</dcterms:created>
  <dcterms:modified xsi:type="dcterms:W3CDTF">2019-03-05T16:27:00Z</dcterms:modified>
</cp:coreProperties>
</file>