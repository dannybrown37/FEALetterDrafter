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Pr="00813B96" w:rsidRDefault="00893570" w:rsidP="00897FBE"/>
    <w:p w:rsidR="008C6F69" w:rsidRPr="00813B96" w:rsidRDefault="008C6F69" w:rsidP="00897FBE"/>
    <w:p w:rsidR="008C6F69" w:rsidRPr="00813B96" w:rsidRDefault="008C6F69" w:rsidP="00897FBE">
      <w:pPr>
        <w:sectPr w:rsidR="008C6F69" w:rsidRPr="00813B96" w:rsidSect="00D4756C">
          <w:headerReference w:type="default" r:id="rId9"/>
          <w:headerReference w:type="first" r:id="rId10"/>
          <w:footerReference w:type="first" r:id="rId11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BD2041" w:rsidRPr="00813B96" w:rsidRDefault="00270A8A" w:rsidP="00897FBE">
      <w:r w:rsidRPr="00813B96">
        <w:lastRenderedPageBreak/>
        <w:fldChar w:fldCharType="begin"/>
      </w:r>
      <w:r w:rsidRPr="00813B96">
        <w:instrText xml:space="preserve"> DATE \@ "MMMM d, yyyy" </w:instrText>
      </w:r>
      <w:r w:rsidRPr="00813B96">
        <w:fldChar w:fldCharType="separate"/>
      </w:r>
      <w:r w:rsidR="003E2F9C">
        <w:rPr>
          <w:noProof/>
        </w:rPr>
        <w:t>October 5, 2018</w:t>
      </w:r>
      <w:r w:rsidRPr="00813B96">
        <w:fldChar w:fldCharType="end"/>
      </w:r>
    </w:p>
    <w:p w:rsidR="007E762C" w:rsidRPr="00813B96" w:rsidRDefault="007E762C" w:rsidP="007E762C"/>
    <w:p w:rsidR="007E762C" w:rsidRPr="00813B96" w:rsidRDefault="00E7714B" w:rsidP="007E762C">
      <w:r>
        <w:fldChar w:fldCharType="begin"/>
      </w:r>
      <w:r>
        <w:instrText xml:space="preserve"> MERGEFIELD  complainant  \* MERGEFORMAT </w:instrText>
      </w:r>
      <w:r>
        <w:fldChar w:fldCharType="separate"/>
      </w:r>
      <w:r w:rsidR="003E2F9C">
        <w:rPr>
          <w:noProof/>
        </w:rPr>
        <w:t>«complainant»</w:t>
      </w:r>
      <w:r>
        <w:rPr>
          <w:noProof/>
        </w:rPr>
        <w:fldChar w:fldCharType="end"/>
      </w:r>
    </w:p>
    <w:p w:rsidR="007E762C" w:rsidRPr="00813B96" w:rsidRDefault="00E7714B" w:rsidP="007E762C">
      <w:r>
        <w:fldChar w:fldCharType="begin"/>
      </w:r>
      <w:r>
        <w:instrText xml:space="preserve"> MERGEFIELD  compAddress  \* MERGEFORMAT </w:instrText>
      </w:r>
      <w:r>
        <w:fldChar w:fldCharType="separate"/>
      </w:r>
      <w:r w:rsidR="003E2F9C">
        <w:rPr>
          <w:noProof/>
        </w:rPr>
        <w:t>«compAddress»</w:t>
      </w:r>
      <w:r>
        <w:rPr>
          <w:noProof/>
        </w:rPr>
        <w:fldChar w:fldCharType="end"/>
      </w:r>
    </w:p>
    <w:p w:rsidR="007E762C" w:rsidRPr="00813B96" w:rsidRDefault="00E7714B" w:rsidP="007E762C">
      <w:pPr>
        <w:rPr>
          <w:noProof/>
        </w:rPr>
      </w:pPr>
      <w:r>
        <w:fldChar w:fldCharType="begin"/>
      </w:r>
      <w:r>
        <w:instrText xml:space="preserve"> MERGEFIELD  compCityStateZip  \* MERGEFORMAT </w:instrText>
      </w:r>
      <w:r>
        <w:fldChar w:fldCharType="separate"/>
      </w:r>
      <w:r w:rsidR="003E2F9C">
        <w:rPr>
          <w:noProof/>
        </w:rPr>
        <w:t>«compCityStateZip»</w:t>
      </w:r>
      <w:r>
        <w:rPr>
          <w:noProof/>
        </w:rPr>
        <w:fldChar w:fldCharType="end"/>
      </w:r>
    </w:p>
    <w:p w:rsidR="00BB7EDB" w:rsidRPr="00813B96" w:rsidRDefault="00BB7EDB" w:rsidP="007E762C">
      <w:r w:rsidRPr="00813B96">
        <w:rPr>
          <w:noProof/>
        </w:rPr>
        <w:t xml:space="preserve">Sent via email to </w:t>
      </w:r>
      <w:r w:rsidRPr="00813B96">
        <w:rPr>
          <w:noProof/>
        </w:rPr>
        <w:fldChar w:fldCharType="begin"/>
      </w:r>
      <w:r w:rsidRPr="00813B96">
        <w:rPr>
          <w:noProof/>
        </w:rPr>
        <w:instrText xml:space="preserve"> MERGEFIELD  compEmail  \* MERGEFORMAT </w:instrText>
      </w:r>
      <w:r w:rsidRPr="00813B96">
        <w:rPr>
          <w:noProof/>
        </w:rPr>
        <w:fldChar w:fldCharType="separate"/>
      </w:r>
      <w:r w:rsidR="003E2F9C">
        <w:rPr>
          <w:noProof/>
        </w:rPr>
        <w:t>«compEmail»</w:t>
      </w:r>
      <w:r w:rsidRPr="00813B96">
        <w:rPr>
          <w:noProof/>
        </w:rPr>
        <w:fldChar w:fldCharType="end"/>
      </w:r>
    </w:p>
    <w:p w:rsidR="007E762C" w:rsidRPr="00813B96" w:rsidRDefault="007E762C" w:rsidP="007E762C"/>
    <w:p w:rsidR="007E762C" w:rsidRPr="00813B96" w:rsidRDefault="007E762C" w:rsidP="007E762C">
      <w:r w:rsidRPr="00813B96">
        <w:t xml:space="preserve">RE:       </w:t>
      </w:r>
      <w:fldSimple w:instr=" MERGEFIELD  project  \* MERGEFORMAT ">
        <w:r w:rsidR="003E2F9C">
          <w:rPr>
            <w:noProof/>
          </w:rPr>
          <w:t>«project»</w:t>
        </w:r>
      </w:fldSimple>
    </w:p>
    <w:p w:rsidR="007E762C" w:rsidRPr="00813B96" w:rsidRDefault="007E762C" w:rsidP="007E762C">
      <w:r w:rsidRPr="00813B96">
        <w:t xml:space="preserve">             Case No. </w:t>
      </w:r>
      <w:r w:rsidR="00E7714B">
        <w:fldChar w:fldCharType="begin"/>
      </w:r>
      <w:r w:rsidR="00E7714B">
        <w:instrText xml:space="preserve"> MERGEFIELD  caseNumber  \* MERGEFORMAT </w:instrText>
      </w:r>
      <w:r w:rsidR="00E7714B">
        <w:fldChar w:fldCharType="separate"/>
      </w:r>
      <w:r w:rsidR="003E2F9C">
        <w:rPr>
          <w:noProof/>
        </w:rPr>
        <w:t>«caseNumber»</w:t>
      </w:r>
      <w:r w:rsidR="00E7714B">
        <w:rPr>
          <w:noProof/>
        </w:rPr>
        <w:fldChar w:fldCharType="end"/>
      </w:r>
    </w:p>
    <w:p w:rsidR="007E762C" w:rsidRPr="00813B96" w:rsidRDefault="007E762C" w:rsidP="007E762C"/>
    <w:p w:rsidR="007E762C" w:rsidRPr="00813B96" w:rsidRDefault="00B03A0F" w:rsidP="007E762C">
      <w:r w:rsidRPr="00813B96">
        <w:t xml:space="preserve">Dear </w:t>
      </w:r>
      <w:fldSimple w:instr=" MERGEFIELD  compSalutation  \* MERGEFORMAT ">
        <w:r w:rsidR="003E2F9C">
          <w:rPr>
            <w:noProof/>
          </w:rPr>
          <w:t>«compSalutation»</w:t>
        </w:r>
      </w:fldSimple>
      <w:r w:rsidR="007E762C" w:rsidRPr="00813B96">
        <w:t>:</w:t>
      </w:r>
    </w:p>
    <w:p w:rsidR="007E762C" w:rsidRPr="00813B96" w:rsidRDefault="007E762C" w:rsidP="007E762C"/>
    <w:p w:rsidR="005C0219" w:rsidRPr="00813B96" w:rsidRDefault="005C0219" w:rsidP="005C0219">
      <w:r w:rsidRPr="00813B96">
        <w:t>The Division of Florida Condominiums</w:t>
      </w:r>
      <w:r w:rsidR="001110E8" w:rsidRPr="00813B96">
        <w:t>,</w:t>
      </w:r>
      <w:r w:rsidRPr="00813B96">
        <w:t xml:space="preserve"> </w:t>
      </w:r>
      <w:r w:rsidR="001110E8" w:rsidRPr="00813B96">
        <w:t>Timeshares and Mobile Homes (hereafter division</w:t>
      </w:r>
      <w:r w:rsidRPr="00813B96">
        <w:t xml:space="preserve">”) has concluded its review of your complaint.  The following is a list of the issues in your complaint and </w:t>
      </w:r>
      <w:r w:rsidRPr="00813B96">
        <w:rPr>
          <w:b/>
        </w:rPr>
        <w:t>two</w:t>
      </w:r>
      <w:r w:rsidRPr="00813B96">
        <w:t xml:space="preserve"> violation</w:t>
      </w:r>
      <w:r w:rsidRPr="00813B96">
        <w:rPr>
          <w:b/>
        </w:rPr>
        <w:t>s</w:t>
      </w:r>
      <w:r w:rsidRPr="00813B96">
        <w:t xml:space="preserve"> of Chapter </w:t>
      </w:r>
      <w:r w:rsidRPr="00813B96">
        <w:rPr>
          <w:b/>
        </w:rPr>
        <w:t xml:space="preserve">718/719, </w:t>
      </w:r>
      <w:r w:rsidRPr="00813B96">
        <w:t xml:space="preserve">Florida Statutes, also known as the Florida </w:t>
      </w:r>
      <w:r w:rsidRPr="00813B96">
        <w:rPr>
          <w:b/>
        </w:rPr>
        <w:t>Condominium/Cooperative</w:t>
      </w:r>
      <w:r w:rsidRPr="00813B96">
        <w:t xml:space="preserve"> Act, and the related administrative rules have been confirmed.</w:t>
      </w:r>
    </w:p>
    <w:p w:rsidR="00865761" w:rsidRPr="00813B96" w:rsidRDefault="00865761" w:rsidP="007E762C"/>
    <w:p w:rsidR="00865761" w:rsidRPr="00813B96" w:rsidRDefault="00515603" w:rsidP="00865761">
      <w:pPr>
        <w:pStyle w:val="ListParagraph"/>
        <w:numPr>
          <w:ilvl w:val="0"/>
          <w:numId w:val="3"/>
        </w:numPr>
        <w:rPr>
          <w:b/>
        </w:rPr>
      </w:pPr>
      <w:r w:rsidRPr="00813B96">
        <w:rPr>
          <w:b/>
        </w:rPr>
        <w:t>Copy from WL and adjust.</w:t>
      </w:r>
    </w:p>
    <w:p w:rsidR="007E762C" w:rsidRPr="00813B96" w:rsidRDefault="007E762C" w:rsidP="007E762C"/>
    <w:p w:rsidR="00865761" w:rsidRPr="00813B96" w:rsidRDefault="00865761" w:rsidP="007E762C">
      <w:r w:rsidRPr="00813B96">
        <w:t>The following</w:t>
      </w:r>
      <w:r w:rsidR="00B27D2F" w:rsidRPr="00813B96">
        <w:t xml:space="preserve"> are</w:t>
      </w:r>
      <w:r w:rsidRPr="00813B96">
        <w:t xml:space="preserve"> issues that were not investigated as identified in my letter to you dated </w:t>
      </w:r>
      <w:fldSimple w:instr=" MERGEFIELD  dateOfCCCL  \* MERGEFORMAT ">
        <w:r w:rsidR="003E2F9C">
          <w:rPr>
            <w:noProof/>
          </w:rPr>
          <w:t>«dateOfCCCL»</w:t>
        </w:r>
      </w:fldSimple>
      <w:r w:rsidRPr="00813B96">
        <w:t>:</w:t>
      </w:r>
    </w:p>
    <w:p w:rsidR="007E762C" w:rsidRPr="00813B96" w:rsidRDefault="007E762C" w:rsidP="007E762C">
      <w:pPr>
        <w:pStyle w:val="BodyText"/>
        <w:rPr>
          <w:szCs w:val="22"/>
        </w:rPr>
      </w:pPr>
    </w:p>
    <w:p w:rsidR="007E762C" w:rsidRPr="00813B96" w:rsidRDefault="00D622A8" w:rsidP="00865761">
      <w:pPr>
        <w:pStyle w:val="BodyText3"/>
        <w:numPr>
          <w:ilvl w:val="0"/>
          <w:numId w:val="3"/>
        </w:numPr>
        <w:rPr>
          <w:b/>
          <w:sz w:val="22"/>
          <w:szCs w:val="22"/>
        </w:rPr>
      </w:pPr>
      <w:r w:rsidRPr="00813B96">
        <w:rPr>
          <w:b/>
          <w:sz w:val="22"/>
          <w:szCs w:val="22"/>
        </w:rPr>
        <w:t>Copy from CCCL</w:t>
      </w:r>
    </w:p>
    <w:p w:rsidR="00813B96" w:rsidRPr="00813B96" w:rsidRDefault="00813B96" w:rsidP="00813B96">
      <w:pPr>
        <w:tabs>
          <w:tab w:val="left" w:pos="-110"/>
          <w:tab w:val="left" w:pos="360"/>
          <w:tab w:val="left" w:pos="10560"/>
          <w:tab w:val="left" w:pos="10670"/>
        </w:tabs>
        <w:ind w:right="-72"/>
        <w:rPr>
          <w:color w:val="000000"/>
        </w:rPr>
      </w:pPr>
      <w:r w:rsidRPr="00813B96">
        <w:t xml:space="preserve">Thank you for the opportunity to be of service to you. </w:t>
      </w:r>
    </w:p>
    <w:p w:rsidR="007E762C" w:rsidRPr="00813B96" w:rsidRDefault="007E762C" w:rsidP="007E762C">
      <w:pPr>
        <w:pStyle w:val="Header"/>
        <w:tabs>
          <w:tab w:val="clear" w:pos="4320"/>
          <w:tab w:val="clear" w:pos="8640"/>
          <w:tab w:val="left" w:pos="1800"/>
        </w:tabs>
        <w:rPr>
          <w:strike/>
        </w:rPr>
      </w:pPr>
    </w:p>
    <w:p w:rsidR="007E762C" w:rsidRPr="00813B96" w:rsidRDefault="007E762C" w:rsidP="007E762C">
      <w:r w:rsidRPr="00813B96">
        <w:t>Sincerely,</w:t>
      </w:r>
    </w:p>
    <w:p w:rsidR="007E762C" w:rsidRPr="00813B96" w:rsidRDefault="007E762C" w:rsidP="007E762C">
      <w:pPr>
        <w:tabs>
          <w:tab w:val="left" w:pos="4275"/>
        </w:tabs>
      </w:pPr>
      <w:r w:rsidRPr="00813B96">
        <w:t>BUREAU OF COMPLIANCE</w:t>
      </w:r>
      <w:r w:rsidRPr="00813B96">
        <w:tab/>
      </w:r>
    </w:p>
    <w:p w:rsidR="007E762C" w:rsidRPr="00813B96" w:rsidRDefault="007E762C" w:rsidP="007E762C">
      <w:r w:rsidRPr="00813B96">
        <w:rPr>
          <w:noProof/>
        </w:rPr>
        <w:drawing>
          <wp:inline distT="0" distB="0" distL="0" distR="0" wp14:anchorId="45493883" wp14:editId="2509C784">
            <wp:extent cx="1390650" cy="628650"/>
            <wp:effectExtent l="0" t="0" r="0" b="0"/>
            <wp:docPr id="6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2C" w:rsidRPr="00813B96" w:rsidRDefault="007E762C" w:rsidP="007E762C">
      <w:r w:rsidRPr="00813B96">
        <w:t>Danny Brown, Financial Examiner/Analyst</w:t>
      </w:r>
    </w:p>
    <w:p w:rsidR="00BF2E91" w:rsidRPr="00813B96" w:rsidRDefault="00BF2E91" w:rsidP="00897FBE"/>
    <w:p w:rsidR="003E2F9C" w:rsidRDefault="003E2F9C" w:rsidP="00897FBE">
      <w:bookmarkStart w:id="0" w:name="_GoBack"/>
      <w:bookmarkEnd w:id="0"/>
    </w:p>
    <w:p w:rsidR="003E2F9C" w:rsidRDefault="003E2F9C" w:rsidP="00897FBE"/>
    <w:p w:rsidR="003E2F9C" w:rsidRPr="00813B96" w:rsidRDefault="003E2F9C" w:rsidP="00897FBE"/>
    <w:sectPr w:rsidR="003E2F9C" w:rsidRPr="00813B96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4B" w:rsidRDefault="00E7714B">
      <w:r>
        <w:separator/>
      </w:r>
    </w:p>
  </w:endnote>
  <w:endnote w:type="continuationSeparator" w:id="0">
    <w:p w:rsidR="00E7714B" w:rsidRDefault="00E7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E7714B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4B" w:rsidRDefault="00E7714B">
      <w:r>
        <w:separator/>
      </w:r>
    </w:p>
  </w:footnote>
  <w:footnote w:type="continuationSeparator" w:id="0">
    <w:p w:rsidR="00E7714B" w:rsidRDefault="00E77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F9C" w:rsidRDefault="003E2F9C" w:rsidP="00BF2E91">
    <w:pPr>
      <w:rPr>
        <w:noProof/>
      </w:rPr>
    </w:pPr>
    <w:r>
      <w:fldChar w:fldCharType="begin"/>
    </w:r>
    <w:r>
      <w:instrText xml:space="preserve"> MERGEFIELD  project  \* MERGEFORMAT </w:instrText>
    </w:r>
    <w:r>
      <w:fldChar w:fldCharType="separate"/>
    </w:r>
    <w:r>
      <w:rPr>
        <w:noProof/>
      </w:rPr>
      <w:t>«project»</w:t>
    </w:r>
    <w:r>
      <w:rPr>
        <w:noProof/>
      </w:rPr>
      <w:fldChar w:fldCharType="end"/>
    </w:r>
  </w:p>
  <w:p w:rsidR="00BF2E91" w:rsidRDefault="00BF2E91" w:rsidP="00BF2E91">
    <w:pPr>
      <w:rPr>
        <w:noProof/>
      </w:rPr>
    </w:pPr>
    <w:r>
      <w:t xml:space="preserve">Case No. </w:t>
    </w:r>
    <w:fldSimple w:instr=" MERGEFIELD  caseNumber  \* MERGEFORMAT ">
      <w:r w:rsidR="003E2F9C">
        <w:rPr>
          <w:noProof/>
        </w:rPr>
        <w:t>«caseNumber»</w:t>
      </w:r>
    </w:fldSimple>
  </w:p>
  <w:p w:rsidR="00E527AB" w:rsidRPr="00270A8A" w:rsidRDefault="00BF2E91" w:rsidP="00BF2E91">
    <w:pPr>
      <w:rPr>
        <w:noProof/>
      </w:rPr>
    </w:pPr>
    <w:r>
      <w:rPr>
        <w:noProof/>
      </w:rPr>
      <w:t>Page 2 of 2</w:t>
    </w:r>
  </w:p>
  <w:p w:rsidR="007F00CD" w:rsidRDefault="007F00CD" w:rsidP="007F00CD"/>
  <w:p w:rsidR="007F00CD" w:rsidRDefault="007F00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E908ABC" wp14:editId="0A27561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5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221DA91D" wp14:editId="66ED7654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EE16894" wp14:editId="6875DD77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24710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Jonathan Zachem</w:t>
          </w:r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D49E0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D94D13"/>
    <w:multiLevelType w:val="hybridMultilevel"/>
    <w:tmpl w:val="458E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851EC"/>
    <w:multiLevelType w:val="hybridMultilevel"/>
    <w:tmpl w:val="1576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35C50"/>
    <w:rsid w:val="00040CA6"/>
    <w:rsid w:val="000623E2"/>
    <w:rsid w:val="00081476"/>
    <w:rsid w:val="000953FC"/>
    <w:rsid w:val="000A42C8"/>
    <w:rsid w:val="000A767B"/>
    <w:rsid w:val="000F1A6F"/>
    <w:rsid w:val="000F5C7F"/>
    <w:rsid w:val="00101D4A"/>
    <w:rsid w:val="001110E8"/>
    <w:rsid w:val="00115E34"/>
    <w:rsid w:val="001273BE"/>
    <w:rsid w:val="001349A8"/>
    <w:rsid w:val="00150139"/>
    <w:rsid w:val="00151BDF"/>
    <w:rsid w:val="00180000"/>
    <w:rsid w:val="00186CB4"/>
    <w:rsid w:val="001C6E47"/>
    <w:rsid w:val="001E7401"/>
    <w:rsid w:val="002145A2"/>
    <w:rsid w:val="002551BC"/>
    <w:rsid w:val="002607B4"/>
    <w:rsid w:val="00270A8A"/>
    <w:rsid w:val="00287967"/>
    <w:rsid w:val="002952C0"/>
    <w:rsid w:val="002D5E20"/>
    <w:rsid w:val="0030751A"/>
    <w:rsid w:val="00311AB7"/>
    <w:rsid w:val="0031440F"/>
    <w:rsid w:val="00314606"/>
    <w:rsid w:val="003164B3"/>
    <w:rsid w:val="0034154C"/>
    <w:rsid w:val="00343699"/>
    <w:rsid w:val="00343FE6"/>
    <w:rsid w:val="00344092"/>
    <w:rsid w:val="00352AD4"/>
    <w:rsid w:val="003711BC"/>
    <w:rsid w:val="0037774A"/>
    <w:rsid w:val="003802C8"/>
    <w:rsid w:val="0038661E"/>
    <w:rsid w:val="00391D25"/>
    <w:rsid w:val="003A3250"/>
    <w:rsid w:val="003B1A93"/>
    <w:rsid w:val="003B3FD0"/>
    <w:rsid w:val="003C2AD4"/>
    <w:rsid w:val="003C651C"/>
    <w:rsid w:val="003E2F9C"/>
    <w:rsid w:val="003F6F84"/>
    <w:rsid w:val="00402E65"/>
    <w:rsid w:val="0041207B"/>
    <w:rsid w:val="00415A6A"/>
    <w:rsid w:val="00481A64"/>
    <w:rsid w:val="0048438C"/>
    <w:rsid w:val="00492FC9"/>
    <w:rsid w:val="00495878"/>
    <w:rsid w:val="00497DEC"/>
    <w:rsid w:val="004A02F0"/>
    <w:rsid w:val="004A250F"/>
    <w:rsid w:val="004A3127"/>
    <w:rsid w:val="004C178F"/>
    <w:rsid w:val="00513106"/>
    <w:rsid w:val="00515603"/>
    <w:rsid w:val="00522D3D"/>
    <w:rsid w:val="005377AD"/>
    <w:rsid w:val="00551C85"/>
    <w:rsid w:val="005659AB"/>
    <w:rsid w:val="0056716E"/>
    <w:rsid w:val="005718A5"/>
    <w:rsid w:val="005925C2"/>
    <w:rsid w:val="00596EF1"/>
    <w:rsid w:val="005A678C"/>
    <w:rsid w:val="005B7F7E"/>
    <w:rsid w:val="005C0219"/>
    <w:rsid w:val="005C4026"/>
    <w:rsid w:val="005C70CD"/>
    <w:rsid w:val="005F17CA"/>
    <w:rsid w:val="00607833"/>
    <w:rsid w:val="0061318C"/>
    <w:rsid w:val="00613B93"/>
    <w:rsid w:val="006206F6"/>
    <w:rsid w:val="00634625"/>
    <w:rsid w:val="0063568A"/>
    <w:rsid w:val="0064024A"/>
    <w:rsid w:val="0068296D"/>
    <w:rsid w:val="006B1FBF"/>
    <w:rsid w:val="006B7E72"/>
    <w:rsid w:val="006D6BFF"/>
    <w:rsid w:val="00704F9D"/>
    <w:rsid w:val="0071436A"/>
    <w:rsid w:val="00720D28"/>
    <w:rsid w:val="00723E8F"/>
    <w:rsid w:val="0075068F"/>
    <w:rsid w:val="0075588D"/>
    <w:rsid w:val="007654DA"/>
    <w:rsid w:val="00777CF2"/>
    <w:rsid w:val="007903C5"/>
    <w:rsid w:val="0079299E"/>
    <w:rsid w:val="007C21F5"/>
    <w:rsid w:val="007C2714"/>
    <w:rsid w:val="007C513E"/>
    <w:rsid w:val="007D7815"/>
    <w:rsid w:val="007E762C"/>
    <w:rsid w:val="007F00CD"/>
    <w:rsid w:val="007F039B"/>
    <w:rsid w:val="007F40B1"/>
    <w:rsid w:val="007F79AF"/>
    <w:rsid w:val="00801002"/>
    <w:rsid w:val="00813B96"/>
    <w:rsid w:val="00814D32"/>
    <w:rsid w:val="008252AD"/>
    <w:rsid w:val="00827D5C"/>
    <w:rsid w:val="008350EE"/>
    <w:rsid w:val="00837880"/>
    <w:rsid w:val="00865761"/>
    <w:rsid w:val="008742A4"/>
    <w:rsid w:val="008772FE"/>
    <w:rsid w:val="008776C2"/>
    <w:rsid w:val="00884716"/>
    <w:rsid w:val="00893570"/>
    <w:rsid w:val="00897FBE"/>
    <w:rsid w:val="008B03CB"/>
    <w:rsid w:val="008C6F69"/>
    <w:rsid w:val="008D49E0"/>
    <w:rsid w:val="008F153A"/>
    <w:rsid w:val="009135AF"/>
    <w:rsid w:val="00926176"/>
    <w:rsid w:val="00932770"/>
    <w:rsid w:val="00943C9D"/>
    <w:rsid w:val="00945704"/>
    <w:rsid w:val="00953E60"/>
    <w:rsid w:val="00970C68"/>
    <w:rsid w:val="00971A28"/>
    <w:rsid w:val="009725B8"/>
    <w:rsid w:val="009D0C75"/>
    <w:rsid w:val="009D3734"/>
    <w:rsid w:val="009E1EEA"/>
    <w:rsid w:val="009E2060"/>
    <w:rsid w:val="009E5B16"/>
    <w:rsid w:val="00A03AE6"/>
    <w:rsid w:val="00A22528"/>
    <w:rsid w:val="00A22EED"/>
    <w:rsid w:val="00A2339C"/>
    <w:rsid w:val="00A275BE"/>
    <w:rsid w:val="00A30598"/>
    <w:rsid w:val="00A35CB9"/>
    <w:rsid w:val="00A53CB8"/>
    <w:rsid w:val="00A561F1"/>
    <w:rsid w:val="00A61602"/>
    <w:rsid w:val="00A71CD9"/>
    <w:rsid w:val="00A8035B"/>
    <w:rsid w:val="00A810FC"/>
    <w:rsid w:val="00A83DC4"/>
    <w:rsid w:val="00A91EDA"/>
    <w:rsid w:val="00A946EC"/>
    <w:rsid w:val="00AC0752"/>
    <w:rsid w:val="00AC1679"/>
    <w:rsid w:val="00AE15B1"/>
    <w:rsid w:val="00AE4E60"/>
    <w:rsid w:val="00AE67CE"/>
    <w:rsid w:val="00AE7D9C"/>
    <w:rsid w:val="00AF4B29"/>
    <w:rsid w:val="00B03A0F"/>
    <w:rsid w:val="00B06581"/>
    <w:rsid w:val="00B23551"/>
    <w:rsid w:val="00B26602"/>
    <w:rsid w:val="00B27D2F"/>
    <w:rsid w:val="00B35FBC"/>
    <w:rsid w:val="00B61C3C"/>
    <w:rsid w:val="00B62701"/>
    <w:rsid w:val="00B8004E"/>
    <w:rsid w:val="00B9537E"/>
    <w:rsid w:val="00BB3A95"/>
    <w:rsid w:val="00BB4F04"/>
    <w:rsid w:val="00BB7EDB"/>
    <w:rsid w:val="00BC5CD5"/>
    <w:rsid w:val="00BC6775"/>
    <w:rsid w:val="00BD15B4"/>
    <w:rsid w:val="00BD2041"/>
    <w:rsid w:val="00BD7120"/>
    <w:rsid w:val="00BE3AF3"/>
    <w:rsid w:val="00BF2E91"/>
    <w:rsid w:val="00C073BE"/>
    <w:rsid w:val="00C07843"/>
    <w:rsid w:val="00C36B7F"/>
    <w:rsid w:val="00C462C6"/>
    <w:rsid w:val="00C73E35"/>
    <w:rsid w:val="00C7632E"/>
    <w:rsid w:val="00C81B3B"/>
    <w:rsid w:val="00C84BA6"/>
    <w:rsid w:val="00CA4E97"/>
    <w:rsid w:val="00CB385E"/>
    <w:rsid w:val="00CC304C"/>
    <w:rsid w:val="00CE0C1F"/>
    <w:rsid w:val="00CF3F52"/>
    <w:rsid w:val="00D112C1"/>
    <w:rsid w:val="00D1144E"/>
    <w:rsid w:val="00D24710"/>
    <w:rsid w:val="00D3693A"/>
    <w:rsid w:val="00D4756C"/>
    <w:rsid w:val="00D622A8"/>
    <w:rsid w:val="00D66D23"/>
    <w:rsid w:val="00D706CA"/>
    <w:rsid w:val="00D8616B"/>
    <w:rsid w:val="00D945B7"/>
    <w:rsid w:val="00DA4C99"/>
    <w:rsid w:val="00DB1F3C"/>
    <w:rsid w:val="00DC0DEF"/>
    <w:rsid w:val="00DC1048"/>
    <w:rsid w:val="00DE729B"/>
    <w:rsid w:val="00DF1EEB"/>
    <w:rsid w:val="00E02228"/>
    <w:rsid w:val="00E300E6"/>
    <w:rsid w:val="00E33184"/>
    <w:rsid w:val="00E337A5"/>
    <w:rsid w:val="00E36F8E"/>
    <w:rsid w:val="00E4058D"/>
    <w:rsid w:val="00E51ACC"/>
    <w:rsid w:val="00E527AB"/>
    <w:rsid w:val="00E52D9E"/>
    <w:rsid w:val="00E72DFC"/>
    <w:rsid w:val="00E73D26"/>
    <w:rsid w:val="00E764E1"/>
    <w:rsid w:val="00E7714B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7082F"/>
    <w:rsid w:val="00F817D7"/>
    <w:rsid w:val="00FA6E1A"/>
    <w:rsid w:val="00FB2FC2"/>
    <w:rsid w:val="00FB4704"/>
    <w:rsid w:val="00FD23E4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7E762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E762C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7E762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E762C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865E7-1D1C-4DFE-9E14-819110CD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37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1199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74</cp:revision>
  <cp:lastPrinted>2007-10-30T18:43:00Z</cp:lastPrinted>
  <dcterms:created xsi:type="dcterms:W3CDTF">2017-01-26T13:41:00Z</dcterms:created>
  <dcterms:modified xsi:type="dcterms:W3CDTF">2018-10-05T14:17:00Z</dcterms:modified>
</cp:coreProperties>
</file>