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156BEF" w:rsidRDefault="008C6F69">
      <w:pPr>
        <w:sectPr w:rsidR="008C6F69" w:rsidRPr="00156BEF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E61FBB" w:rsidRPr="00156BEF" w:rsidRDefault="00E61FBB" w:rsidP="00E61FBB">
      <w:r w:rsidRPr="00156BEF">
        <w:lastRenderedPageBreak/>
        <w:fldChar w:fldCharType="begin"/>
      </w:r>
      <w:r w:rsidRPr="00156BEF">
        <w:instrText xml:space="preserve"> DATE \@ "MMMM d, yyyy" </w:instrText>
      </w:r>
      <w:r w:rsidRPr="00156BEF">
        <w:fldChar w:fldCharType="separate"/>
      </w:r>
      <w:r w:rsidR="00546051">
        <w:rPr>
          <w:noProof/>
        </w:rPr>
        <w:t>January 9, 2019</w:t>
      </w:r>
      <w:r w:rsidRPr="00156BEF">
        <w:fldChar w:fldCharType="end"/>
      </w:r>
    </w:p>
    <w:p w:rsidR="00E61FBB" w:rsidRPr="00156BEF" w:rsidRDefault="00E61FBB" w:rsidP="00E61FBB"/>
    <w:p w:rsidR="00E61FBB" w:rsidRPr="00156BEF" w:rsidRDefault="007E01BA" w:rsidP="00E61FBB">
      <w:r>
        <w:fldChar w:fldCharType="begin"/>
      </w:r>
      <w:r>
        <w:instrText xml:space="preserve"> MERGEFIELD  complainant  \* MERGEFORMAT </w:instrText>
      </w:r>
      <w:r>
        <w:fldChar w:fldCharType="separate"/>
      </w:r>
      <w:r w:rsidR="00546051">
        <w:rPr>
          <w:noProof/>
        </w:rPr>
        <w:t>«complainant»</w:t>
      </w:r>
      <w:r>
        <w:rPr>
          <w:noProof/>
        </w:rPr>
        <w:fldChar w:fldCharType="end"/>
      </w:r>
    </w:p>
    <w:p w:rsidR="00E61FBB" w:rsidRPr="00156BEF" w:rsidRDefault="007E01BA" w:rsidP="00E61FBB">
      <w:r>
        <w:fldChar w:fldCharType="begin"/>
      </w:r>
      <w:r>
        <w:instrText xml:space="preserve"> MERGEFIELD  compAddress  \*</w:instrText>
      </w:r>
      <w:r>
        <w:instrText xml:space="preserve"> MERGEFORMAT </w:instrText>
      </w:r>
      <w:r>
        <w:fldChar w:fldCharType="separate"/>
      </w:r>
      <w:r w:rsidR="00546051">
        <w:rPr>
          <w:noProof/>
        </w:rPr>
        <w:t>«compAddress»</w:t>
      </w:r>
      <w:r>
        <w:rPr>
          <w:noProof/>
        </w:rPr>
        <w:fldChar w:fldCharType="end"/>
      </w:r>
    </w:p>
    <w:p w:rsidR="002270A3" w:rsidRPr="00156BEF" w:rsidRDefault="007E01BA" w:rsidP="00E61FBB">
      <w:r>
        <w:fldChar w:fldCharType="begin"/>
      </w:r>
      <w:r>
        <w:instrText xml:space="preserve"> MERGEFIELD  compCityStateZip  \* MERGEFORMAT </w:instrText>
      </w:r>
      <w:r>
        <w:fldChar w:fldCharType="separate"/>
      </w:r>
      <w:r w:rsidR="00546051">
        <w:rPr>
          <w:noProof/>
        </w:rPr>
        <w:t>«compCityStateZip»</w:t>
      </w:r>
      <w:r>
        <w:rPr>
          <w:noProof/>
        </w:rPr>
        <w:fldChar w:fldCharType="end"/>
      </w:r>
    </w:p>
    <w:p w:rsidR="00E61FBB" w:rsidRPr="00156BEF" w:rsidRDefault="002270A3" w:rsidP="00E61FBB">
      <w:r w:rsidRPr="00156BEF">
        <w:t xml:space="preserve">Sent via email to </w:t>
      </w:r>
      <w:r w:rsidR="007E01BA">
        <w:fldChar w:fldCharType="begin"/>
      </w:r>
      <w:r w:rsidR="007E01BA">
        <w:instrText xml:space="preserve"> MERGEFIELD  compEmail  \* MERGEFORMAT </w:instrText>
      </w:r>
      <w:r w:rsidR="007E01BA">
        <w:fldChar w:fldCharType="separate"/>
      </w:r>
      <w:r w:rsidR="00546051">
        <w:rPr>
          <w:noProof/>
        </w:rPr>
        <w:t>«compEmail»</w:t>
      </w:r>
      <w:r w:rsidR="007E01BA">
        <w:rPr>
          <w:noProof/>
        </w:rPr>
        <w:fldChar w:fldCharType="end"/>
      </w:r>
    </w:p>
    <w:p w:rsidR="00E61FBB" w:rsidRPr="00156BEF" w:rsidRDefault="00E61FBB" w:rsidP="00E61FBB"/>
    <w:p w:rsidR="00E61FBB" w:rsidRPr="00156BEF" w:rsidRDefault="00E61FBB" w:rsidP="00E61FBB">
      <w:r w:rsidRPr="00156BEF">
        <w:t>RE:</w:t>
      </w:r>
      <w:r w:rsidRPr="00156BEF">
        <w:tab/>
      </w:r>
      <w:r w:rsidR="007E01BA">
        <w:fldChar w:fldCharType="begin"/>
      </w:r>
      <w:r w:rsidR="007E01BA">
        <w:instrText xml:space="preserve"> MERGEFIELD  project  \* MERGEFORMAT </w:instrText>
      </w:r>
      <w:r w:rsidR="007E01BA">
        <w:fldChar w:fldCharType="separate"/>
      </w:r>
      <w:r w:rsidR="00546051">
        <w:rPr>
          <w:noProof/>
        </w:rPr>
        <w:t>«project»</w:t>
      </w:r>
      <w:r w:rsidR="007E01BA">
        <w:rPr>
          <w:noProof/>
        </w:rPr>
        <w:fldChar w:fldCharType="end"/>
      </w:r>
    </w:p>
    <w:p w:rsidR="00E61FBB" w:rsidRPr="00156BEF" w:rsidRDefault="00E61FBB" w:rsidP="00E61FBB">
      <w:pPr>
        <w:ind w:firstLine="720"/>
      </w:pPr>
      <w:r w:rsidRPr="00156BEF">
        <w:t xml:space="preserve">Case No. </w:t>
      </w:r>
      <w:r w:rsidR="007E01BA">
        <w:fldChar w:fldCharType="begin"/>
      </w:r>
      <w:r w:rsidR="007E01BA">
        <w:instrText xml:space="preserve"> MERGEFIELD  caseNumber  \* MERGEFORMAT </w:instrText>
      </w:r>
      <w:r w:rsidR="007E01BA">
        <w:fldChar w:fldCharType="separate"/>
      </w:r>
      <w:r w:rsidR="00546051">
        <w:rPr>
          <w:noProof/>
        </w:rPr>
        <w:t>«caseNumber»</w:t>
      </w:r>
      <w:r w:rsidR="007E01BA">
        <w:rPr>
          <w:noProof/>
        </w:rPr>
        <w:fldChar w:fldCharType="end"/>
      </w:r>
    </w:p>
    <w:p w:rsidR="00E61FBB" w:rsidRPr="00156BEF" w:rsidRDefault="00E61FBB" w:rsidP="00E61FBB">
      <w:r w:rsidRPr="00156BEF">
        <w:tab/>
      </w:r>
    </w:p>
    <w:p w:rsidR="00E61FBB" w:rsidRPr="00156BEF" w:rsidRDefault="00E61FBB" w:rsidP="00E61FBB"/>
    <w:p w:rsidR="00E61FBB" w:rsidRPr="00156BEF" w:rsidRDefault="00211A2E" w:rsidP="00E61FBB">
      <w:r>
        <w:t xml:space="preserve">Dear </w:t>
      </w:r>
      <w:fldSimple w:instr=" MERGEFIELD  compSalutation  \* MERGEFORMAT ">
        <w:r w:rsidR="00546051">
          <w:rPr>
            <w:noProof/>
          </w:rPr>
          <w:t>«compSalutation»</w:t>
        </w:r>
      </w:fldSimple>
      <w:r w:rsidR="00E61FBB" w:rsidRPr="00156BEF">
        <w:t>:</w:t>
      </w:r>
    </w:p>
    <w:p w:rsidR="00E61FBB" w:rsidRPr="00156BEF" w:rsidRDefault="00E61FBB" w:rsidP="00E61FBB"/>
    <w:p w:rsidR="00AF61EE" w:rsidRPr="00156BEF" w:rsidRDefault="00AF61EE" w:rsidP="00AF61EE">
      <w:pPr>
        <w:pStyle w:val="BodyText"/>
        <w:rPr>
          <w:szCs w:val="22"/>
        </w:rPr>
      </w:pPr>
      <w:r w:rsidRPr="00156BEF">
        <w:rPr>
          <w:szCs w:val="22"/>
        </w:rPr>
        <w:t xml:space="preserve">As discussed in our </w:t>
      </w:r>
      <w:r w:rsidRPr="00156BEF">
        <w:rPr>
          <w:szCs w:val="22"/>
        </w:rPr>
        <w:fldChar w:fldCharType="begin"/>
      </w:r>
      <w:r w:rsidRPr="00156BEF">
        <w:rPr>
          <w:szCs w:val="22"/>
        </w:rPr>
        <w:instrText xml:space="preserve"> MERGEFIELD  dateOfCTC  \* MERGEFORMAT </w:instrText>
      </w:r>
      <w:r w:rsidRPr="00156BEF">
        <w:rPr>
          <w:szCs w:val="22"/>
        </w:rPr>
        <w:fldChar w:fldCharType="separate"/>
      </w:r>
      <w:r w:rsidR="00546051">
        <w:rPr>
          <w:noProof/>
          <w:szCs w:val="22"/>
        </w:rPr>
        <w:t>«dateOfCTC»</w:t>
      </w:r>
      <w:r w:rsidRPr="00156BEF">
        <w:rPr>
          <w:szCs w:val="22"/>
        </w:rPr>
        <w:fldChar w:fldCharType="end"/>
      </w:r>
      <w:r w:rsidRPr="00156BEF">
        <w:rPr>
          <w:szCs w:val="22"/>
        </w:rPr>
        <w:t xml:space="preserve">, telephone conversation, your complaint has been assigned to me for </w:t>
      </w:r>
      <w:r w:rsidR="00886C81">
        <w:rPr>
          <w:szCs w:val="22"/>
        </w:rPr>
        <w:t>review</w:t>
      </w:r>
      <w:r w:rsidRPr="00156BEF">
        <w:rPr>
          <w:szCs w:val="22"/>
        </w:rPr>
        <w:t>.  The following is a summary of the allegations we</w:t>
      </w:r>
      <w:r w:rsidR="001C4308">
        <w:rPr>
          <w:szCs w:val="22"/>
        </w:rPr>
        <w:t xml:space="preserve"> discussed</w:t>
      </w:r>
      <w:r w:rsidRPr="00156BEF">
        <w:rPr>
          <w:szCs w:val="22"/>
        </w:rPr>
        <w:t xml:space="preserve">:  </w:t>
      </w:r>
    </w:p>
    <w:p w:rsidR="00E61FBB" w:rsidRPr="00156BEF" w:rsidRDefault="00E61FBB" w:rsidP="00E61FBB">
      <w:pPr>
        <w:pStyle w:val="BodyText"/>
        <w:rPr>
          <w:szCs w:val="22"/>
        </w:rPr>
      </w:pPr>
    </w:p>
    <w:p w:rsidR="00CE7E80" w:rsidRPr="00156BEF" w:rsidRDefault="00CE7E80" w:rsidP="00CE7E80">
      <w:pPr>
        <w:pStyle w:val="BodyText"/>
        <w:numPr>
          <w:ilvl w:val="0"/>
          <w:numId w:val="3"/>
        </w:numPr>
        <w:rPr>
          <w:szCs w:val="22"/>
        </w:rPr>
      </w:pPr>
    </w:p>
    <w:p w:rsidR="00E61FBB" w:rsidRPr="00156BEF" w:rsidRDefault="00E61FBB" w:rsidP="00E61FBB">
      <w:pPr>
        <w:pStyle w:val="BodyText"/>
        <w:rPr>
          <w:szCs w:val="22"/>
        </w:rPr>
      </w:pPr>
      <w:r w:rsidRPr="00156BEF">
        <w:rPr>
          <w:szCs w:val="22"/>
        </w:rPr>
        <w:tab/>
      </w:r>
    </w:p>
    <w:p w:rsidR="00AF61EE" w:rsidRPr="00156BEF" w:rsidRDefault="00717A3D" w:rsidP="00AF61EE">
      <w:pPr>
        <w:pStyle w:val="BodyText"/>
        <w:rPr>
          <w:szCs w:val="22"/>
        </w:rPr>
      </w:pPr>
      <w:r>
        <w:rPr>
          <w:szCs w:val="22"/>
        </w:rPr>
        <w:t>The</w:t>
      </w:r>
      <w:r w:rsidR="00AF61EE" w:rsidRPr="00156BEF">
        <w:rPr>
          <w:szCs w:val="22"/>
        </w:rPr>
        <w:t xml:space="preserve"> following allegati</w:t>
      </w:r>
      <w:r w:rsidR="00962385">
        <w:rPr>
          <w:szCs w:val="22"/>
        </w:rPr>
        <w:t>ons will not be addressed</w:t>
      </w:r>
      <w:r w:rsidR="00AF61EE" w:rsidRPr="00156BEF">
        <w:rPr>
          <w:szCs w:val="22"/>
        </w:rPr>
        <w:t>:</w:t>
      </w:r>
    </w:p>
    <w:p w:rsidR="00AF61EE" w:rsidRPr="00156BEF" w:rsidRDefault="00AF61EE" w:rsidP="00AF61EE">
      <w:pPr>
        <w:pStyle w:val="BodyText"/>
        <w:rPr>
          <w:szCs w:val="22"/>
        </w:rPr>
      </w:pPr>
      <w:r w:rsidRPr="00156BEF">
        <w:rPr>
          <w:szCs w:val="22"/>
        </w:rPr>
        <w:tab/>
      </w:r>
    </w:p>
    <w:p w:rsidR="00AF61EE" w:rsidRPr="00156BEF" w:rsidRDefault="00AF61EE" w:rsidP="00AF61EE">
      <w:pPr>
        <w:pStyle w:val="BodyText"/>
        <w:numPr>
          <w:ilvl w:val="0"/>
          <w:numId w:val="2"/>
        </w:numPr>
        <w:rPr>
          <w:szCs w:val="22"/>
        </w:rPr>
      </w:pPr>
    </w:p>
    <w:p w:rsidR="00AF61EE" w:rsidRPr="00156BEF" w:rsidRDefault="00AF61EE" w:rsidP="00AF61EE">
      <w:pPr>
        <w:pStyle w:val="BodyText"/>
        <w:rPr>
          <w:szCs w:val="22"/>
        </w:rPr>
      </w:pPr>
    </w:p>
    <w:p w:rsidR="00AF61EE" w:rsidRPr="00156BEF" w:rsidRDefault="001D39AD" w:rsidP="00AF61EE">
      <w:r>
        <w:t>I will contact you if additional information is needed and I will update you once the investigation is complete.</w:t>
      </w:r>
      <w:r w:rsidR="00B81D22" w:rsidRPr="00156BEF">
        <w:t xml:space="preserve"> </w:t>
      </w:r>
      <w:r w:rsidR="00AF61EE" w:rsidRPr="00156BEF">
        <w:t>Thank you for the opportunity to be of service to you.</w:t>
      </w:r>
    </w:p>
    <w:p w:rsidR="00E61FBB" w:rsidRPr="00156BEF" w:rsidRDefault="00E61FBB" w:rsidP="00E61FBB"/>
    <w:p w:rsidR="00E61FBB" w:rsidRPr="00156BEF" w:rsidRDefault="00E61FBB" w:rsidP="00E61FBB">
      <w:r w:rsidRPr="00156BEF">
        <w:t>Sincerely,</w:t>
      </w:r>
    </w:p>
    <w:p w:rsidR="00E61FBB" w:rsidRPr="00156BEF" w:rsidRDefault="00E61FBB" w:rsidP="00E61FBB">
      <w:r w:rsidRPr="00156BEF">
        <w:t>BUREAU OF COMPLIANCE</w:t>
      </w:r>
    </w:p>
    <w:p w:rsidR="00E61FBB" w:rsidRPr="00156BEF" w:rsidRDefault="00E61FBB" w:rsidP="00E61FBB">
      <w:r w:rsidRPr="00156BEF">
        <w:rPr>
          <w:noProof/>
        </w:rPr>
        <w:drawing>
          <wp:inline distT="0" distB="0" distL="0" distR="0" wp14:anchorId="5DD59B59" wp14:editId="66B59ECA">
            <wp:extent cx="1390650" cy="628650"/>
            <wp:effectExtent l="0" t="0" r="0" b="0"/>
            <wp:docPr id="1" name="Picture 1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BB" w:rsidRPr="00156BEF" w:rsidRDefault="00E61FBB" w:rsidP="00E61FBB">
      <w:r w:rsidRPr="00156BEF">
        <w:t>Danny Brown, Financial Examiner/Analyst</w:t>
      </w:r>
    </w:p>
    <w:p w:rsidR="00C476AE" w:rsidRDefault="007E01BA" w:rsidP="00E61FBB">
      <w:hyperlink r:id="rId16" w:history="1">
        <w:r w:rsidR="0061185D" w:rsidRPr="00410D1D">
          <w:rPr>
            <w:rStyle w:val="Hyperlink"/>
          </w:rPr>
          <w:t>daniel.brown@myfloridalicense.com</w:t>
        </w:r>
      </w:hyperlink>
      <w:r w:rsidR="0061185D">
        <w:t xml:space="preserve"> </w:t>
      </w:r>
    </w:p>
    <w:p w:rsidR="006D52BD" w:rsidRDefault="006D52BD" w:rsidP="00E61FBB"/>
    <w:p w:rsidR="006D52BD" w:rsidRDefault="006D52BD" w:rsidP="00E61FBB"/>
    <w:p w:rsidR="006D52BD" w:rsidRDefault="006D52BD" w:rsidP="00E61FBB"/>
    <w:p w:rsidR="006D52BD" w:rsidRDefault="006D52BD" w:rsidP="00E61FBB"/>
    <w:p w:rsidR="006D52BD" w:rsidRDefault="006D52BD" w:rsidP="00E61FBB"/>
    <w:p w:rsidR="006D52BD" w:rsidRDefault="006D52BD" w:rsidP="00E61FBB"/>
    <w:p w:rsidR="006D52BD" w:rsidRPr="00156BEF" w:rsidRDefault="006D52BD" w:rsidP="00E61FBB"/>
    <w:sectPr w:rsidR="006D52BD" w:rsidRPr="00156BEF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1BA" w:rsidRDefault="007E01BA">
      <w:r>
        <w:separator/>
      </w:r>
    </w:p>
  </w:endnote>
  <w:endnote w:type="continuationSeparator" w:id="0">
    <w:p w:rsidR="007E01BA" w:rsidRDefault="007E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7E01BA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1BA" w:rsidRDefault="007E01BA">
      <w:r>
        <w:separator/>
      </w:r>
    </w:p>
  </w:footnote>
  <w:footnote w:type="continuationSeparator" w:id="0">
    <w:p w:rsidR="007E01BA" w:rsidRDefault="007E0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13" w:rsidRDefault="007E01BA" w:rsidP="00C476AE">
    <w:r>
      <w:fldChar w:fldCharType="begin"/>
    </w:r>
    <w:r>
      <w:instrText xml:space="preserve"> MERGEFIELD  complainant  \* MERGEFORMAT </w:instrText>
    </w:r>
    <w:r>
      <w:fldChar w:fldCharType="separate"/>
    </w:r>
    <w:r w:rsidR="00546051">
      <w:rPr>
        <w:noProof/>
      </w:rPr>
      <w:t>«complainant»</w:t>
    </w:r>
    <w:r>
      <w:rPr>
        <w:noProof/>
      </w:rPr>
      <w:fldChar w:fldCharType="end"/>
    </w:r>
  </w:p>
  <w:p w:rsidR="006D52BD" w:rsidRDefault="007E01BA" w:rsidP="00C476AE">
    <w:pPr>
      <w:rPr>
        <w:noProof/>
      </w:rPr>
    </w:pPr>
    <w:r>
      <w:fldChar w:fldCharType="begin"/>
    </w:r>
    <w:r>
      <w:instrText xml:space="preserve"> MERGEFIELD  project  \* MERGEFORMAT </w:instrText>
    </w:r>
    <w:r>
      <w:fldChar w:fldCharType="separate"/>
    </w:r>
    <w:r w:rsidR="00546051">
      <w:rPr>
        <w:noProof/>
      </w:rPr>
      <w:t>«project»</w:t>
    </w:r>
    <w:r>
      <w:rPr>
        <w:noProof/>
      </w:rPr>
      <w:fldChar w:fldCharType="end"/>
    </w:r>
  </w:p>
  <w:p w:rsidR="00C476AE" w:rsidRDefault="00C476AE" w:rsidP="00C476AE">
    <w:pPr>
      <w:rPr>
        <w:noProof/>
      </w:rPr>
    </w:pPr>
    <w:r w:rsidRPr="00C50352">
      <w:t>Case No.</w:t>
    </w:r>
    <w:r>
      <w:t xml:space="preserve"> </w:t>
    </w:r>
    <w:fldSimple w:instr=" MERGEFIELD  caseNumber  \* MERGEFORMAT ">
      <w:r w:rsidR="00546051">
        <w:rPr>
          <w:noProof/>
        </w:rPr>
        <w:t>«caseNumber»</w:t>
      </w:r>
    </w:fldSimple>
  </w:p>
  <w:p w:rsidR="00C476AE" w:rsidRDefault="00C476AE" w:rsidP="00C476AE">
    <w:pPr>
      <w:rPr>
        <w:noProof/>
      </w:rPr>
    </w:pPr>
    <w:r>
      <w:rPr>
        <w:noProof/>
      </w:rPr>
      <w:t>Page 2 of 2</w:t>
    </w:r>
  </w:p>
  <w:p w:rsidR="00C476AE" w:rsidRPr="00C50352" w:rsidRDefault="00C476AE" w:rsidP="00C476AE"/>
  <w:p w:rsidR="00C476AE" w:rsidRDefault="00C476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02B2E6D1" wp14:editId="244D8BE9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4DFD3506" wp14:editId="05E80DAF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261B8A2" wp14:editId="69F4F252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546051" w:rsidP="00546051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546051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0242"/>
    <w:multiLevelType w:val="hybridMultilevel"/>
    <w:tmpl w:val="45DE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914F13"/>
    <w:multiLevelType w:val="hybridMultilevel"/>
    <w:tmpl w:val="909E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4673"/>
    <w:rsid w:val="00030F6E"/>
    <w:rsid w:val="00035678"/>
    <w:rsid w:val="00035C50"/>
    <w:rsid w:val="00040CA6"/>
    <w:rsid w:val="000511E1"/>
    <w:rsid w:val="000623E2"/>
    <w:rsid w:val="00081476"/>
    <w:rsid w:val="000953FC"/>
    <w:rsid w:val="000A767B"/>
    <w:rsid w:val="000F1A6F"/>
    <w:rsid w:val="000F1ECB"/>
    <w:rsid w:val="000F5C7F"/>
    <w:rsid w:val="000F6F2A"/>
    <w:rsid w:val="00101D4A"/>
    <w:rsid w:val="00115E34"/>
    <w:rsid w:val="001349A8"/>
    <w:rsid w:val="00144521"/>
    <w:rsid w:val="00150139"/>
    <w:rsid w:val="00156BEF"/>
    <w:rsid w:val="00164766"/>
    <w:rsid w:val="00180000"/>
    <w:rsid w:val="001C4308"/>
    <w:rsid w:val="001C6E47"/>
    <w:rsid w:val="001D39AD"/>
    <w:rsid w:val="001E7401"/>
    <w:rsid w:val="001F4A55"/>
    <w:rsid w:val="00211A2E"/>
    <w:rsid w:val="002145A2"/>
    <w:rsid w:val="002270A3"/>
    <w:rsid w:val="00243E07"/>
    <w:rsid w:val="00244235"/>
    <w:rsid w:val="002607B4"/>
    <w:rsid w:val="002B2E4C"/>
    <w:rsid w:val="002B4733"/>
    <w:rsid w:val="002C3229"/>
    <w:rsid w:val="002D5E20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9E7"/>
    <w:rsid w:val="00352AD4"/>
    <w:rsid w:val="003711BC"/>
    <w:rsid w:val="003B3FD0"/>
    <w:rsid w:val="003C2AD4"/>
    <w:rsid w:val="003F6F84"/>
    <w:rsid w:val="0041207B"/>
    <w:rsid w:val="00415A6A"/>
    <w:rsid w:val="00442E9D"/>
    <w:rsid w:val="004505D6"/>
    <w:rsid w:val="0048438C"/>
    <w:rsid w:val="00492FC9"/>
    <w:rsid w:val="00495878"/>
    <w:rsid w:val="004A02F0"/>
    <w:rsid w:val="004A250F"/>
    <w:rsid w:val="004A3127"/>
    <w:rsid w:val="004C178F"/>
    <w:rsid w:val="00513106"/>
    <w:rsid w:val="00546051"/>
    <w:rsid w:val="00551C85"/>
    <w:rsid w:val="005659AB"/>
    <w:rsid w:val="0056716E"/>
    <w:rsid w:val="00596EF1"/>
    <w:rsid w:val="005C215F"/>
    <w:rsid w:val="005C4026"/>
    <w:rsid w:val="005F17CA"/>
    <w:rsid w:val="00602A4D"/>
    <w:rsid w:val="0061185D"/>
    <w:rsid w:val="0061318C"/>
    <w:rsid w:val="00613B93"/>
    <w:rsid w:val="006206F6"/>
    <w:rsid w:val="00633ED7"/>
    <w:rsid w:val="00634625"/>
    <w:rsid w:val="0063568A"/>
    <w:rsid w:val="0064024A"/>
    <w:rsid w:val="0068296D"/>
    <w:rsid w:val="006B1FBF"/>
    <w:rsid w:val="006C46EB"/>
    <w:rsid w:val="006D52BD"/>
    <w:rsid w:val="006D6BFF"/>
    <w:rsid w:val="006F1441"/>
    <w:rsid w:val="0071436A"/>
    <w:rsid w:val="00717A3D"/>
    <w:rsid w:val="00720D28"/>
    <w:rsid w:val="00723E8F"/>
    <w:rsid w:val="0075068F"/>
    <w:rsid w:val="0075588D"/>
    <w:rsid w:val="007654DA"/>
    <w:rsid w:val="00770C53"/>
    <w:rsid w:val="00777CF2"/>
    <w:rsid w:val="007903C5"/>
    <w:rsid w:val="0079299E"/>
    <w:rsid w:val="0079581F"/>
    <w:rsid w:val="007C21F5"/>
    <w:rsid w:val="007C2714"/>
    <w:rsid w:val="007C513E"/>
    <w:rsid w:val="007D7815"/>
    <w:rsid w:val="007E01BA"/>
    <w:rsid w:val="007E2EAC"/>
    <w:rsid w:val="007F039B"/>
    <w:rsid w:val="007F40B1"/>
    <w:rsid w:val="00801002"/>
    <w:rsid w:val="00806BD4"/>
    <w:rsid w:val="0082454B"/>
    <w:rsid w:val="00826C7E"/>
    <w:rsid w:val="00827D5C"/>
    <w:rsid w:val="0084124C"/>
    <w:rsid w:val="008772FE"/>
    <w:rsid w:val="008776C2"/>
    <w:rsid w:val="00880CC8"/>
    <w:rsid w:val="00884716"/>
    <w:rsid w:val="00886C81"/>
    <w:rsid w:val="00893570"/>
    <w:rsid w:val="008B03CB"/>
    <w:rsid w:val="008C6F69"/>
    <w:rsid w:val="008D49E0"/>
    <w:rsid w:val="008E35E9"/>
    <w:rsid w:val="008F0C30"/>
    <w:rsid w:val="009135AF"/>
    <w:rsid w:val="00926176"/>
    <w:rsid w:val="00927780"/>
    <w:rsid w:val="00932770"/>
    <w:rsid w:val="00933C65"/>
    <w:rsid w:val="00943C9D"/>
    <w:rsid w:val="00945704"/>
    <w:rsid w:val="00960EB8"/>
    <w:rsid w:val="00962385"/>
    <w:rsid w:val="00970C68"/>
    <w:rsid w:val="00971A28"/>
    <w:rsid w:val="009725B8"/>
    <w:rsid w:val="009A0D15"/>
    <w:rsid w:val="009B536A"/>
    <w:rsid w:val="009D07C1"/>
    <w:rsid w:val="009D0C75"/>
    <w:rsid w:val="009E1EEA"/>
    <w:rsid w:val="009E2060"/>
    <w:rsid w:val="009E5B16"/>
    <w:rsid w:val="00A22528"/>
    <w:rsid w:val="00A22EED"/>
    <w:rsid w:val="00A2339C"/>
    <w:rsid w:val="00A30598"/>
    <w:rsid w:val="00A35CB9"/>
    <w:rsid w:val="00A42013"/>
    <w:rsid w:val="00A53CB8"/>
    <w:rsid w:val="00A561F1"/>
    <w:rsid w:val="00A71CD9"/>
    <w:rsid w:val="00A7268F"/>
    <w:rsid w:val="00A734C5"/>
    <w:rsid w:val="00A8035B"/>
    <w:rsid w:val="00A810FC"/>
    <w:rsid w:val="00A83DC4"/>
    <w:rsid w:val="00A91EDA"/>
    <w:rsid w:val="00AC1679"/>
    <w:rsid w:val="00AE67CE"/>
    <w:rsid w:val="00AF2214"/>
    <w:rsid w:val="00AF4B29"/>
    <w:rsid w:val="00AF61EE"/>
    <w:rsid w:val="00B07C7F"/>
    <w:rsid w:val="00B23551"/>
    <w:rsid w:val="00B35A98"/>
    <w:rsid w:val="00B61C3C"/>
    <w:rsid w:val="00B62701"/>
    <w:rsid w:val="00B81D22"/>
    <w:rsid w:val="00B9537E"/>
    <w:rsid w:val="00BA16C2"/>
    <w:rsid w:val="00BB3A95"/>
    <w:rsid w:val="00BB4F04"/>
    <w:rsid w:val="00BC5CD5"/>
    <w:rsid w:val="00BC6775"/>
    <w:rsid w:val="00BD15B4"/>
    <w:rsid w:val="00BE3AF3"/>
    <w:rsid w:val="00C002F0"/>
    <w:rsid w:val="00C0148D"/>
    <w:rsid w:val="00C07843"/>
    <w:rsid w:val="00C42733"/>
    <w:rsid w:val="00C462C6"/>
    <w:rsid w:val="00C476AE"/>
    <w:rsid w:val="00C50352"/>
    <w:rsid w:val="00C73E35"/>
    <w:rsid w:val="00C81B3B"/>
    <w:rsid w:val="00C84BA6"/>
    <w:rsid w:val="00CA1C9F"/>
    <w:rsid w:val="00CB385E"/>
    <w:rsid w:val="00CE014E"/>
    <w:rsid w:val="00CE0C1F"/>
    <w:rsid w:val="00CE7E80"/>
    <w:rsid w:val="00CF1470"/>
    <w:rsid w:val="00CF3F52"/>
    <w:rsid w:val="00D1144E"/>
    <w:rsid w:val="00D24710"/>
    <w:rsid w:val="00D33944"/>
    <w:rsid w:val="00D3693A"/>
    <w:rsid w:val="00D4756C"/>
    <w:rsid w:val="00D47A96"/>
    <w:rsid w:val="00D706CA"/>
    <w:rsid w:val="00D8616B"/>
    <w:rsid w:val="00DC0DEF"/>
    <w:rsid w:val="00DC1048"/>
    <w:rsid w:val="00E02228"/>
    <w:rsid w:val="00E2532C"/>
    <w:rsid w:val="00E300E6"/>
    <w:rsid w:val="00E33184"/>
    <w:rsid w:val="00E337A5"/>
    <w:rsid w:val="00E36F8E"/>
    <w:rsid w:val="00E51ACC"/>
    <w:rsid w:val="00E61FBB"/>
    <w:rsid w:val="00E72DFC"/>
    <w:rsid w:val="00E73D26"/>
    <w:rsid w:val="00E74FD5"/>
    <w:rsid w:val="00E9700C"/>
    <w:rsid w:val="00EA22D5"/>
    <w:rsid w:val="00EA440A"/>
    <w:rsid w:val="00EA7C25"/>
    <w:rsid w:val="00EB1A9B"/>
    <w:rsid w:val="00EB2799"/>
    <w:rsid w:val="00EB60B7"/>
    <w:rsid w:val="00EC3D52"/>
    <w:rsid w:val="00EC3F63"/>
    <w:rsid w:val="00EE6654"/>
    <w:rsid w:val="00EE7289"/>
    <w:rsid w:val="00F15010"/>
    <w:rsid w:val="00F16F7B"/>
    <w:rsid w:val="00F20A08"/>
    <w:rsid w:val="00F500FE"/>
    <w:rsid w:val="00F519C4"/>
    <w:rsid w:val="00F7082F"/>
    <w:rsid w:val="00F817D7"/>
    <w:rsid w:val="00F81BEE"/>
    <w:rsid w:val="00FB23AD"/>
    <w:rsid w:val="00FB2FC2"/>
    <w:rsid w:val="00FB748E"/>
    <w:rsid w:val="00FD647C"/>
    <w:rsid w:val="00FE1CD5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FB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E61F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61FBB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FB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E61F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61FB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C9542-9574-48D5-A333-31679985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17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1106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61</cp:revision>
  <cp:lastPrinted>2007-10-30T18:43:00Z</cp:lastPrinted>
  <dcterms:created xsi:type="dcterms:W3CDTF">2017-01-26T13:41:00Z</dcterms:created>
  <dcterms:modified xsi:type="dcterms:W3CDTF">2019-01-09T15:47:00Z</dcterms:modified>
</cp:coreProperties>
</file>