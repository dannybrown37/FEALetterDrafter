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9D" w:rsidRPr="00AF6237" w:rsidRDefault="00C6309D" w:rsidP="004E0614"/>
    <w:p w:rsidR="00C6309D" w:rsidRPr="00AF6237" w:rsidRDefault="00C6309D" w:rsidP="004E0614">
      <w:r w:rsidRPr="00AF6237">
        <w:fldChar w:fldCharType="begin"/>
      </w:r>
      <w:r w:rsidRPr="00AF6237">
        <w:instrText xml:space="preserve"> DATE \@ "MMMM d, yyyy" </w:instrText>
      </w:r>
      <w:r w:rsidRPr="00AF6237">
        <w:fldChar w:fldCharType="separate"/>
      </w:r>
      <w:r w:rsidR="008E039C">
        <w:rPr>
          <w:noProof/>
        </w:rPr>
        <w:t>January 9, 2019</w:t>
      </w:r>
      <w:r w:rsidRPr="00AF6237">
        <w:fldChar w:fldCharType="end"/>
      </w:r>
    </w:p>
    <w:p w:rsidR="00C6309D" w:rsidRPr="00AF6237" w:rsidRDefault="00C6309D" w:rsidP="004E0614"/>
    <w:p w:rsidR="00C6309D" w:rsidRDefault="00605BB6" w:rsidP="004E0614">
      <w:fldSimple w:instr=" MERGEFIELD  complainant  \* MERGEFORMAT ">
        <w:r w:rsidR="008E039C">
          <w:rPr>
            <w:noProof/>
          </w:rPr>
          <w:t>«complainant»</w:t>
        </w:r>
      </w:fldSimple>
    </w:p>
    <w:p w:rsidR="00F349D1" w:rsidRDefault="00605BB6" w:rsidP="004E0614">
      <w:fldSimple w:instr=" MERGEFIELD  compAddress  \* MERGEFORMAT ">
        <w:r w:rsidR="008E039C">
          <w:rPr>
            <w:noProof/>
          </w:rPr>
          <w:t>«compAddress»</w:t>
        </w:r>
      </w:fldSimple>
    </w:p>
    <w:p w:rsidR="00F349D1" w:rsidRPr="00AF6237" w:rsidRDefault="00605BB6" w:rsidP="004E0614">
      <w:fldSimple w:instr=" MERGEFIELD  compCityStateZip  \* MERGEFORMAT ">
        <w:r w:rsidR="008E039C">
          <w:rPr>
            <w:noProof/>
          </w:rPr>
          <w:t>«compCityStateZip»</w:t>
        </w:r>
      </w:fldSimple>
    </w:p>
    <w:p w:rsidR="00C6309D" w:rsidRPr="00AF6237" w:rsidRDefault="00C6309D" w:rsidP="004E0614"/>
    <w:p w:rsidR="004C1107" w:rsidRPr="00AF6237" w:rsidRDefault="00C6309D" w:rsidP="004E0614">
      <w:r w:rsidRPr="00AF6237">
        <w:t xml:space="preserve">Re:  </w:t>
      </w:r>
      <w:r w:rsidRPr="00AF6237">
        <w:tab/>
      </w:r>
      <w:fldSimple w:instr=" MERGEFIELD  respondent  \* MERGEFORMAT ">
        <w:r w:rsidR="008E039C">
          <w:rPr>
            <w:noProof/>
          </w:rPr>
          <w:t>«respondent»</w:t>
        </w:r>
      </w:fldSimple>
      <w:r w:rsidR="00C842AC">
        <w:t xml:space="preserve"> // </w:t>
      </w:r>
      <w:fldSimple w:instr=" MERGEFIELD  project  \* MERGEFORMAT ">
        <w:r w:rsidR="008E039C">
          <w:rPr>
            <w:noProof/>
          </w:rPr>
          <w:t>«project»</w:t>
        </w:r>
      </w:fldSimple>
    </w:p>
    <w:p w:rsidR="00FE6F0E" w:rsidRPr="00AF6237" w:rsidRDefault="00FE6F0E" w:rsidP="004E0614">
      <w:r w:rsidRPr="00AF6237">
        <w:tab/>
        <w:t xml:space="preserve">Case No. </w:t>
      </w:r>
      <w:fldSimple w:instr=" MERGEFIELD  caseNumber  \* MERGEFORMAT ">
        <w:r w:rsidR="008E039C">
          <w:rPr>
            <w:noProof/>
          </w:rPr>
          <w:t>«caseNumber»</w:t>
        </w:r>
      </w:fldSimple>
    </w:p>
    <w:p w:rsidR="00C6309D" w:rsidRPr="00AF6237" w:rsidRDefault="00C6309D" w:rsidP="004E0614"/>
    <w:p w:rsidR="009018B4" w:rsidRDefault="005465AF" w:rsidP="009018B4">
      <w:r>
        <w:t xml:space="preserve">Dear </w:t>
      </w:r>
      <w:fldSimple w:instr=" MERGEFIELD  compSalutation  \* MERGEFORMAT ">
        <w:r w:rsidR="008E039C">
          <w:rPr>
            <w:noProof/>
          </w:rPr>
          <w:t>«compSalutation»</w:t>
        </w:r>
      </w:fldSimple>
      <w:r w:rsidR="00C6309D" w:rsidRPr="00AF6237">
        <w:t>:</w:t>
      </w:r>
    </w:p>
    <w:p w:rsidR="009018B4" w:rsidRDefault="009018B4" w:rsidP="009018B4"/>
    <w:p w:rsidR="00B43C6D" w:rsidRDefault="009D0F80" w:rsidP="009018B4">
      <w:r>
        <w:t xml:space="preserve">The division has received your complaint and it has been </w:t>
      </w:r>
      <w:r w:rsidRPr="00BC3D23">
        <w:t xml:space="preserve">assigned to me </w:t>
      </w:r>
      <w:r>
        <w:t>for investigation.</w:t>
      </w:r>
      <w:r w:rsidRPr="00BC3D23">
        <w:t xml:space="preserve">  </w:t>
      </w:r>
      <w:r>
        <w:t>I would like to discuss the allegation(s) with you, and have tried to call you on</w:t>
      </w:r>
      <w:r w:rsidR="00110A54">
        <w:t xml:space="preserve"> </w:t>
      </w:r>
      <w:r w:rsidR="005C4FCF">
        <w:fldChar w:fldCharType="begin"/>
      </w:r>
      <w:r w:rsidR="005C4FCF">
        <w:instrText xml:space="preserve"> MERGEFIELD  call1date  \* MERGEFORMAT </w:instrText>
      </w:r>
      <w:r w:rsidR="005C4FCF">
        <w:fldChar w:fldCharType="separate"/>
      </w:r>
      <w:proofErr w:type="gramStart"/>
      <w:r w:rsidR="008E039C">
        <w:rPr>
          <w:noProof/>
        </w:rPr>
        <w:t>«call1date»</w:t>
      </w:r>
      <w:r w:rsidR="005C4FCF">
        <w:rPr>
          <w:noProof/>
        </w:rPr>
        <w:fldChar w:fldCharType="end"/>
      </w:r>
      <w:r w:rsidR="00916EF2">
        <w:rPr>
          <w:noProof/>
        </w:rPr>
        <w:t>,</w:t>
      </w:r>
      <w:r w:rsidR="00110A54">
        <w:t xml:space="preserve"> and </w:t>
      </w:r>
      <w:r w:rsidR="005C4FCF">
        <w:fldChar w:fldCharType="begin"/>
      </w:r>
      <w:r w:rsidR="005C4FCF">
        <w:instrText xml:space="preserve"> MERGEFIELD  call2date  \* MERGEFORMAT </w:instrText>
      </w:r>
      <w:r w:rsidR="005C4FCF">
        <w:fldChar w:fldCharType="separate"/>
      </w:r>
      <w:r w:rsidR="008E039C">
        <w:rPr>
          <w:noProof/>
        </w:rPr>
        <w:t>«call2date</w:t>
      </w:r>
      <w:proofErr w:type="gramEnd"/>
      <w:r w:rsidR="008E039C">
        <w:rPr>
          <w:noProof/>
        </w:rPr>
        <w:t>»</w:t>
      </w:r>
      <w:r w:rsidR="005C4FCF">
        <w:rPr>
          <w:noProof/>
        </w:rPr>
        <w:fldChar w:fldCharType="end"/>
      </w:r>
      <w:r w:rsidR="00916EF2">
        <w:rPr>
          <w:noProof/>
        </w:rPr>
        <w:t>,</w:t>
      </w:r>
      <w:r>
        <w:t xml:space="preserve"> </w:t>
      </w:r>
      <w:r w:rsidR="00DC139D">
        <w:t>at the number you provided,</w:t>
      </w:r>
      <w:r w:rsidR="00C6309D" w:rsidRPr="00AF6237">
        <w:t xml:space="preserve"> </w:t>
      </w:r>
      <w:fldSimple w:instr=" MERGEFIELD  compPhone  \* MERGEFORMAT ">
        <w:r w:rsidR="008E039C">
          <w:rPr>
            <w:noProof/>
          </w:rPr>
          <w:t>«compPhone»</w:t>
        </w:r>
      </w:fldSimple>
      <w:r w:rsidR="00767921">
        <w:t>, but I</w:t>
      </w:r>
      <w:r w:rsidR="00767921" w:rsidRPr="00767921">
        <w:t>'</w:t>
      </w:r>
      <w:r w:rsidR="00DC139D">
        <w:t>ve</w:t>
      </w:r>
      <w:r w:rsidR="00C648B2">
        <w:t xml:space="preserve"> been unable to reach you</w:t>
      </w:r>
      <w:r w:rsidR="00C6309D" w:rsidRPr="00AF6237">
        <w:t xml:space="preserve">.  </w:t>
      </w:r>
    </w:p>
    <w:p w:rsidR="00B43C6D" w:rsidRDefault="00B43C6D" w:rsidP="009018B4"/>
    <w:p w:rsidR="00B43C6D" w:rsidRDefault="00B43C6D" w:rsidP="009018B4">
      <w:r>
        <w:t>I h</w:t>
      </w:r>
      <w:r w:rsidR="00D41315">
        <w:t xml:space="preserve">ave reviewed your complaint; however, I need </w:t>
      </w:r>
      <w:r>
        <w:t xml:space="preserve">to discuss your allegations with you before proceeding. </w:t>
      </w:r>
    </w:p>
    <w:p w:rsidR="009018B4" w:rsidRDefault="009018B4" w:rsidP="009018B4"/>
    <w:p w:rsidR="00FD5A50" w:rsidRDefault="00FD5A50" w:rsidP="00FD5A50">
      <w:pPr>
        <w:pStyle w:val="BodyText"/>
        <w:rPr>
          <w:szCs w:val="22"/>
        </w:rPr>
      </w:pPr>
      <w:r>
        <w:t>Please contact me at 850-717-1483 by</w:t>
      </w:r>
      <w:r w:rsidR="006F2E26">
        <w:t xml:space="preserve"> </w:t>
      </w:r>
      <w:fldSimple w:instr=" MERGEFIELD  dueDateACKC  \* MERGEFORMAT ">
        <w:r w:rsidR="008E039C">
          <w:rPr>
            <w:noProof/>
          </w:rPr>
          <w:t>«dueDateACKC»</w:t>
        </w:r>
      </w:fldSimple>
      <w:r w:rsidR="00916EF2">
        <w:rPr>
          <w:noProof/>
        </w:rPr>
        <w:t>,</w:t>
      </w:r>
      <w:r w:rsidR="006602F4">
        <w:t xml:space="preserve"> </w:t>
      </w:r>
      <w:r w:rsidRPr="00A3018F">
        <w:t>in</w:t>
      </w:r>
      <w:r>
        <w:t xml:space="preserve"> order to discuss your complaint in detail.</w:t>
      </w:r>
      <w:r>
        <w:rPr>
          <w:szCs w:val="22"/>
        </w:rPr>
        <w:t xml:space="preserve"> It is important that I speak with you to ensure I understand the issues</w:t>
      </w:r>
      <w:r w:rsidR="006602F4">
        <w:rPr>
          <w:szCs w:val="22"/>
        </w:rPr>
        <w:t xml:space="preserve">. </w:t>
      </w:r>
      <w:r>
        <w:rPr>
          <w:szCs w:val="22"/>
        </w:rPr>
        <w:t>If I do not hear from you by</w:t>
      </w:r>
      <w:r w:rsidR="005256F1">
        <w:rPr>
          <w:szCs w:val="22"/>
        </w:rPr>
        <w:t xml:space="preserve"> </w:t>
      </w:r>
      <w:r w:rsidR="005256F1">
        <w:rPr>
          <w:szCs w:val="22"/>
        </w:rPr>
        <w:fldChar w:fldCharType="begin"/>
      </w:r>
      <w:r w:rsidR="005256F1">
        <w:rPr>
          <w:szCs w:val="22"/>
        </w:rPr>
        <w:instrText xml:space="preserve"> MERGEFIELD  dueDateACKC  \* MERGEFORMAT </w:instrText>
      </w:r>
      <w:r w:rsidR="005256F1">
        <w:rPr>
          <w:szCs w:val="22"/>
        </w:rPr>
        <w:fldChar w:fldCharType="separate"/>
      </w:r>
      <w:r w:rsidR="008E039C">
        <w:rPr>
          <w:noProof/>
          <w:szCs w:val="22"/>
        </w:rPr>
        <w:t>«dueDateACKC»</w:t>
      </w:r>
      <w:r w:rsidR="005256F1">
        <w:rPr>
          <w:szCs w:val="22"/>
        </w:rPr>
        <w:fldChar w:fldCharType="end"/>
      </w:r>
      <w:r w:rsidR="00B67205">
        <w:rPr>
          <w:szCs w:val="22"/>
        </w:rPr>
        <w:t xml:space="preserve">, </w:t>
      </w:r>
      <w:r>
        <w:rPr>
          <w:szCs w:val="22"/>
        </w:rPr>
        <w:t xml:space="preserve">this case will be closed without any further activity.  </w:t>
      </w:r>
    </w:p>
    <w:p w:rsidR="009018B4" w:rsidRDefault="009018B4" w:rsidP="009018B4"/>
    <w:p w:rsidR="00C6309D" w:rsidRPr="00AF6237" w:rsidRDefault="00C6309D" w:rsidP="009018B4">
      <w:r w:rsidRPr="00AF6237">
        <w:t>I look fo</w:t>
      </w:r>
      <w:r w:rsidR="00CB195A">
        <w:t>rward to speaking with you soon</w:t>
      </w:r>
      <w:r w:rsidRPr="00AF6237">
        <w:t xml:space="preserve"> and appreciate the opportunity to be of service to you.</w:t>
      </w:r>
    </w:p>
    <w:p w:rsidR="00C6309D" w:rsidRPr="00AF6237" w:rsidRDefault="00C6309D" w:rsidP="004E0614"/>
    <w:p w:rsidR="00C6309D" w:rsidRPr="00AF6237" w:rsidRDefault="00C6309D" w:rsidP="004E0614">
      <w:r w:rsidRPr="00AF6237">
        <w:t>Sincerely,</w:t>
      </w:r>
    </w:p>
    <w:p w:rsidR="003C020D" w:rsidRPr="00AF6237" w:rsidRDefault="003C020D" w:rsidP="00383A65">
      <w:pPr>
        <w:tabs>
          <w:tab w:val="left" w:pos="4275"/>
        </w:tabs>
      </w:pPr>
      <w:r w:rsidRPr="00AF6237">
        <w:t>BUREAU OF COMPLIANCE</w:t>
      </w:r>
      <w:r w:rsidR="00383A65">
        <w:tab/>
      </w:r>
    </w:p>
    <w:p w:rsidR="003C020D" w:rsidRPr="00AF6237" w:rsidRDefault="003C020D" w:rsidP="004E0614">
      <w:r w:rsidRPr="00AF6237">
        <w:rPr>
          <w:noProof/>
        </w:rPr>
        <w:drawing>
          <wp:inline distT="0" distB="0" distL="0" distR="0" wp14:anchorId="6842AD17" wp14:editId="60F737B3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0D" w:rsidRDefault="003C020D" w:rsidP="004F252B">
      <w:r w:rsidRPr="00AF6237">
        <w:t>Danny Brown</w:t>
      </w:r>
      <w:r w:rsidR="004F252B">
        <w:t>, Financial Examiner/Analyst</w:t>
      </w:r>
    </w:p>
    <w:p w:rsidR="00DF04B2" w:rsidRPr="00AF6237" w:rsidRDefault="00DF04B2" w:rsidP="004F252B">
      <w:r>
        <w:t>850-717-1483</w:t>
      </w:r>
    </w:p>
    <w:p w:rsidR="00893570" w:rsidRPr="00AF6237" w:rsidRDefault="000E614D" w:rsidP="004E0614">
      <w:hyperlink r:id="rId10" w:history="1">
        <w:r w:rsidR="003C020D" w:rsidRPr="00AF6237">
          <w:rPr>
            <w:rStyle w:val="Hyperlink"/>
          </w:rPr>
          <w:t>daniel.brown@myfloridalicense.com</w:t>
        </w:r>
      </w:hyperlink>
    </w:p>
    <w:p w:rsidR="008C6F69" w:rsidRPr="00AF6237" w:rsidRDefault="008C6F69" w:rsidP="004E0614"/>
    <w:p w:rsidR="008C6F69" w:rsidRPr="00AF6237" w:rsidRDefault="008C6F69" w:rsidP="004E0614"/>
    <w:p w:rsidR="008C6F69" w:rsidRPr="00AF6237" w:rsidRDefault="008C6F69" w:rsidP="004E0614"/>
    <w:p w:rsidR="008C6F69" w:rsidRPr="00AF6237" w:rsidRDefault="008C6F69" w:rsidP="004E0614">
      <w:pPr>
        <w:sectPr w:rsidR="008C6F69" w:rsidRPr="00AF6237" w:rsidSect="00D4756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4A3127" w:rsidRPr="00AF6237" w:rsidRDefault="004A3127" w:rsidP="004E0614"/>
    <w:p w:rsidR="004E0614" w:rsidRPr="00AF6237" w:rsidRDefault="004E0614"/>
    <w:sectPr w:rsidR="004E0614" w:rsidRPr="00AF6237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14D" w:rsidRDefault="000E614D">
      <w:r>
        <w:separator/>
      </w:r>
    </w:p>
  </w:endnote>
  <w:endnote w:type="continuationSeparator" w:id="0">
    <w:p w:rsidR="000E614D" w:rsidRDefault="000E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9C" w:rsidRDefault="00A233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9C" w:rsidRDefault="00A233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0E614D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14D" w:rsidRDefault="000E614D">
      <w:r>
        <w:separator/>
      </w:r>
    </w:p>
  </w:footnote>
  <w:footnote w:type="continuationSeparator" w:id="0">
    <w:p w:rsidR="000E614D" w:rsidRDefault="000E6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9C" w:rsidRDefault="00A233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39C" w:rsidRDefault="00A233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2BFE56AC" wp14:editId="574FDED9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E2506EC" wp14:editId="5D874846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CB04A5" w:rsidRPr="004C40EF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Division of Florida Condominiums, Timeshares, and Mobile Homes</w:t>
          </w:r>
        </w:p>
        <w:p w:rsidR="00CB04A5" w:rsidRPr="004C40EF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Bureau of Compliance</w:t>
          </w:r>
        </w:p>
        <w:p w:rsidR="00CB04A5" w:rsidRPr="004C40EF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CB04A5" w:rsidRPr="004C40EF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Tallahassee, Florida 32399-1031</w:t>
          </w:r>
        </w:p>
        <w:p w:rsidR="0061318C" w:rsidRPr="00180000" w:rsidRDefault="00CB04A5" w:rsidP="00CB04A5">
          <w:pPr>
            <w:pStyle w:val="Header"/>
            <w:jc w:val="right"/>
            <w:rPr>
              <w:sz w:val="16"/>
              <w:szCs w:val="16"/>
            </w:rPr>
          </w:pPr>
          <w:r w:rsidRPr="004C40EF"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29EC9CA4" wp14:editId="7542190A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8E039C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bookmarkStart w:id="0" w:name="_GoBack"/>
          <w:bookmarkEnd w:id="0"/>
          <w:r w:rsidRPr="008E039C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E039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r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17FA"/>
    <w:multiLevelType w:val="hybridMultilevel"/>
    <w:tmpl w:val="0EF0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14225B"/>
    <w:multiLevelType w:val="hybridMultilevel"/>
    <w:tmpl w:val="4A38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743E8"/>
    <w:multiLevelType w:val="hybridMultilevel"/>
    <w:tmpl w:val="99AE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2050"/>
    <w:rsid w:val="000034FF"/>
    <w:rsid w:val="00031A01"/>
    <w:rsid w:val="00035C50"/>
    <w:rsid w:val="00040CA6"/>
    <w:rsid w:val="00061F34"/>
    <w:rsid w:val="000623E2"/>
    <w:rsid w:val="00081476"/>
    <w:rsid w:val="000953FC"/>
    <w:rsid w:val="000A66F5"/>
    <w:rsid w:val="000A767B"/>
    <w:rsid w:val="000C3980"/>
    <w:rsid w:val="000E614D"/>
    <w:rsid w:val="000F1A6F"/>
    <w:rsid w:val="000F5C7F"/>
    <w:rsid w:val="00101D4A"/>
    <w:rsid w:val="00110A54"/>
    <w:rsid w:val="00115E34"/>
    <w:rsid w:val="00125F04"/>
    <w:rsid w:val="001349A8"/>
    <w:rsid w:val="00150139"/>
    <w:rsid w:val="00180000"/>
    <w:rsid w:val="001C6E47"/>
    <w:rsid w:val="001E5D11"/>
    <w:rsid w:val="001E7401"/>
    <w:rsid w:val="001F47E3"/>
    <w:rsid w:val="00205AB8"/>
    <w:rsid w:val="002145A2"/>
    <w:rsid w:val="00217E00"/>
    <w:rsid w:val="00241B80"/>
    <w:rsid w:val="002607B4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53EF3"/>
    <w:rsid w:val="003639E3"/>
    <w:rsid w:val="003711BC"/>
    <w:rsid w:val="00383A65"/>
    <w:rsid w:val="00387A69"/>
    <w:rsid w:val="00394B0F"/>
    <w:rsid w:val="003B21E9"/>
    <w:rsid w:val="003B3FD0"/>
    <w:rsid w:val="003C020D"/>
    <w:rsid w:val="003C2AD4"/>
    <w:rsid w:val="003C3E70"/>
    <w:rsid w:val="003F6F84"/>
    <w:rsid w:val="0041207B"/>
    <w:rsid w:val="00415A6A"/>
    <w:rsid w:val="00420BE8"/>
    <w:rsid w:val="00436FDC"/>
    <w:rsid w:val="00443ED2"/>
    <w:rsid w:val="00471F05"/>
    <w:rsid w:val="00474E28"/>
    <w:rsid w:val="0048438C"/>
    <w:rsid w:val="00492FC9"/>
    <w:rsid w:val="00495878"/>
    <w:rsid w:val="004A02F0"/>
    <w:rsid w:val="004A250F"/>
    <w:rsid w:val="004A3127"/>
    <w:rsid w:val="004B52D7"/>
    <w:rsid w:val="004C1107"/>
    <w:rsid w:val="004C178F"/>
    <w:rsid w:val="004E0614"/>
    <w:rsid w:val="004F252B"/>
    <w:rsid w:val="00505A21"/>
    <w:rsid w:val="00513106"/>
    <w:rsid w:val="00516C5D"/>
    <w:rsid w:val="005256F1"/>
    <w:rsid w:val="00527627"/>
    <w:rsid w:val="005465AF"/>
    <w:rsid w:val="005465E6"/>
    <w:rsid w:val="00556B26"/>
    <w:rsid w:val="005659AB"/>
    <w:rsid w:val="0056716E"/>
    <w:rsid w:val="00580D2A"/>
    <w:rsid w:val="00581EEF"/>
    <w:rsid w:val="00596EF1"/>
    <w:rsid w:val="005A33FA"/>
    <w:rsid w:val="005C4026"/>
    <w:rsid w:val="005C4FCF"/>
    <w:rsid w:val="005E2197"/>
    <w:rsid w:val="005F17CA"/>
    <w:rsid w:val="00605BB6"/>
    <w:rsid w:val="0061318C"/>
    <w:rsid w:val="00613B93"/>
    <w:rsid w:val="00614B7A"/>
    <w:rsid w:val="00616436"/>
    <w:rsid w:val="006206F6"/>
    <w:rsid w:val="006226BA"/>
    <w:rsid w:val="00634625"/>
    <w:rsid w:val="0063568A"/>
    <w:rsid w:val="006365A6"/>
    <w:rsid w:val="0064024A"/>
    <w:rsid w:val="006602F4"/>
    <w:rsid w:val="0068296D"/>
    <w:rsid w:val="006A4BE5"/>
    <w:rsid w:val="006B1FBF"/>
    <w:rsid w:val="006D694E"/>
    <w:rsid w:val="006D6BFF"/>
    <w:rsid w:val="006F2E26"/>
    <w:rsid w:val="007138E5"/>
    <w:rsid w:val="0071436A"/>
    <w:rsid w:val="00720D28"/>
    <w:rsid w:val="00723E8F"/>
    <w:rsid w:val="00743D45"/>
    <w:rsid w:val="0075068F"/>
    <w:rsid w:val="0075588D"/>
    <w:rsid w:val="007654DA"/>
    <w:rsid w:val="00767921"/>
    <w:rsid w:val="00777CF2"/>
    <w:rsid w:val="007900FC"/>
    <w:rsid w:val="007903C5"/>
    <w:rsid w:val="0079299E"/>
    <w:rsid w:val="007C2163"/>
    <w:rsid w:val="007C21F5"/>
    <w:rsid w:val="007C2714"/>
    <w:rsid w:val="007C513E"/>
    <w:rsid w:val="007D7815"/>
    <w:rsid w:val="007F039B"/>
    <w:rsid w:val="007F0A55"/>
    <w:rsid w:val="007F40B1"/>
    <w:rsid w:val="00801002"/>
    <w:rsid w:val="00817266"/>
    <w:rsid w:val="00827D5C"/>
    <w:rsid w:val="0083026A"/>
    <w:rsid w:val="00873D07"/>
    <w:rsid w:val="008772FE"/>
    <w:rsid w:val="008776C2"/>
    <w:rsid w:val="00884716"/>
    <w:rsid w:val="00893570"/>
    <w:rsid w:val="00897E15"/>
    <w:rsid w:val="008B03CB"/>
    <w:rsid w:val="008B4BFD"/>
    <w:rsid w:val="008C6F69"/>
    <w:rsid w:val="008D49E0"/>
    <w:rsid w:val="008E039C"/>
    <w:rsid w:val="008F47F4"/>
    <w:rsid w:val="009018B4"/>
    <w:rsid w:val="009135AF"/>
    <w:rsid w:val="00916EF2"/>
    <w:rsid w:val="00926176"/>
    <w:rsid w:val="00932770"/>
    <w:rsid w:val="00943C9D"/>
    <w:rsid w:val="00944103"/>
    <w:rsid w:val="00945704"/>
    <w:rsid w:val="00970C68"/>
    <w:rsid w:val="00971A28"/>
    <w:rsid w:val="009725B8"/>
    <w:rsid w:val="009A59D3"/>
    <w:rsid w:val="009B6888"/>
    <w:rsid w:val="009D0C75"/>
    <w:rsid w:val="009D0F80"/>
    <w:rsid w:val="009D6F21"/>
    <w:rsid w:val="009E1EEA"/>
    <w:rsid w:val="009E2060"/>
    <w:rsid w:val="009E5B16"/>
    <w:rsid w:val="00A22528"/>
    <w:rsid w:val="00A22EED"/>
    <w:rsid w:val="00A2339C"/>
    <w:rsid w:val="00A30598"/>
    <w:rsid w:val="00A35CB9"/>
    <w:rsid w:val="00A53CB8"/>
    <w:rsid w:val="00A57A5F"/>
    <w:rsid w:val="00A71CD9"/>
    <w:rsid w:val="00A71E3C"/>
    <w:rsid w:val="00A8035B"/>
    <w:rsid w:val="00A810FC"/>
    <w:rsid w:val="00A83DC4"/>
    <w:rsid w:val="00A91EDA"/>
    <w:rsid w:val="00AC1679"/>
    <w:rsid w:val="00AD7308"/>
    <w:rsid w:val="00AE50D9"/>
    <w:rsid w:val="00AE67CE"/>
    <w:rsid w:val="00AF4B29"/>
    <w:rsid w:val="00AF6237"/>
    <w:rsid w:val="00B0525D"/>
    <w:rsid w:val="00B0576B"/>
    <w:rsid w:val="00B23551"/>
    <w:rsid w:val="00B43C6D"/>
    <w:rsid w:val="00B55411"/>
    <w:rsid w:val="00B61C3C"/>
    <w:rsid w:val="00B62701"/>
    <w:rsid w:val="00B67205"/>
    <w:rsid w:val="00B9537E"/>
    <w:rsid w:val="00BB3A95"/>
    <w:rsid w:val="00BB4F04"/>
    <w:rsid w:val="00BC5CD5"/>
    <w:rsid w:val="00BC6775"/>
    <w:rsid w:val="00BD15B4"/>
    <w:rsid w:val="00BE3AF3"/>
    <w:rsid w:val="00BF2368"/>
    <w:rsid w:val="00C045CB"/>
    <w:rsid w:val="00C07843"/>
    <w:rsid w:val="00C45440"/>
    <w:rsid w:val="00C462C6"/>
    <w:rsid w:val="00C51203"/>
    <w:rsid w:val="00C6309D"/>
    <w:rsid w:val="00C648B2"/>
    <w:rsid w:val="00C73E35"/>
    <w:rsid w:val="00C81B3B"/>
    <w:rsid w:val="00C842AC"/>
    <w:rsid w:val="00C84BA6"/>
    <w:rsid w:val="00CB04A5"/>
    <w:rsid w:val="00CB0A21"/>
    <w:rsid w:val="00CB195A"/>
    <w:rsid w:val="00CB20E5"/>
    <w:rsid w:val="00CB385E"/>
    <w:rsid w:val="00CD3631"/>
    <w:rsid w:val="00CE0C1F"/>
    <w:rsid w:val="00CE0CCE"/>
    <w:rsid w:val="00CF2CA0"/>
    <w:rsid w:val="00CF3F52"/>
    <w:rsid w:val="00D1144E"/>
    <w:rsid w:val="00D20DAD"/>
    <w:rsid w:val="00D3693A"/>
    <w:rsid w:val="00D405C1"/>
    <w:rsid w:val="00D41315"/>
    <w:rsid w:val="00D4756C"/>
    <w:rsid w:val="00D706CA"/>
    <w:rsid w:val="00D824B7"/>
    <w:rsid w:val="00D840F5"/>
    <w:rsid w:val="00D8616B"/>
    <w:rsid w:val="00DB59E4"/>
    <w:rsid w:val="00DC0DEF"/>
    <w:rsid w:val="00DC1048"/>
    <w:rsid w:val="00DC139D"/>
    <w:rsid w:val="00DD21AB"/>
    <w:rsid w:val="00DF04B2"/>
    <w:rsid w:val="00DF3CEF"/>
    <w:rsid w:val="00DF5CBB"/>
    <w:rsid w:val="00E02228"/>
    <w:rsid w:val="00E20B82"/>
    <w:rsid w:val="00E300E6"/>
    <w:rsid w:val="00E33184"/>
    <w:rsid w:val="00E337A5"/>
    <w:rsid w:val="00E36F8E"/>
    <w:rsid w:val="00E51ACC"/>
    <w:rsid w:val="00E72DFC"/>
    <w:rsid w:val="00E73D26"/>
    <w:rsid w:val="00E82D8C"/>
    <w:rsid w:val="00E9700C"/>
    <w:rsid w:val="00EA22D5"/>
    <w:rsid w:val="00EA440A"/>
    <w:rsid w:val="00EA7C25"/>
    <w:rsid w:val="00EB2799"/>
    <w:rsid w:val="00EB60B7"/>
    <w:rsid w:val="00EC3D52"/>
    <w:rsid w:val="00EC3F63"/>
    <w:rsid w:val="00ED186F"/>
    <w:rsid w:val="00EE6654"/>
    <w:rsid w:val="00EE6E0E"/>
    <w:rsid w:val="00EE70BE"/>
    <w:rsid w:val="00F060B6"/>
    <w:rsid w:val="00F10D15"/>
    <w:rsid w:val="00F15010"/>
    <w:rsid w:val="00F16F7B"/>
    <w:rsid w:val="00F20A08"/>
    <w:rsid w:val="00F349D1"/>
    <w:rsid w:val="00F7082F"/>
    <w:rsid w:val="00F71E50"/>
    <w:rsid w:val="00F77443"/>
    <w:rsid w:val="00F817D7"/>
    <w:rsid w:val="00F84512"/>
    <w:rsid w:val="00F94EDF"/>
    <w:rsid w:val="00FB2FC2"/>
    <w:rsid w:val="00FD3861"/>
    <w:rsid w:val="00FD5A50"/>
    <w:rsid w:val="00FD5BB2"/>
    <w:rsid w:val="00FD647C"/>
    <w:rsid w:val="00FE44E9"/>
    <w:rsid w:val="00FE4CE7"/>
    <w:rsid w:val="00FE6F0E"/>
    <w:rsid w:val="00FE73B3"/>
    <w:rsid w:val="00FF092D"/>
    <w:rsid w:val="00F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09D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6309D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6309D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6309D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rsid w:val="00C6309D"/>
    <w:rPr>
      <w:rFonts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6309D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D7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09D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6309D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6309D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6309D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rsid w:val="00C6309D"/>
    <w:rPr>
      <w:rFonts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6309D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D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daniel.brown@myfloridalicens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80C1A-62DA-4589-A6DA-3879BBFE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25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1640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50</cp:revision>
  <cp:lastPrinted>2007-10-30T18:43:00Z</cp:lastPrinted>
  <dcterms:created xsi:type="dcterms:W3CDTF">2018-02-15T21:10:00Z</dcterms:created>
  <dcterms:modified xsi:type="dcterms:W3CDTF">2019-01-09T15:46:00Z</dcterms:modified>
</cp:coreProperties>
</file>