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F69" w:rsidRPr="00C50352" w:rsidRDefault="008C6F69">
      <w:pPr>
        <w:sectPr w:rsidR="008C6F69" w:rsidRPr="00C50352" w:rsidSect="00D4756C">
          <w:headerReference w:type="even" r:id="rId9"/>
          <w:headerReference w:type="default" r:id="rId10"/>
          <w:footerReference w:type="even" r:id="rId11"/>
          <w:footerReference w:type="default" r:id="rId12"/>
          <w:headerReference w:type="first" r:id="rId13"/>
          <w:footerReference w:type="first" r:id="rId14"/>
          <w:pgSz w:w="12240" w:h="15840" w:code="1"/>
          <w:pgMar w:top="360" w:right="720" w:bottom="720" w:left="720" w:header="360" w:footer="720" w:gutter="0"/>
          <w:cols w:space="720"/>
          <w:titlePg/>
          <w:docGrid w:linePitch="360"/>
        </w:sectPr>
      </w:pPr>
    </w:p>
    <w:p w:rsidR="00CF1470" w:rsidRPr="00C50352" w:rsidRDefault="00CF1470" w:rsidP="00CF1470">
      <w:r w:rsidRPr="00C50352">
        <w:lastRenderedPageBreak/>
        <w:fldChar w:fldCharType="begin"/>
      </w:r>
      <w:r w:rsidRPr="00C50352">
        <w:instrText xml:space="preserve"> DATE \@ "MMMM d, yyyy" </w:instrText>
      </w:r>
      <w:r w:rsidRPr="00C50352">
        <w:fldChar w:fldCharType="separate"/>
      </w:r>
      <w:r w:rsidR="00CB7420">
        <w:rPr>
          <w:noProof/>
        </w:rPr>
        <w:t>October 15, 2018</w:t>
      </w:r>
      <w:r w:rsidRPr="00C50352">
        <w:fldChar w:fldCharType="end"/>
      </w:r>
    </w:p>
    <w:p w:rsidR="00CF1470" w:rsidRPr="00C50352" w:rsidRDefault="00CF1470" w:rsidP="00CF1470"/>
    <w:p w:rsidR="00CF1470" w:rsidRDefault="00C70AC0" w:rsidP="00CF1470">
      <w:r>
        <w:fldChar w:fldCharType="begin"/>
      </w:r>
      <w:r>
        <w:instrText xml:space="preserve"> MERGEFIELD  complainant  \* MERGEFORMAT </w:instrText>
      </w:r>
      <w:r>
        <w:fldChar w:fldCharType="separate"/>
      </w:r>
      <w:r w:rsidR="00CB7420">
        <w:rPr>
          <w:noProof/>
        </w:rPr>
        <w:t>«complainant»</w:t>
      </w:r>
      <w:r>
        <w:rPr>
          <w:noProof/>
        </w:rPr>
        <w:fldChar w:fldCharType="end"/>
      </w:r>
    </w:p>
    <w:p w:rsidR="002C3229" w:rsidRDefault="00C70AC0" w:rsidP="00CF1470">
      <w:r>
        <w:fldChar w:fldCharType="begin"/>
      </w:r>
      <w:r>
        <w:instrText xml:space="preserve"> MERGEFIELD  compAddress  \*</w:instrText>
      </w:r>
      <w:r>
        <w:instrText xml:space="preserve"> MERGEFORMAT </w:instrText>
      </w:r>
      <w:r>
        <w:fldChar w:fldCharType="separate"/>
      </w:r>
      <w:r w:rsidR="00CB7420">
        <w:rPr>
          <w:noProof/>
        </w:rPr>
        <w:t>«compAddress»</w:t>
      </w:r>
      <w:r>
        <w:rPr>
          <w:noProof/>
        </w:rPr>
        <w:fldChar w:fldCharType="end"/>
      </w:r>
    </w:p>
    <w:p w:rsidR="00912153" w:rsidRDefault="00C70AC0" w:rsidP="00CF1470">
      <w:pPr>
        <w:rPr>
          <w:noProof/>
        </w:rPr>
      </w:pPr>
      <w:r>
        <w:fldChar w:fldCharType="begin"/>
      </w:r>
      <w:r>
        <w:instrText xml:space="preserve"> MERGEFIELD  compCityStateZip  \* MERGEFORMAT </w:instrText>
      </w:r>
      <w:r>
        <w:fldChar w:fldCharType="separate"/>
      </w:r>
      <w:r w:rsidR="00CB7420">
        <w:rPr>
          <w:noProof/>
        </w:rPr>
        <w:t>«compCityStateZip»</w:t>
      </w:r>
      <w:r>
        <w:rPr>
          <w:noProof/>
        </w:rPr>
        <w:fldChar w:fldCharType="end"/>
      </w:r>
    </w:p>
    <w:p w:rsidR="002C3229" w:rsidRPr="00C50352" w:rsidRDefault="00912153" w:rsidP="00CF1470">
      <w:r>
        <w:rPr>
          <w:noProof/>
        </w:rPr>
        <w:t xml:space="preserve">Sent via email to </w:t>
      </w:r>
      <w:r w:rsidR="00D33944">
        <w:rPr>
          <w:noProof/>
        </w:rPr>
        <w:fldChar w:fldCharType="begin"/>
      </w:r>
      <w:r w:rsidR="00D33944">
        <w:rPr>
          <w:noProof/>
        </w:rPr>
        <w:instrText xml:space="preserve"> MERGEFIELD  compEmail  \* MERGEFORMAT </w:instrText>
      </w:r>
      <w:r w:rsidR="00D33944">
        <w:rPr>
          <w:noProof/>
        </w:rPr>
        <w:fldChar w:fldCharType="separate"/>
      </w:r>
      <w:r w:rsidR="00CB7420">
        <w:rPr>
          <w:noProof/>
        </w:rPr>
        <w:t>«compEmail»</w:t>
      </w:r>
      <w:r w:rsidR="00D33944">
        <w:rPr>
          <w:noProof/>
        </w:rPr>
        <w:fldChar w:fldCharType="end"/>
      </w:r>
    </w:p>
    <w:p w:rsidR="00CF1470" w:rsidRPr="00C50352" w:rsidRDefault="00CF1470" w:rsidP="00CF1470"/>
    <w:p w:rsidR="00CF1470" w:rsidRPr="00C50352" w:rsidRDefault="00CF1470" w:rsidP="00CF1470">
      <w:r w:rsidRPr="00C50352">
        <w:t xml:space="preserve">RE:      </w:t>
      </w:r>
      <w:r w:rsidR="00F500FE">
        <w:t xml:space="preserve"> </w:t>
      </w:r>
      <w:fldSimple w:instr=" MERGEFIELD  project  \* MERGEFORMAT ">
        <w:r w:rsidR="00CB7420">
          <w:rPr>
            <w:noProof/>
          </w:rPr>
          <w:t>«project»</w:t>
        </w:r>
      </w:fldSimple>
    </w:p>
    <w:p w:rsidR="00CF1470" w:rsidRPr="00C50352" w:rsidRDefault="00CF1470" w:rsidP="00CF1470">
      <w:r w:rsidRPr="00C50352">
        <w:t xml:space="preserve">             Case No.</w:t>
      </w:r>
      <w:r w:rsidR="002C3229">
        <w:t xml:space="preserve"> </w:t>
      </w:r>
      <w:r w:rsidR="00C70AC0">
        <w:fldChar w:fldCharType="begin"/>
      </w:r>
      <w:r w:rsidR="00C70AC0">
        <w:instrText xml:space="preserve"> MERGEFIELD  caseNumber  \* MERGEFORMAT </w:instrText>
      </w:r>
      <w:r w:rsidR="00C70AC0">
        <w:fldChar w:fldCharType="separate"/>
      </w:r>
      <w:r w:rsidR="00CB7420">
        <w:rPr>
          <w:noProof/>
        </w:rPr>
        <w:t>«caseNumber»</w:t>
      </w:r>
      <w:r w:rsidR="00C70AC0">
        <w:rPr>
          <w:noProof/>
        </w:rPr>
        <w:fldChar w:fldCharType="end"/>
      </w:r>
    </w:p>
    <w:p w:rsidR="00CF1470" w:rsidRPr="00C50352" w:rsidRDefault="00CF1470" w:rsidP="00CF1470"/>
    <w:p w:rsidR="00CF1470" w:rsidRPr="00C50352" w:rsidRDefault="000B3CA4" w:rsidP="00CF1470">
      <w:r>
        <w:t xml:space="preserve">Dear </w:t>
      </w:r>
      <w:r w:rsidR="00C70AC0">
        <w:fldChar w:fldCharType="begin"/>
      </w:r>
      <w:r w:rsidR="00C70AC0">
        <w:instrText xml:space="preserve"> MERGEFIELD  compSalutation  \* MERGEFORMAT </w:instrText>
      </w:r>
      <w:r w:rsidR="00C70AC0">
        <w:fldChar w:fldCharType="separate"/>
      </w:r>
      <w:r w:rsidR="00CB7420">
        <w:rPr>
          <w:noProof/>
        </w:rPr>
        <w:t>«compSalutation»</w:t>
      </w:r>
      <w:r w:rsidR="00C70AC0">
        <w:rPr>
          <w:noProof/>
        </w:rPr>
        <w:fldChar w:fldCharType="end"/>
      </w:r>
      <w:r w:rsidR="00CF1470" w:rsidRPr="00C50352">
        <w:t>:</w:t>
      </w:r>
    </w:p>
    <w:p w:rsidR="00CF1470" w:rsidRPr="00C50352" w:rsidRDefault="00CF1470" w:rsidP="00CF1470"/>
    <w:p w:rsidR="00035678" w:rsidRPr="00C50352" w:rsidRDefault="00035678" w:rsidP="00035678">
      <w:r w:rsidRPr="00C50352">
        <w:t xml:space="preserve">The division has </w:t>
      </w:r>
      <w:r>
        <w:t>completed its investigation of the complaint you filed against</w:t>
      </w:r>
      <w:r w:rsidR="00144521">
        <w:t xml:space="preserve"> </w:t>
      </w:r>
      <w:r w:rsidR="00C70AC0">
        <w:fldChar w:fldCharType="begin"/>
      </w:r>
      <w:r w:rsidR="00C70AC0">
        <w:instrText xml:space="preserve"> MERGEFIELD  respondent  \* MERGEFORMAT </w:instrText>
      </w:r>
      <w:r w:rsidR="00C70AC0">
        <w:fldChar w:fldCharType="separate"/>
      </w:r>
      <w:r w:rsidR="00CB7420">
        <w:rPr>
          <w:noProof/>
        </w:rPr>
        <w:t>«respondent»</w:t>
      </w:r>
      <w:r w:rsidR="00C70AC0">
        <w:rPr>
          <w:noProof/>
        </w:rPr>
        <w:fldChar w:fldCharType="end"/>
      </w:r>
      <w:r>
        <w:t xml:space="preserve"> (hereafter “</w:t>
      </w:r>
      <w:r w:rsidR="00CB7420">
        <w:t>a</w:t>
      </w:r>
      <w:bookmarkStart w:id="0" w:name="_GoBack"/>
      <w:bookmarkEnd w:id="0"/>
      <w:r>
        <w:t>ssociation”)</w:t>
      </w:r>
      <w:r w:rsidRPr="00C50352">
        <w:t xml:space="preserve"> </w:t>
      </w:r>
      <w:r>
        <w:t>and the following is a summary of our findings:</w:t>
      </w:r>
    </w:p>
    <w:p w:rsidR="00CF1470" w:rsidRPr="00C50352" w:rsidRDefault="00CF1470" w:rsidP="00CF1470"/>
    <w:p w:rsidR="00CF1470" w:rsidRPr="00C50352" w:rsidRDefault="00CF1470" w:rsidP="00E96A4B">
      <w:pPr>
        <w:pStyle w:val="BodyText"/>
        <w:numPr>
          <w:ilvl w:val="0"/>
          <w:numId w:val="2"/>
        </w:numPr>
        <w:rPr>
          <w:szCs w:val="22"/>
        </w:rPr>
      </w:pPr>
    </w:p>
    <w:p w:rsidR="00A7268F" w:rsidRDefault="00A7268F" w:rsidP="00CF1470">
      <w:pPr>
        <w:pStyle w:val="BodyText3"/>
        <w:rPr>
          <w:szCs w:val="22"/>
        </w:rPr>
      </w:pPr>
    </w:p>
    <w:p w:rsidR="002B2E4C" w:rsidRDefault="002B2E4C" w:rsidP="00CF1470">
      <w:pPr>
        <w:pStyle w:val="BodyText3"/>
      </w:pPr>
      <w:r>
        <w:rPr>
          <w:szCs w:val="22"/>
        </w:rPr>
        <w:t>Based on the details described above,</w:t>
      </w:r>
      <w:r>
        <w:t xml:space="preserve"> no violation is found to have occurred and this case will be closed at this time.</w:t>
      </w:r>
    </w:p>
    <w:p w:rsidR="00272125" w:rsidRDefault="00272125" w:rsidP="00CF1470">
      <w:pPr>
        <w:pStyle w:val="BodyText3"/>
      </w:pPr>
    </w:p>
    <w:p w:rsidR="00272125" w:rsidRPr="00813B96" w:rsidRDefault="00272125" w:rsidP="00272125">
      <w:r w:rsidRPr="00813B96">
        <w:t xml:space="preserve">The following are issues that were not investigated as identified in my letter to you dated </w:t>
      </w:r>
      <w:r w:rsidR="00C70AC0">
        <w:fldChar w:fldCharType="begin"/>
      </w:r>
      <w:r w:rsidR="00C70AC0">
        <w:instrText xml:space="preserve"> MERGEFIELD  dateOfCCCL  \* MERGEFORMAT </w:instrText>
      </w:r>
      <w:r w:rsidR="00C70AC0">
        <w:fldChar w:fldCharType="separate"/>
      </w:r>
      <w:r w:rsidR="00CB7420">
        <w:rPr>
          <w:noProof/>
        </w:rPr>
        <w:t>«dateOfCCCL»</w:t>
      </w:r>
      <w:r w:rsidR="00C70AC0">
        <w:rPr>
          <w:noProof/>
        </w:rPr>
        <w:fldChar w:fldCharType="end"/>
      </w:r>
      <w:r w:rsidRPr="00813B96">
        <w:t>:</w:t>
      </w:r>
    </w:p>
    <w:p w:rsidR="00272125" w:rsidRPr="00813B96" w:rsidRDefault="00272125" w:rsidP="00272125">
      <w:pPr>
        <w:pStyle w:val="BodyText"/>
        <w:rPr>
          <w:szCs w:val="22"/>
        </w:rPr>
      </w:pPr>
    </w:p>
    <w:p w:rsidR="00272125" w:rsidRPr="00A16DAE" w:rsidRDefault="00272125" w:rsidP="00CF1470">
      <w:pPr>
        <w:pStyle w:val="BodyText3"/>
        <w:numPr>
          <w:ilvl w:val="0"/>
          <w:numId w:val="3"/>
        </w:numPr>
        <w:spacing w:after="120"/>
        <w:rPr>
          <w:b/>
          <w:szCs w:val="22"/>
        </w:rPr>
      </w:pPr>
      <w:r w:rsidRPr="00813B96">
        <w:rPr>
          <w:b/>
          <w:szCs w:val="22"/>
        </w:rPr>
        <w:t>Copy from CCCL</w:t>
      </w:r>
    </w:p>
    <w:p w:rsidR="002B2E4C" w:rsidRPr="00C50352" w:rsidRDefault="002B2E4C" w:rsidP="00CF1470">
      <w:pPr>
        <w:pStyle w:val="BodyText3"/>
        <w:rPr>
          <w:szCs w:val="22"/>
        </w:rPr>
      </w:pPr>
    </w:p>
    <w:p w:rsidR="00CF1470" w:rsidRPr="00C50352" w:rsidRDefault="00CF1470" w:rsidP="00CF1470">
      <w:pPr>
        <w:pStyle w:val="BodyText3"/>
        <w:rPr>
          <w:szCs w:val="22"/>
        </w:rPr>
      </w:pPr>
      <w:r w:rsidRPr="00C50352">
        <w:rPr>
          <w:szCs w:val="22"/>
        </w:rPr>
        <w:t xml:space="preserve">Please feel free to contact me if you have any questions or if you need further clarification regarding the outcome of this complaint.  If our office can be of any assistance to you regarding complaints within our jurisdiction in the future, we will be happy to help in any way we can. </w:t>
      </w:r>
    </w:p>
    <w:p w:rsidR="00CF1470" w:rsidRPr="00C50352" w:rsidRDefault="00CF1470" w:rsidP="00CF1470">
      <w:pPr>
        <w:pStyle w:val="Header"/>
        <w:tabs>
          <w:tab w:val="left" w:pos="1800"/>
        </w:tabs>
        <w:rPr>
          <w:strike/>
        </w:rPr>
      </w:pPr>
    </w:p>
    <w:p w:rsidR="00CF1470" w:rsidRPr="00C50352" w:rsidRDefault="00CF1470" w:rsidP="00CF1470"/>
    <w:p w:rsidR="00CF1470" w:rsidRPr="00C50352" w:rsidRDefault="00CF1470" w:rsidP="00CF1470">
      <w:r w:rsidRPr="00C50352">
        <w:t>Sincerely,</w:t>
      </w:r>
    </w:p>
    <w:p w:rsidR="00CF1470" w:rsidRPr="00C50352" w:rsidRDefault="00CF1470" w:rsidP="00CF1470">
      <w:r w:rsidRPr="00C50352">
        <w:t>BUREAU OF COMPLIANCE</w:t>
      </w:r>
    </w:p>
    <w:p w:rsidR="00CF1470" w:rsidRPr="00C50352" w:rsidRDefault="00CF1470" w:rsidP="00CF1470">
      <w:r w:rsidRPr="00C50352">
        <w:rPr>
          <w:noProof/>
        </w:rPr>
        <w:drawing>
          <wp:inline distT="0" distB="0" distL="0" distR="0" wp14:anchorId="1CE1F8EF" wp14:editId="2417BD32">
            <wp:extent cx="1390650" cy="628650"/>
            <wp:effectExtent l="0" t="0" r="0" b="0"/>
            <wp:docPr id="6" name="Picture 6"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untitl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628650"/>
                    </a:xfrm>
                    <a:prstGeom prst="rect">
                      <a:avLst/>
                    </a:prstGeom>
                    <a:noFill/>
                    <a:ln>
                      <a:noFill/>
                    </a:ln>
                  </pic:spPr>
                </pic:pic>
              </a:graphicData>
            </a:graphic>
          </wp:inline>
        </w:drawing>
      </w:r>
    </w:p>
    <w:p w:rsidR="00C476AE" w:rsidRDefault="00CF1470" w:rsidP="000F1ECB">
      <w:r w:rsidRPr="00C50352">
        <w:t>Danny Brown</w:t>
      </w:r>
      <w:r w:rsidR="000F1ECB">
        <w:t>, Financial Examiner/Analyst</w:t>
      </w:r>
    </w:p>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Default="000E5CE7" w:rsidP="000F1ECB"/>
    <w:p w:rsidR="000E5CE7" w:rsidRPr="00C50352" w:rsidRDefault="000E5CE7" w:rsidP="000F1ECB"/>
    <w:sectPr w:rsidR="000E5CE7" w:rsidRPr="00C50352" w:rsidSect="003711BC">
      <w:type w:val="continuous"/>
      <w:pgSz w:w="12240" w:h="15840"/>
      <w:pgMar w:top="720" w:right="1440" w:bottom="1440" w:left="72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AC0" w:rsidRDefault="00C70AC0">
      <w:r>
        <w:separator/>
      </w:r>
    </w:p>
  </w:endnote>
  <w:endnote w:type="continuationSeparator" w:id="0">
    <w:p w:rsidR="00C70AC0" w:rsidRDefault="00C70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81F" w:rsidRDefault="007958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81F" w:rsidRDefault="007958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18C" w:rsidRPr="00CE0C1F" w:rsidRDefault="0061318C" w:rsidP="00CF3F52">
    <w:pPr>
      <w:pStyle w:val="Footer"/>
      <w:jc w:val="center"/>
      <w:rPr>
        <w:sz w:val="18"/>
        <w:szCs w:val="18"/>
      </w:rPr>
    </w:pPr>
    <w:r w:rsidRPr="00CE0C1F">
      <w:rPr>
        <w:sz w:val="18"/>
        <w:szCs w:val="18"/>
      </w:rPr>
      <w:t>LICENSE EFFICIENTLY. REGULATE FAIRLY.</w:t>
    </w:r>
  </w:p>
  <w:p w:rsidR="0061318C" w:rsidRDefault="00C70AC0" w:rsidP="00CE0C1F">
    <w:pPr>
      <w:pStyle w:val="Footer"/>
      <w:jc w:val="center"/>
      <w:rPr>
        <w:sz w:val="18"/>
        <w:szCs w:val="18"/>
      </w:rPr>
    </w:pPr>
    <w:hyperlink r:id="rId1" w:history="1">
      <w:r w:rsidR="0061318C" w:rsidRPr="00CE0C1F">
        <w:rPr>
          <w:rStyle w:val="Hyperlink"/>
          <w:sz w:val="18"/>
          <w:szCs w:val="18"/>
        </w:rPr>
        <w:t>WWW.MYFLORIDALICENSE.COM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AC0" w:rsidRDefault="00C70AC0">
      <w:r>
        <w:separator/>
      </w:r>
    </w:p>
  </w:footnote>
  <w:footnote w:type="continuationSeparator" w:id="0">
    <w:p w:rsidR="00C70AC0" w:rsidRDefault="00C70A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81F" w:rsidRDefault="007958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013" w:rsidRDefault="00A543B9" w:rsidP="00C476AE">
    <w:fldSimple w:instr=" MERGEFIELD  complainant  \* MERGEFORMAT ">
      <w:r w:rsidR="00CB7420">
        <w:rPr>
          <w:noProof/>
        </w:rPr>
        <w:t>«complainant»</w:t>
      </w:r>
    </w:fldSimple>
  </w:p>
  <w:p w:rsidR="000E5CE7" w:rsidRDefault="000E5CE7" w:rsidP="00C476AE">
    <w:pPr>
      <w:rPr>
        <w:noProof/>
      </w:rPr>
    </w:pPr>
    <w:fldSimple w:instr=" MERGEFIELD  project  \* MERGEFORMAT ">
      <w:r w:rsidR="00CB7420">
        <w:rPr>
          <w:noProof/>
        </w:rPr>
        <w:t>«project»</w:t>
      </w:r>
    </w:fldSimple>
  </w:p>
  <w:p w:rsidR="00C476AE" w:rsidRDefault="00C476AE" w:rsidP="00C476AE">
    <w:pPr>
      <w:rPr>
        <w:noProof/>
      </w:rPr>
    </w:pPr>
    <w:r w:rsidRPr="00C50352">
      <w:t>Case No.</w:t>
    </w:r>
    <w:r>
      <w:t xml:space="preserve"> </w:t>
    </w:r>
    <w:r w:rsidR="00C70AC0">
      <w:fldChar w:fldCharType="begin"/>
    </w:r>
    <w:r w:rsidR="00C70AC0">
      <w:instrText xml:space="preserve"> MERGEFIELD  caseNumber  \* MERGEFORMAT </w:instrText>
    </w:r>
    <w:r w:rsidR="00C70AC0">
      <w:fldChar w:fldCharType="separate"/>
    </w:r>
    <w:r w:rsidR="00CB7420">
      <w:rPr>
        <w:noProof/>
      </w:rPr>
      <w:t>«caseNumber»</w:t>
    </w:r>
    <w:r w:rsidR="00C70AC0">
      <w:rPr>
        <w:noProof/>
      </w:rPr>
      <w:fldChar w:fldCharType="end"/>
    </w:r>
  </w:p>
  <w:p w:rsidR="00C476AE" w:rsidRDefault="00C476AE" w:rsidP="00C476AE">
    <w:pPr>
      <w:rPr>
        <w:noProof/>
      </w:rPr>
    </w:pPr>
    <w:r>
      <w:rPr>
        <w:noProof/>
      </w:rPr>
      <w:t>Page 2 of 2</w:t>
    </w:r>
  </w:p>
  <w:p w:rsidR="00C476AE" w:rsidRPr="00C50352" w:rsidRDefault="00C476AE" w:rsidP="00C476AE"/>
  <w:p w:rsidR="00C476AE" w:rsidRDefault="00C476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26" w:type="dxa"/>
      <w:tblLook w:val="01E0" w:firstRow="1" w:lastRow="1" w:firstColumn="1" w:lastColumn="1" w:noHBand="0" w:noVBand="0"/>
    </w:tblPr>
    <w:tblGrid>
      <w:gridCol w:w="5463"/>
      <w:gridCol w:w="5463"/>
    </w:tblGrid>
    <w:tr w:rsidR="0061318C" w:rsidRPr="00180000" w:rsidTr="00180000">
      <w:trPr>
        <w:trHeight w:val="180"/>
      </w:trPr>
      <w:tc>
        <w:tcPr>
          <w:tcW w:w="5463" w:type="dxa"/>
        </w:tcPr>
        <w:p w:rsidR="0061318C" w:rsidRPr="00180000" w:rsidRDefault="008C6F69" w:rsidP="00BB4F04">
          <w:pPr>
            <w:pStyle w:val="Header"/>
            <w:rPr>
              <w:sz w:val="18"/>
              <w:szCs w:val="18"/>
            </w:rPr>
          </w:pPr>
          <w:r>
            <w:rPr>
              <w:noProof/>
            </w:rPr>
            <w:drawing>
              <wp:anchor distT="0" distB="0" distL="114300" distR="114300" simplePos="0" relativeHeight="251658752" behindDoc="1" locked="0" layoutInCell="1" allowOverlap="1" wp14:anchorId="72F61BA4" wp14:editId="668F513F">
                <wp:simplePos x="0" y="0"/>
                <wp:positionH relativeFrom="column">
                  <wp:posOffset>-12700</wp:posOffset>
                </wp:positionH>
                <wp:positionV relativeFrom="paragraph">
                  <wp:posOffset>-76200</wp:posOffset>
                </wp:positionV>
                <wp:extent cx="2865120" cy="681355"/>
                <wp:effectExtent l="0" t="0" r="0" b="4445"/>
                <wp:wrapNone/>
                <wp:docPr id="7" name="Picture 2" descr="logo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512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299" distR="114299" simplePos="0" relativeHeight="251656704" behindDoc="0" locked="0" layoutInCell="1" allowOverlap="1" wp14:anchorId="232CC2AB" wp14:editId="0734D95D">
                    <wp:simplePos x="0" y="0"/>
                    <wp:positionH relativeFrom="column">
                      <wp:posOffset>24764</wp:posOffset>
                    </wp:positionH>
                    <wp:positionV relativeFrom="paragraph">
                      <wp:posOffset>3086099</wp:posOffset>
                    </wp:positionV>
                    <wp:extent cx="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95pt,243pt" to="1.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5DAIAACI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"/>
                </w:pict>
              </mc:Fallback>
            </mc:AlternateContent>
          </w:r>
          <w:r w:rsidR="0061318C" w:rsidRPr="00180000">
            <w:rPr>
              <w:sz w:val="18"/>
              <w:szCs w:val="18"/>
            </w:rPr>
            <w:t xml:space="preserve"> </w:t>
          </w:r>
        </w:p>
      </w:tc>
      <w:tc>
        <w:tcPr>
          <w:tcW w:w="5463" w:type="dxa"/>
        </w:tcPr>
        <w:p w:rsidR="0079581F" w:rsidRDefault="0079581F" w:rsidP="0079581F">
          <w:pPr>
            <w:pStyle w:val="Header"/>
            <w:jc w:val="right"/>
            <w:rPr>
              <w:sz w:val="16"/>
              <w:szCs w:val="16"/>
            </w:rPr>
          </w:pPr>
          <w:r>
            <w:rPr>
              <w:sz w:val="16"/>
              <w:szCs w:val="16"/>
            </w:rPr>
            <w:t>Division of Florida Condominiums, Timeshares, and Mobile Homes</w:t>
          </w:r>
        </w:p>
        <w:p w:rsidR="0079581F" w:rsidRDefault="0079581F" w:rsidP="0079581F">
          <w:pPr>
            <w:pStyle w:val="Header"/>
            <w:jc w:val="right"/>
            <w:rPr>
              <w:sz w:val="16"/>
              <w:szCs w:val="16"/>
            </w:rPr>
          </w:pPr>
          <w:r>
            <w:rPr>
              <w:sz w:val="16"/>
              <w:szCs w:val="16"/>
            </w:rPr>
            <w:t>Bureau of Compliance</w:t>
          </w:r>
        </w:p>
        <w:p w:rsidR="0079581F" w:rsidRDefault="0079581F" w:rsidP="0079581F">
          <w:pPr>
            <w:pStyle w:val="Header"/>
            <w:jc w:val="right"/>
            <w:rPr>
              <w:sz w:val="16"/>
              <w:szCs w:val="16"/>
            </w:rPr>
          </w:pPr>
          <w:r>
            <w:rPr>
              <w:sz w:val="16"/>
              <w:szCs w:val="16"/>
            </w:rPr>
            <w:t>2601 Blair Stone Road</w:t>
          </w:r>
        </w:p>
        <w:p w:rsidR="0079581F" w:rsidRDefault="0079581F" w:rsidP="0079581F">
          <w:pPr>
            <w:pStyle w:val="Header"/>
            <w:jc w:val="right"/>
            <w:rPr>
              <w:sz w:val="16"/>
              <w:szCs w:val="16"/>
            </w:rPr>
          </w:pPr>
          <w:r>
            <w:rPr>
              <w:sz w:val="16"/>
              <w:szCs w:val="16"/>
            </w:rPr>
            <w:t>Tallahassee, Florida 32399-1031</w:t>
          </w:r>
        </w:p>
        <w:p w:rsidR="0061318C" w:rsidRPr="00180000" w:rsidRDefault="0079581F" w:rsidP="0079581F">
          <w:pPr>
            <w:pStyle w:val="Header"/>
            <w:jc w:val="right"/>
            <w:rPr>
              <w:sz w:val="16"/>
              <w:szCs w:val="16"/>
            </w:rPr>
          </w:pPr>
          <w:r>
            <w:rPr>
              <w:sz w:val="16"/>
              <w:szCs w:val="16"/>
            </w:rPr>
            <w:t>Phone: 850.488.1122 • Fax: 850.488.7149</w:t>
          </w:r>
        </w:p>
      </w:tc>
    </w:tr>
    <w:tr w:rsidR="0061318C" w:rsidRPr="00180000" w:rsidTr="00180000">
      <w:trPr>
        <w:trHeight w:val="342"/>
      </w:trPr>
      <w:tc>
        <w:tcPr>
          <w:tcW w:w="5463" w:type="dxa"/>
        </w:tcPr>
        <w:p w:rsidR="0061318C" w:rsidRPr="00180000" w:rsidRDefault="008C6F69" w:rsidP="00BB4F04">
          <w:pPr>
            <w:pStyle w:val="Header"/>
            <w:rPr>
              <w:b/>
              <w:bCs/>
              <w:sz w:val="20"/>
              <w:szCs w:val="20"/>
            </w:rPr>
          </w:pPr>
          <w:r>
            <w:rPr>
              <w:noProof/>
            </w:rPr>
            <mc:AlternateContent>
              <mc:Choice Requires="wps">
                <w:drawing>
                  <wp:anchor distT="4294967295" distB="4294967295" distL="114300" distR="114300" simplePos="0" relativeHeight="251657728" behindDoc="0" locked="0" layoutInCell="1" allowOverlap="1" wp14:anchorId="07769A17" wp14:editId="6C020971">
                    <wp:simplePos x="0" y="0"/>
                    <wp:positionH relativeFrom="column">
                      <wp:posOffset>-1905</wp:posOffset>
                    </wp:positionH>
                    <wp:positionV relativeFrom="paragraph">
                      <wp:posOffset>33654</wp:posOffset>
                    </wp:positionV>
                    <wp:extent cx="68580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2.65pt" to="539.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qNEg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"/>
                </w:pict>
              </mc:Fallback>
            </mc:AlternateContent>
          </w:r>
        </w:p>
        <w:p w:rsidR="0061318C" w:rsidRPr="00180000" w:rsidRDefault="00D24710" w:rsidP="00BB4F04">
          <w:pPr>
            <w:pStyle w:val="Header"/>
            <w:rPr>
              <w:b/>
              <w:bCs/>
              <w:sz w:val="20"/>
              <w:szCs w:val="20"/>
            </w:rPr>
          </w:pPr>
          <w:r>
            <w:rPr>
              <w:b/>
              <w:bCs/>
              <w:sz w:val="20"/>
              <w:szCs w:val="20"/>
            </w:rPr>
            <w:t xml:space="preserve">Jonathan </w:t>
          </w:r>
          <w:proofErr w:type="spellStart"/>
          <w:r>
            <w:rPr>
              <w:b/>
              <w:bCs/>
              <w:sz w:val="20"/>
              <w:szCs w:val="20"/>
            </w:rPr>
            <w:t>Zachem</w:t>
          </w:r>
          <w:proofErr w:type="spellEnd"/>
          <w:r w:rsidR="00A561F1">
            <w:rPr>
              <w:bCs/>
              <w:sz w:val="20"/>
              <w:szCs w:val="20"/>
            </w:rPr>
            <w:t>,</w:t>
          </w:r>
          <w:r w:rsidR="00EA440A">
            <w:rPr>
              <w:sz w:val="20"/>
              <w:szCs w:val="20"/>
            </w:rPr>
            <w:t xml:space="preserve"> Secretary</w:t>
          </w:r>
        </w:p>
      </w:tc>
      <w:tc>
        <w:tcPr>
          <w:tcW w:w="5463" w:type="dxa"/>
        </w:tcPr>
        <w:p w:rsidR="0061318C" w:rsidRPr="00180000" w:rsidRDefault="0061318C" w:rsidP="00180000">
          <w:pPr>
            <w:pStyle w:val="Header"/>
            <w:jc w:val="right"/>
            <w:rPr>
              <w:b/>
              <w:bCs/>
              <w:sz w:val="20"/>
              <w:szCs w:val="20"/>
            </w:rPr>
          </w:pPr>
        </w:p>
        <w:p w:rsidR="0061318C" w:rsidRPr="00180000" w:rsidRDefault="008D49E0" w:rsidP="00180000">
          <w:pPr>
            <w:pStyle w:val="Header"/>
            <w:jc w:val="right"/>
            <w:rPr>
              <w:b/>
              <w:bCs/>
              <w:sz w:val="20"/>
              <w:szCs w:val="20"/>
            </w:rPr>
          </w:pPr>
          <w:r>
            <w:rPr>
              <w:b/>
              <w:bCs/>
              <w:sz w:val="20"/>
              <w:szCs w:val="20"/>
            </w:rPr>
            <w:t>Rick Scott</w:t>
          </w:r>
          <w:r w:rsidR="0061318C" w:rsidRPr="00A561F1">
            <w:rPr>
              <w:bCs/>
              <w:sz w:val="20"/>
              <w:szCs w:val="20"/>
            </w:rPr>
            <w:t>,</w:t>
          </w:r>
          <w:r w:rsidR="0061318C" w:rsidRPr="00180000">
            <w:rPr>
              <w:b/>
              <w:bCs/>
              <w:sz w:val="20"/>
              <w:szCs w:val="20"/>
            </w:rPr>
            <w:t xml:space="preserve"> </w:t>
          </w:r>
          <w:r w:rsidR="0061318C" w:rsidRPr="00180000">
            <w:rPr>
              <w:sz w:val="20"/>
              <w:szCs w:val="20"/>
            </w:rPr>
            <w:t>Governor</w:t>
          </w:r>
        </w:p>
      </w:tc>
    </w:tr>
  </w:tbl>
  <w:p w:rsidR="0061318C" w:rsidRPr="00CE0C1F" w:rsidRDefault="0061318C" w:rsidP="006131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6E97"/>
    <w:multiLevelType w:val="hybridMultilevel"/>
    <w:tmpl w:val="DF404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D94D13"/>
    <w:multiLevelType w:val="hybridMultilevel"/>
    <w:tmpl w:val="458E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B20C3F"/>
    <w:multiLevelType w:val="hybridMultilevel"/>
    <w:tmpl w:val="F882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F69"/>
    <w:rsid w:val="000034FF"/>
    <w:rsid w:val="00035678"/>
    <w:rsid w:val="00035C50"/>
    <w:rsid w:val="00040CA6"/>
    <w:rsid w:val="000511E1"/>
    <w:rsid w:val="000623E2"/>
    <w:rsid w:val="00081476"/>
    <w:rsid w:val="000953FC"/>
    <w:rsid w:val="000A767B"/>
    <w:rsid w:val="000B3CA4"/>
    <w:rsid w:val="000E5CE7"/>
    <w:rsid w:val="000F1A6F"/>
    <w:rsid w:val="000F1ECB"/>
    <w:rsid w:val="000F5C7F"/>
    <w:rsid w:val="000F6F2A"/>
    <w:rsid w:val="00101D4A"/>
    <w:rsid w:val="00115E34"/>
    <w:rsid w:val="001349A8"/>
    <w:rsid w:val="00144521"/>
    <w:rsid w:val="00150139"/>
    <w:rsid w:val="00164766"/>
    <w:rsid w:val="00180000"/>
    <w:rsid w:val="001C6E47"/>
    <w:rsid w:val="001E7401"/>
    <w:rsid w:val="002145A2"/>
    <w:rsid w:val="00244235"/>
    <w:rsid w:val="002607B4"/>
    <w:rsid w:val="00272125"/>
    <w:rsid w:val="002B2E4C"/>
    <w:rsid w:val="002B4733"/>
    <w:rsid w:val="002C3229"/>
    <w:rsid w:val="002D5E20"/>
    <w:rsid w:val="0030751A"/>
    <w:rsid w:val="00311AB7"/>
    <w:rsid w:val="0031440F"/>
    <w:rsid w:val="00314606"/>
    <w:rsid w:val="003164B3"/>
    <w:rsid w:val="0034154C"/>
    <w:rsid w:val="00343699"/>
    <w:rsid w:val="00343FE6"/>
    <w:rsid w:val="00344092"/>
    <w:rsid w:val="003529E7"/>
    <w:rsid w:val="00352AD4"/>
    <w:rsid w:val="003711BC"/>
    <w:rsid w:val="003B3FD0"/>
    <w:rsid w:val="003C2AD4"/>
    <w:rsid w:val="003F6F84"/>
    <w:rsid w:val="0041207B"/>
    <w:rsid w:val="00415A6A"/>
    <w:rsid w:val="004505D6"/>
    <w:rsid w:val="0048438C"/>
    <w:rsid w:val="00492FC9"/>
    <w:rsid w:val="00495878"/>
    <w:rsid w:val="004A02F0"/>
    <w:rsid w:val="004A250F"/>
    <w:rsid w:val="004A3127"/>
    <w:rsid w:val="004C178F"/>
    <w:rsid w:val="004C7D28"/>
    <w:rsid w:val="00513106"/>
    <w:rsid w:val="00551C85"/>
    <w:rsid w:val="005659AB"/>
    <w:rsid w:val="0056716E"/>
    <w:rsid w:val="00596EF1"/>
    <w:rsid w:val="005C215F"/>
    <w:rsid w:val="005C4026"/>
    <w:rsid w:val="005F17CA"/>
    <w:rsid w:val="00602A4D"/>
    <w:rsid w:val="00607D56"/>
    <w:rsid w:val="0061318C"/>
    <w:rsid w:val="00613B93"/>
    <w:rsid w:val="006206F6"/>
    <w:rsid w:val="00634625"/>
    <w:rsid w:val="0063568A"/>
    <w:rsid w:val="0064024A"/>
    <w:rsid w:val="0068296D"/>
    <w:rsid w:val="006B1FBF"/>
    <w:rsid w:val="006C46EB"/>
    <w:rsid w:val="006D6BFF"/>
    <w:rsid w:val="006F1441"/>
    <w:rsid w:val="0071436A"/>
    <w:rsid w:val="00720D28"/>
    <w:rsid w:val="00723E8F"/>
    <w:rsid w:val="0075068F"/>
    <w:rsid w:val="0075588D"/>
    <w:rsid w:val="007654DA"/>
    <w:rsid w:val="00770C53"/>
    <w:rsid w:val="00777CF2"/>
    <w:rsid w:val="007903C5"/>
    <w:rsid w:val="0079299E"/>
    <w:rsid w:val="0079581F"/>
    <w:rsid w:val="007C21F5"/>
    <w:rsid w:val="007C2714"/>
    <w:rsid w:val="007C513E"/>
    <w:rsid w:val="007D7815"/>
    <w:rsid w:val="007F039B"/>
    <w:rsid w:val="007F40B1"/>
    <w:rsid w:val="00801002"/>
    <w:rsid w:val="00806BD4"/>
    <w:rsid w:val="0082454B"/>
    <w:rsid w:val="00826C7E"/>
    <w:rsid w:val="00827D5C"/>
    <w:rsid w:val="008772FE"/>
    <w:rsid w:val="008776C2"/>
    <w:rsid w:val="00884716"/>
    <w:rsid w:val="00893570"/>
    <w:rsid w:val="008B03CB"/>
    <w:rsid w:val="008C6F69"/>
    <w:rsid w:val="008D49E0"/>
    <w:rsid w:val="008E35E9"/>
    <w:rsid w:val="008F0C30"/>
    <w:rsid w:val="00912153"/>
    <w:rsid w:val="009135AF"/>
    <w:rsid w:val="00926176"/>
    <w:rsid w:val="00932770"/>
    <w:rsid w:val="00936BEE"/>
    <w:rsid w:val="00943C9D"/>
    <w:rsid w:val="00945704"/>
    <w:rsid w:val="00960EB8"/>
    <w:rsid w:val="00970C68"/>
    <w:rsid w:val="00971A28"/>
    <w:rsid w:val="009725B8"/>
    <w:rsid w:val="009A0D15"/>
    <w:rsid w:val="009D07C1"/>
    <w:rsid w:val="009D0C75"/>
    <w:rsid w:val="009E1EEA"/>
    <w:rsid w:val="009E2060"/>
    <w:rsid w:val="009E5B16"/>
    <w:rsid w:val="00A16DAE"/>
    <w:rsid w:val="00A22528"/>
    <w:rsid w:val="00A22EED"/>
    <w:rsid w:val="00A2339C"/>
    <w:rsid w:val="00A30598"/>
    <w:rsid w:val="00A35CB9"/>
    <w:rsid w:val="00A42013"/>
    <w:rsid w:val="00A53CB8"/>
    <w:rsid w:val="00A543B9"/>
    <w:rsid w:val="00A561F1"/>
    <w:rsid w:val="00A71CD9"/>
    <w:rsid w:val="00A7268F"/>
    <w:rsid w:val="00A734C5"/>
    <w:rsid w:val="00A8035B"/>
    <w:rsid w:val="00A810FC"/>
    <w:rsid w:val="00A83DC4"/>
    <w:rsid w:val="00A91EDA"/>
    <w:rsid w:val="00AC1679"/>
    <w:rsid w:val="00AE67CE"/>
    <w:rsid w:val="00AF4B29"/>
    <w:rsid w:val="00B07C7F"/>
    <w:rsid w:val="00B23551"/>
    <w:rsid w:val="00B30174"/>
    <w:rsid w:val="00B35A98"/>
    <w:rsid w:val="00B61C3C"/>
    <w:rsid w:val="00B62701"/>
    <w:rsid w:val="00B9537E"/>
    <w:rsid w:val="00BA16C2"/>
    <w:rsid w:val="00BB3A95"/>
    <w:rsid w:val="00BB4F04"/>
    <w:rsid w:val="00BC5CD5"/>
    <w:rsid w:val="00BC6775"/>
    <w:rsid w:val="00BD15B4"/>
    <w:rsid w:val="00BE3AF3"/>
    <w:rsid w:val="00C002F0"/>
    <w:rsid w:val="00C0148D"/>
    <w:rsid w:val="00C07843"/>
    <w:rsid w:val="00C462C6"/>
    <w:rsid w:val="00C476AE"/>
    <w:rsid w:val="00C50352"/>
    <w:rsid w:val="00C70AC0"/>
    <w:rsid w:val="00C73E35"/>
    <w:rsid w:val="00C81B3B"/>
    <w:rsid w:val="00C84BA6"/>
    <w:rsid w:val="00CA1C9F"/>
    <w:rsid w:val="00CB385E"/>
    <w:rsid w:val="00CB7420"/>
    <w:rsid w:val="00CE014E"/>
    <w:rsid w:val="00CE0C1F"/>
    <w:rsid w:val="00CF1470"/>
    <w:rsid w:val="00CF3F52"/>
    <w:rsid w:val="00D1144E"/>
    <w:rsid w:val="00D24710"/>
    <w:rsid w:val="00D33944"/>
    <w:rsid w:val="00D3693A"/>
    <w:rsid w:val="00D4756C"/>
    <w:rsid w:val="00D47A96"/>
    <w:rsid w:val="00D706CA"/>
    <w:rsid w:val="00D8444A"/>
    <w:rsid w:val="00D8616B"/>
    <w:rsid w:val="00DC0DEF"/>
    <w:rsid w:val="00DC1048"/>
    <w:rsid w:val="00E02228"/>
    <w:rsid w:val="00E300E6"/>
    <w:rsid w:val="00E33184"/>
    <w:rsid w:val="00E337A5"/>
    <w:rsid w:val="00E36F8E"/>
    <w:rsid w:val="00E51ACC"/>
    <w:rsid w:val="00E72DFC"/>
    <w:rsid w:val="00E73D26"/>
    <w:rsid w:val="00E74FD5"/>
    <w:rsid w:val="00E96A4B"/>
    <w:rsid w:val="00E9700C"/>
    <w:rsid w:val="00EA22D5"/>
    <w:rsid w:val="00EA440A"/>
    <w:rsid w:val="00EA7C25"/>
    <w:rsid w:val="00EB2799"/>
    <w:rsid w:val="00EB60B7"/>
    <w:rsid w:val="00EC3D52"/>
    <w:rsid w:val="00EC3F63"/>
    <w:rsid w:val="00EE6654"/>
    <w:rsid w:val="00F15010"/>
    <w:rsid w:val="00F16F7B"/>
    <w:rsid w:val="00F20A08"/>
    <w:rsid w:val="00F500FE"/>
    <w:rsid w:val="00F7082F"/>
    <w:rsid w:val="00F817D7"/>
    <w:rsid w:val="00F81BEE"/>
    <w:rsid w:val="00F93D4A"/>
    <w:rsid w:val="00FB23AD"/>
    <w:rsid w:val="00FB2FC2"/>
    <w:rsid w:val="00FB748E"/>
    <w:rsid w:val="00FD647C"/>
    <w:rsid w:val="00FE44E9"/>
    <w:rsid w:val="00FE4CE7"/>
    <w:rsid w:val="00FF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02F0"/>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character" w:customStyle="1" w:styleId="HeaderChar">
    <w:name w:val="Header Char"/>
    <w:basedOn w:val="DefaultParagraphFont"/>
    <w:link w:val="Header"/>
    <w:rsid w:val="00C002F0"/>
    <w:rPr>
      <w:rFonts w:ascii="Arial" w:hAnsi="Arial" w:cs="Arial"/>
      <w:sz w:val="22"/>
      <w:szCs w:val="22"/>
    </w:rPr>
  </w:style>
  <w:style w:type="paragraph" w:styleId="BodyText">
    <w:name w:val="Body Text"/>
    <w:basedOn w:val="Normal"/>
    <w:link w:val="BodyTextChar"/>
    <w:unhideWhenUsed/>
    <w:rsid w:val="00C002F0"/>
    <w:pPr>
      <w:jc w:val="both"/>
    </w:pPr>
    <w:rPr>
      <w:rFonts w:cs="Times New Roman"/>
      <w:szCs w:val="20"/>
    </w:rPr>
  </w:style>
  <w:style w:type="character" w:customStyle="1" w:styleId="BodyTextChar">
    <w:name w:val="Body Text Char"/>
    <w:basedOn w:val="DefaultParagraphFont"/>
    <w:link w:val="BodyText"/>
    <w:rsid w:val="00C002F0"/>
    <w:rPr>
      <w:rFonts w:ascii="Arial" w:hAnsi="Arial"/>
      <w:sz w:val="22"/>
    </w:rPr>
  </w:style>
  <w:style w:type="paragraph" w:styleId="BodyText3">
    <w:name w:val="Body Text 3"/>
    <w:basedOn w:val="Normal"/>
    <w:link w:val="BodyText3Char"/>
    <w:unhideWhenUsed/>
    <w:rsid w:val="00C002F0"/>
    <w:rPr>
      <w:rFonts w:cs="Times New Roman"/>
      <w:szCs w:val="20"/>
    </w:rPr>
  </w:style>
  <w:style w:type="character" w:customStyle="1" w:styleId="BodyText3Char">
    <w:name w:val="Body Text 3 Char"/>
    <w:basedOn w:val="DefaultParagraphFont"/>
    <w:link w:val="BodyText3"/>
    <w:rsid w:val="00C002F0"/>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02F0"/>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character" w:customStyle="1" w:styleId="HeaderChar">
    <w:name w:val="Header Char"/>
    <w:basedOn w:val="DefaultParagraphFont"/>
    <w:link w:val="Header"/>
    <w:rsid w:val="00C002F0"/>
    <w:rPr>
      <w:rFonts w:ascii="Arial" w:hAnsi="Arial" w:cs="Arial"/>
      <w:sz w:val="22"/>
      <w:szCs w:val="22"/>
    </w:rPr>
  </w:style>
  <w:style w:type="paragraph" w:styleId="BodyText">
    <w:name w:val="Body Text"/>
    <w:basedOn w:val="Normal"/>
    <w:link w:val="BodyTextChar"/>
    <w:unhideWhenUsed/>
    <w:rsid w:val="00C002F0"/>
    <w:pPr>
      <w:jc w:val="both"/>
    </w:pPr>
    <w:rPr>
      <w:rFonts w:cs="Times New Roman"/>
      <w:szCs w:val="20"/>
    </w:rPr>
  </w:style>
  <w:style w:type="character" w:customStyle="1" w:styleId="BodyTextChar">
    <w:name w:val="Body Text Char"/>
    <w:basedOn w:val="DefaultParagraphFont"/>
    <w:link w:val="BodyText"/>
    <w:rsid w:val="00C002F0"/>
    <w:rPr>
      <w:rFonts w:ascii="Arial" w:hAnsi="Arial"/>
      <w:sz w:val="22"/>
    </w:rPr>
  </w:style>
  <w:style w:type="paragraph" w:styleId="BodyText3">
    <w:name w:val="Body Text 3"/>
    <w:basedOn w:val="Normal"/>
    <w:link w:val="BodyText3Char"/>
    <w:unhideWhenUsed/>
    <w:rsid w:val="00C002F0"/>
    <w:rPr>
      <w:rFonts w:cs="Times New Roman"/>
      <w:szCs w:val="20"/>
    </w:rPr>
  </w:style>
  <w:style w:type="character" w:customStyle="1" w:styleId="BodyText3Char">
    <w:name w:val="Body Text 3 Char"/>
    <w:basedOn w:val="DefaultParagraphFont"/>
    <w:link w:val="BodyText3"/>
    <w:rsid w:val="00C002F0"/>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671732">
      <w:bodyDiv w:val="1"/>
      <w:marLeft w:val="0"/>
      <w:marRight w:val="0"/>
      <w:marTop w:val="0"/>
      <w:marBottom w:val="0"/>
      <w:divBdr>
        <w:top w:val="none" w:sz="0" w:space="0" w:color="auto"/>
        <w:left w:val="none" w:sz="0" w:space="0" w:color="auto"/>
        <w:bottom w:val="none" w:sz="0" w:space="0" w:color="auto"/>
        <w:right w:val="none" w:sz="0" w:space="0" w:color="auto"/>
      </w:divBdr>
    </w:div>
    <w:div w:id="1395544670">
      <w:bodyDiv w:val="1"/>
      <w:marLeft w:val="0"/>
      <w:marRight w:val="0"/>
      <w:marTop w:val="0"/>
      <w:marBottom w:val="0"/>
      <w:divBdr>
        <w:top w:val="none" w:sz="0" w:space="0" w:color="auto"/>
        <w:left w:val="none" w:sz="0" w:space="0" w:color="auto"/>
        <w:bottom w:val="none" w:sz="0" w:space="0" w:color="auto"/>
        <w:right w:val="none" w:sz="0" w:space="0" w:color="auto"/>
      </w:divBdr>
    </w:div>
    <w:div w:id="1984041816">
      <w:bodyDiv w:val="1"/>
      <w:marLeft w:val="0"/>
      <w:marRight w:val="0"/>
      <w:marTop w:val="0"/>
      <w:marBottom w:val="0"/>
      <w:divBdr>
        <w:top w:val="none" w:sz="0" w:space="0" w:color="auto"/>
        <w:left w:val="none" w:sz="0" w:space="0" w:color="auto"/>
        <w:bottom w:val="none" w:sz="0" w:space="0" w:color="auto"/>
        <w:right w:val="none" w:sz="0" w:space="0" w:color="auto"/>
      </w:divBdr>
    </w:div>
    <w:div w:id="206402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WWW.MYFLORIDALICENSE.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msoffice\template\LSC-TL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A4BB2-8A24-4A05-B639-5A71DCB09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LSC-TLH</Template>
  <TotalTime>16</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Enter New Doc Name</vt:lpstr>
    </vt:vector>
  </TitlesOfParts>
  <Company>DBPR</Company>
  <LinksUpToDate>false</LinksUpToDate>
  <CharactersWithSpaces>1386</CharactersWithSpaces>
  <SharedDoc>false</SharedDoc>
  <HLinks>
    <vt:vector size="6" baseType="variant">
      <vt:variant>
        <vt:i4>5636185</vt:i4>
      </vt:variant>
      <vt:variant>
        <vt:i4>0</vt:i4>
      </vt:variant>
      <vt:variant>
        <vt:i4>0</vt:i4>
      </vt:variant>
      <vt:variant>
        <vt:i4>5</vt:i4>
      </vt:variant>
      <vt:variant>
        <vt:lpwstr>http://www.myfloridalicense.com/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New Doc Name</dc:title>
  <dc:creator>Brown, Daniel</dc:creator>
  <cp:lastModifiedBy>Danny Brown</cp:lastModifiedBy>
  <cp:revision>48</cp:revision>
  <cp:lastPrinted>2007-10-30T18:43:00Z</cp:lastPrinted>
  <dcterms:created xsi:type="dcterms:W3CDTF">2017-01-26T13:41:00Z</dcterms:created>
  <dcterms:modified xsi:type="dcterms:W3CDTF">2018-10-15T14:36:00Z</dcterms:modified>
</cp:coreProperties>
</file>