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31" w:rsidRPr="009B67F0" w:rsidRDefault="00BB2F31" w:rsidP="00753E26"/>
    <w:p w:rsidR="00BB2F31" w:rsidRPr="009B67F0" w:rsidRDefault="00BB2F31" w:rsidP="00753E26">
      <w:r w:rsidRPr="009B67F0">
        <w:fldChar w:fldCharType="begin"/>
      </w:r>
      <w:r w:rsidRPr="009B67F0">
        <w:instrText xml:space="preserve"> DATE \@ "MMMM d, yyyy" </w:instrText>
      </w:r>
      <w:r w:rsidRPr="009B67F0">
        <w:fldChar w:fldCharType="separate"/>
      </w:r>
      <w:r w:rsidR="001C30CA">
        <w:rPr>
          <w:noProof/>
        </w:rPr>
        <w:t>January 9, 2019</w:t>
      </w:r>
      <w:r w:rsidRPr="009B67F0">
        <w:fldChar w:fldCharType="end"/>
      </w:r>
    </w:p>
    <w:p w:rsidR="001D2807" w:rsidRPr="009B67F0" w:rsidRDefault="001D2807" w:rsidP="00753E26"/>
    <w:p w:rsidR="0071733D" w:rsidRPr="009B67F0" w:rsidRDefault="00EB6194" w:rsidP="0071733D">
      <w:fldSimple w:instr=" MERGEFIELD  complainant  \* MERGEFORMAT ">
        <w:r w:rsidR="001C30CA">
          <w:rPr>
            <w:noProof/>
          </w:rPr>
          <w:t>«complainant»</w:t>
        </w:r>
      </w:fldSimple>
    </w:p>
    <w:p w:rsidR="00D542DE" w:rsidRPr="009B67F0" w:rsidRDefault="00EB6194" w:rsidP="0071733D">
      <w:fldSimple w:instr=" MERGEFIELD  compAddress  \* MERGEFORMAT ">
        <w:r w:rsidR="001C30CA">
          <w:rPr>
            <w:noProof/>
          </w:rPr>
          <w:t>«compAddress»</w:t>
        </w:r>
      </w:fldSimple>
    </w:p>
    <w:p w:rsidR="00E57EB8" w:rsidRDefault="00EB6194" w:rsidP="0071733D">
      <w:pPr>
        <w:rPr>
          <w:noProof/>
        </w:rPr>
      </w:pPr>
      <w:fldSimple w:instr=" MERGEFIELD  compCityStateZip  \* MERGEFORMAT ">
        <w:r w:rsidR="001C30CA">
          <w:rPr>
            <w:noProof/>
          </w:rPr>
          <w:t>«compCityStateZip»</w:t>
        </w:r>
      </w:fldSimple>
    </w:p>
    <w:p w:rsidR="00D542DE" w:rsidRPr="009B67F0" w:rsidRDefault="009F65E2" w:rsidP="0071733D">
      <w:r>
        <w:rPr>
          <w:noProof/>
        </w:rPr>
        <w:t xml:space="preserve">Sent via email to </w:t>
      </w:r>
      <w:r w:rsidR="00547930">
        <w:rPr>
          <w:noProof/>
        </w:rPr>
        <w:fldChar w:fldCharType="begin"/>
      </w:r>
      <w:r w:rsidR="00547930">
        <w:rPr>
          <w:noProof/>
        </w:rPr>
        <w:instrText xml:space="preserve"> MERGEFIELD  compEmail  \* MERGEFORMAT </w:instrText>
      </w:r>
      <w:r w:rsidR="00547930">
        <w:rPr>
          <w:noProof/>
        </w:rPr>
        <w:fldChar w:fldCharType="separate"/>
      </w:r>
      <w:r w:rsidR="001C30CA">
        <w:rPr>
          <w:noProof/>
        </w:rPr>
        <w:t>«compEmail»</w:t>
      </w:r>
      <w:r w:rsidR="00547930">
        <w:rPr>
          <w:noProof/>
        </w:rPr>
        <w:fldChar w:fldCharType="end"/>
      </w:r>
    </w:p>
    <w:p w:rsidR="007E34FA" w:rsidRPr="009B67F0" w:rsidRDefault="007E34FA" w:rsidP="0071733D"/>
    <w:p w:rsidR="00BD6CAD" w:rsidRPr="009B67F0" w:rsidRDefault="0071733D" w:rsidP="00BD6CAD">
      <w:r w:rsidRPr="009B67F0">
        <w:t>RE:</w:t>
      </w:r>
      <w:r w:rsidR="00BD6CAD" w:rsidRPr="009B67F0">
        <w:tab/>
      </w:r>
      <w:r w:rsidR="001C4867">
        <w:fldChar w:fldCharType="begin"/>
      </w:r>
      <w:r w:rsidR="001C4867">
        <w:instrText xml:space="preserve"> MERGEFIELD  project  \* MERGEFORMAT </w:instrText>
      </w:r>
      <w:r w:rsidR="001C4867">
        <w:fldChar w:fldCharType="separate"/>
      </w:r>
      <w:r w:rsidR="001C30CA">
        <w:rPr>
          <w:noProof/>
        </w:rPr>
        <w:t>«project»</w:t>
      </w:r>
      <w:r w:rsidR="001C4867">
        <w:rPr>
          <w:noProof/>
        </w:rPr>
        <w:fldChar w:fldCharType="end"/>
      </w:r>
      <w:r w:rsidRPr="009B67F0">
        <w:t xml:space="preserve"> </w:t>
      </w:r>
    </w:p>
    <w:p w:rsidR="0071733D" w:rsidRPr="009B67F0" w:rsidRDefault="0071733D" w:rsidP="009B67F0">
      <w:pPr>
        <w:ind w:firstLine="720"/>
      </w:pPr>
      <w:r w:rsidRPr="009B67F0">
        <w:t xml:space="preserve">Case No. </w:t>
      </w:r>
      <w:fldSimple w:instr=" MERGEFIELD  caseNumber  \* MERGEFORMAT ">
        <w:r w:rsidR="001C30CA">
          <w:rPr>
            <w:noProof/>
          </w:rPr>
          <w:t>«caseNumber»</w:t>
        </w:r>
      </w:fldSimple>
    </w:p>
    <w:p w:rsidR="009B67F0" w:rsidRPr="009B67F0" w:rsidRDefault="009B67F0" w:rsidP="009B67F0">
      <w:pPr>
        <w:ind w:firstLine="720"/>
      </w:pPr>
    </w:p>
    <w:p w:rsidR="0071733D" w:rsidRPr="009B67F0" w:rsidRDefault="00954CEC" w:rsidP="0071733D">
      <w:r>
        <w:t xml:space="preserve">Dear </w:t>
      </w:r>
      <w:fldSimple w:instr=" MERGEFIELD  compSalutation  \* MERGEFORMAT ">
        <w:r w:rsidR="001C30CA">
          <w:rPr>
            <w:noProof/>
          </w:rPr>
          <w:t>«compSalutation»</w:t>
        </w:r>
      </w:fldSimple>
      <w:r w:rsidR="0071733D" w:rsidRPr="009B67F0">
        <w:t>:</w:t>
      </w:r>
    </w:p>
    <w:p w:rsidR="00BB2F31" w:rsidRPr="009B67F0" w:rsidRDefault="00BB2F31" w:rsidP="00753E26"/>
    <w:p w:rsidR="00E442FA" w:rsidRPr="009B67F0" w:rsidRDefault="00FC6AD0" w:rsidP="00753E26">
      <w:r>
        <w:t xml:space="preserve">As we discussed in our </w:t>
      </w:r>
      <w:r w:rsidR="001C4867">
        <w:fldChar w:fldCharType="begin"/>
      </w:r>
      <w:r w:rsidR="001C4867">
        <w:instrText xml:space="preserve"> MERGEFIELD  dateOfCTC  \* MERGEFORMAT </w:instrText>
      </w:r>
      <w:r w:rsidR="001C4867">
        <w:fldChar w:fldCharType="separate"/>
      </w:r>
      <w:r w:rsidR="001C30CA">
        <w:rPr>
          <w:noProof/>
        </w:rPr>
        <w:t>«dateOfCTC»</w:t>
      </w:r>
      <w:r w:rsidR="001C4867">
        <w:rPr>
          <w:noProof/>
        </w:rPr>
        <w:fldChar w:fldCharType="end"/>
      </w:r>
      <w:r>
        <w:t>,</w:t>
      </w:r>
      <w:r w:rsidR="004F3CDA">
        <w:t xml:space="preserve"> telephone conversation,</w:t>
      </w:r>
      <w:r>
        <w:t xml:space="preserve"> </w:t>
      </w:r>
      <w:r w:rsidR="00E655C4">
        <w:t xml:space="preserve">your complaint has been assigned to me for review. </w:t>
      </w:r>
      <w:r w:rsidR="00A83D07">
        <w:rPr>
          <w:noProof/>
        </w:rPr>
        <w:t>Per our conversation, allegations substantially similar to your</w:t>
      </w:r>
      <w:r w:rsidR="000016C8">
        <w:rPr>
          <w:noProof/>
        </w:rPr>
        <w:t>s</w:t>
      </w:r>
      <w:r w:rsidR="00A83D07">
        <w:rPr>
          <w:noProof/>
        </w:rPr>
        <w:t xml:space="preserve"> are already under investigation in a separate complaint per the following details:</w:t>
      </w:r>
    </w:p>
    <w:p w:rsidR="008D7A44" w:rsidRPr="009B67F0" w:rsidRDefault="008D7A44" w:rsidP="00421F91"/>
    <w:p w:rsidR="001B3454" w:rsidRDefault="001B3454" w:rsidP="001B3454">
      <w:pPr>
        <w:pStyle w:val="ListParagraph"/>
        <w:numPr>
          <w:ilvl w:val="0"/>
          <w:numId w:val="3"/>
        </w:numPr>
      </w:pPr>
    </w:p>
    <w:p w:rsidR="00C0042A" w:rsidRPr="009B67F0" w:rsidRDefault="007572E6" w:rsidP="00753E26">
      <w:r w:rsidRPr="009B67F0">
        <w:tab/>
      </w:r>
    </w:p>
    <w:p w:rsidR="00EE7C18" w:rsidRDefault="007A151D" w:rsidP="00EE7C18">
      <w:r>
        <w:t>In order to avoid duplicate investigations of substantially similar allegations, we are closing this case based on the details above.</w:t>
      </w:r>
      <w:r w:rsidR="000A3AAE">
        <w:t xml:space="preserve"> </w:t>
      </w:r>
      <w:r w:rsidR="000A3AAE">
        <w:rPr>
          <w:rFonts w:eastAsiaTheme="minorEastAsia"/>
          <w:noProof/>
        </w:rPr>
        <w:t>You may request access to public records</w:t>
      </w:r>
      <w:r w:rsidR="00CA1C9B">
        <w:rPr>
          <w:rFonts w:eastAsiaTheme="minorEastAsia"/>
          <w:noProof/>
        </w:rPr>
        <w:t xml:space="preserve"> relating to the above-referenced investigation</w:t>
      </w:r>
      <w:r w:rsidR="000A3AAE">
        <w:rPr>
          <w:rFonts w:eastAsiaTheme="minorEastAsia"/>
          <w:noProof/>
        </w:rPr>
        <w:t xml:space="preserve"> by emailing </w:t>
      </w:r>
      <w:hyperlink r:id="rId9" w:history="1">
        <w:r w:rsidR="000A3AAE">
          <w:rPr>
            <w:rStyle w:val="Hyperlink"/>
            <w:rFonts w:eastAsiaTheme="minorEastAsia"/>
            <w:noProof/>
          </w:rPr>
          <w:t>lscmhpublicrecords@myfloridalicense.com</w:t>
        </w:r>
      </w:hyperlink>
      <w:r w:rsidR="000A3AAE">
        <w:rPr>
          <w:rFonts w:eastAsiaTheme="minorEastAsia"/>
          <w:noProof/>
        </w:rPr>
        <w:t>.</w:t>
      </w:r>
      <w:r>
        <w:t xml:space="preserve"> Should you have allegations in addition to those described above, please feel free to submit a complaint </w:t>
      </w:r>
      <w:r w:rsidR="0006410E">
        <w:t>with supporting</w:t>
      </w:r>
      <w:r>
        <w:t xml:space="preserve"> documentation pursuant to the Condominium Act.</w:t>
      </w:r>
    </w:p>
    <w:p w:rsidR="00C2759A" w:rsidRDefault="00C2759A" w:rsidP="00753E26"/>
    <w:p w:rsidR="001C6A44" w:rsidRDefault="001C6A44" w:rsidP="00753E26">
      <w:r>
        <w:t>Thank you for the opportunity to be of service to you.</w:t>
      </w:r>
    </w:p>
    <w:p w:rsidR="001C6A44" w:rsidRPr="009B67F0" w:rsidRDefault="001C6A44" w:rsidP="00753E26"/>
    <w:p w:rsidR="00671808" w:rsidRPr="009B67F0" w:rsidRDefault="00671808" w:rsidP="00753E26">
      <w:r w:rsidRPr="009B67F0">
        <w:t>Sincerely,</w:t>
      </w:r>
    </w:p>
    <w:p w:rsidR="00671808" w:rsidRPr="009B67F0" w:rsidRDefault="00671808" w:rsidP="00753E26">
      <w:r w:rsidRPr="009B67F0">
        <w:t>BUREAU OF COMPLIANCE</w:t>
      </w:r>
    </w:p>
    <w:p w:rsidR="00671808" w:rsidRPr="009B67F0" w:rsidRDefault="00671808" w:rsidP="00753E26">
      <w:r w:rsidRPr="009B67F0">
        <w:rPr>
          <w:noProof/>
        </w:rPr>
        <w:drawing>
          <wp:inline distT="0" distB="0" distL="0" distR="0" wp14:anchorId="0593D28D" wp14:editId="13011FC0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69" w:rsidRPr="009B67F0" w:rsidRDefault="00671808" w:rsidP="00C814C9">
      <w:pPr>
        <w:sectPr w:rsidR="008C6F69" w:rsidRPr="009B67F0" w:rsidSect="00D4756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r w:rsidRPr="009B67F0">
        <w:t>Danny Brown</w:t>
      </w:r>
      <w:r w:rsidR="00C814C9">
        <w:t>, Financial Examiner/Analyst</w:t>
      </w:r>
    </w:p>
    <w:p w:rsidR="00154751" w:rsidRPr="009B67F0" w:rsidRDefault="001C4867" w:rsidP="001D2807">
      <w:hyperlink r:id="rId17" w:history="1">
        <w:r w:rsidR="0085656C" w:rsidRPr="00A87A38">
          <w:rPr>
            <w:rStyle w:val="Hyperlink"/>
          </w:rPr>
          <w:t>daniel.brown@myfloridalicense.com</w:t>
        </w:r>
      </w:hyperlink>
      <w:r w:rsidR="0085656C">
        <w:t xml:space="preserve"> </w:t>
      </w:r>
    </w:p>
    <w:sectPr w:rsidR="00154751" w:rsidRPr="009B67F0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867" w:rsidRDefault="001C4867">
      <w:r>
        <w:separator/>
      </w:r>
    </w:p>
  </w:endnote>
  <w:endnote w:type="continuationSeparator" w:id="0">
    <w:p w:rsidR="001C4867" w:rsidRDefault="001C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2E6" w:rsidRPr="00CE0C1F" w:rsidRDefault="007572E6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7572E6" w:rsidRDefault="001C4867" w:rsidP="00CE0C1F">
    <w:pPr>
      <w:pStyle w:val="Footer"/>
      <w:jc w:val="center"/>
      <w:rPr>
        <w:sz w:val="18"/>
        <w:szCs w:val="18"/>
      </w:rPr>
    </w:pPr>
    <w:hyperlink r:id="rId1" w:history="1">
      <w:r w:rsidR="007572E6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867" w:rsidRDefault="001C4867">
      <w:r>
        <w:separator/>
      </w:r>
    </w:p>
  </w:footnote>
  <w:footnote w:type="continuationSeparator" w:id="0">
    <w:p w:rsidR="001C4867" w:rsidRDefault="001C4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51" w:rsidRDefault="00EB6194">
    <w:pPr>
      <w:pStyle w:val="Header"/>
    </w:pPr>
    <w:fldSimple w:instr=" MERGEFIELD  respondent  \* MERGEFORMAT ">
      <w:r w:rsidR="001C30CA">
        <w:rPr>
          <w:noProof/>
        </w:rPr>
        <w:t>«respondent»</w:t>
      </w:r>
    </w:fldSimple>
  </w:p>
  <w:p w:rsidR="00154751" w:rsidRDefault="001C4867">
    <w:pPr>
      <w:pStyle w:val="Header"/>
    </w:pPr>
    <w:r>
      <w:fldChar w:fldCharType="begin"/>
    </w:r>
    <w:r>
      <w:instrText xml:space="preserve"> MERGEFIELD  complainant  \* MERGEFORMAT </w:instrText>
    </w:r>
    <w:r>
      <w:fldChar w:fldCharType="separate"/>
    </w:r>
    <w:r w:rsidR="001C30CA">
      <w:rPr>
        <w:noProof/>
      </w:rPr>
      <w:t>«complainant»</w:t>
    </w:r>
    <w:r>
      <w:rPr>
        <w:noProof/>
      </w:rPr>
      <w:fldChar w:fldCharType="end"/>
    </w:r>
  </w:p>
  <w:p w:rsidR="007572E6" w:rsidRDefault="007572E6">
    <w:pPr>
      <w:pStyle w:val="Header"/>
    </w:pPr>
    <w:r>
      <w:t xml:space="preserve">Case No. </w:t>
    </w:r>
    <w:r w:rsidR="001C4867">
      <w:fldChar w:fldCharType="begin"/>
    </w:r>
    <w:r w:rsidR="001C4867">
      <w:instrText xml:space="preserve"> MERGEFIELD  caseNumber  \* MERGEFORMAT </w:instrText>
    </w:r>
    <w:r w:rsidR="001C4867">
      <w:fldChar w:fldCharType="separate"/>
    </w:r>
    <w:r w:rsidR="001C30CA">
      <w:rPr>
        <w:noProof/>
      </w:rPr>
      <w:t>«caseNumber»</w:t>
    </w:r>
    <w:r w:rsidR="001C4867">
      <w:rPr>
        <w:noProof/>
      </w:rPr>
      <w:fldChar w:fldCharType="end"/>
    </w:r>
  </w:p>
  <w:p w:rsidR="007572E6" w:rsidRDefault="007572E6">
    <w:pPr>
      <w:pStyle w:val="Header"/>
    </w:pPr>
    <w:r>
      <w:t>Page 2 of 2</w:t>
    </w:r>
  </w:p>
  <w:p w:rsidR="007572E6" w:rsidRDefault="007572E6">
    <w:pPr>
      <w:pStyle w:val="Header"/>
    </w:pPr>
  </w:p>
  <w:p w:rsidR="007572E6" w:rsidRDefault="007572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7572E6" w:rsidRPr="00180000" w:rsidTr="00180000">
      <w:trPr>
        <w:trHeight w:val="180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15CA81B" wp14:editId="4AA9D49F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4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704EB62B" wp14:editId="16AF8ABB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7572E6" w:rsidRPr="00180000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7572E6" w:rsidRPr="00180000" w:rsidTr="00180000">
      <w:trPr>
        <w:trHeight w:val="342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23FDB779" wp14:editId="57746B1B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7572E6" w:rsidRPr="00180000" w:rsidRDefault="001C30CA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>
            <w:rPr>
              <w:bCs/>
              <w:sz w:val="20"/>
              <w:szCs w:val="20"/>
            </w:rPr>
            <w:t>,</w:t>
          </w:r>
          <w:r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7572E6" w:rsidRPr="00180000" w:rsidRDefault="007572E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7572E6" w:rsidRPr="00180000" w:rsidRDefault="001C30CA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7572E6" w:rsidRPr="00F454BA">
            <w:rPr>
              <w:bCs/>
              <w:sz w:val="20"/>
              <w:szCs w:val="20"/>
            </w:rPr>
            <w:t>,</w:t>
          </w:r>
          <w:r w:rsidR="007572E6" w:rsidRPr="00180000">
            <w:rPr>
              <w:b/>
              <w:bCs/>
              <w:sz w:val="20"/>
              <w:szCs w:val="20"/>
            </w:rPr>
            <w:t xml:space="preserve"> </w:t>
          </w:r>
          <w:r w:rsidR="007572E6" w:rsidRPr="00180000">
            <w:rPr>
              <w:sz w:val="20"/>
              <w:szCs w:val="20"/>
            </w:rPr>
            <w:t>Governor</w:t>
          </w:r>
        </w:p>
      </w:tc>
    </w:tr>
  </w:tbl>
  <w:p w:rsidR="007572E6" w:rsidRPr="00CE0C1F" w:rsidRDefault="007572E6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CD1508"/>
    <w:multiLevelType w:val="hybridMultilevel"/>
    <w:tmpl w:val="9AE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B4096"/>
    <w:multiLevelType w:val="hybridMultilevel"/>
    <w:tmpl w:val="FB28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16C8"/>
    <w:rsid w:val="000029C6"/>
    <w:rsid w:val="000034FF"/>
    <w:rsid w:val="0000756D"/>
    <w:rsid w:val="00021982"/>
    <w:rsid w:val="00024983"/>
    <w:rsid w:val="00035C50"/>
    <w:rsid w:val="00040CA6"/>
    <w:rsid w:val="000412C0"/>
    <w:rsid w:val="00050BC3"/>
    <w:rsid w:val="00052E0F"/>
    <w:rsid w:val="00057C7E"/>
    <w:rsid w:val="000623E2"/>
    <w:rsid w:val="0006410E"/>
    <w:rsid w:val="000711F6"/>
    <w:rsid w:val="0008110D"/>
    <w:rsid w:val="00081476"/>
    <w:rsid w:val="00084D7D"/>
    <w:rsid w:val="0008643E"/>
    <w:rsid w:val="000953FC"/>
    <w:rsid w:val="000954A9"/>
    <w:rsid w:val="00097A1C"/>
    <w:rsid w:val="000A3AAE"/>
    <w:rsid w:val="000A449A"/>
    <w:rsid w:val="000A767B"/>
    <w:rsid w:val="000A77CD"/>
    <w:rsid w:val="000C4A72"/>
    <w:rsid w:val="000E35F9"/>
    <w:rsid w:val="000F1A6F"/>
    <w:rsid w:val="000F5C7F"/>
    <w:rsid w:val="000F6438"/>
    <w:rsid w:val="001001CD"/>
    <w:rsid w:val="00101D4A"/>
    <w:rsid w:val="0011120E"/>
    <w:rsid w:val="00115E34"/>
    <w:rsid w:val="0013050B"/>
    <w:rsid w:val="001349A8"/>
    <w:rsid w:val="00150139"/>
    <w:rsid w:val="0015051D"/>
    <w:rsid w:val="00150B80"/>
    <w:rsid w:val="00154751"/>
    <w:rsid w:val="001664D0"/>
    <w:rsid w:val="00177972"/>
    <w:rsid w:val="00180000"/>
    <w:rsid w:val="00193CB3"/>
    <w:rsid w:val="001A6982"/>
    <w:rsid w:val="001B3454"/>
    <w:rsid w:val="001C30CA"/>
    <w:rsid w:val="001C4867"/>
    <w:rsid w:val="001C6A44"/>
    <w:rsid w:val="001C6E47"/>
    <w:rsid w:val="001D0586"/>
    <w:rsid w:val="001D0D4F"/>
    <w:rsid w:val="001D241C"/>
    <w:rsid w:val="001D2807"/>
    <w:rsid w:val="001E43DE"/>
    <w:rsid w:val="001E7401"/>
    <w:rsid w:val="001F6955"/>
    <w:rsid w:val="00212AB2"/>
    <w:rsid w:val="002145A2"/>
    <w:rsid w:val="0021607F"/>
    <w:rsid w:val="00236AF1"/>
    <w:rsid w:val="00236B99"/>
    <w:rsid w:val="00257DA1"/>
    <w:rsid w:val="002607B4"/>
    <w:rsid w:val="00266647"/>
    <w:rsid w:val="00273FB1"/>
    <w:rsid w:val="0028489E"/>
    <w:rsid w:val="00284F07"/>
    <w:rsid w:val="002A5EDF"/>
    <w:rsid w:val="002D5E03"/>
    <w:rsid w:val="002D5E20"/>
    <w:rsid w:val="002E2CB6"/>
    <w:rsid w:val="002E6AB0"/>
    <w:rsid w:val="002F1ADB"/>
    <w:rsid w:val="0030751A"/>
    <w:rsid w:val="00311AB7"/>
    <w:rsid w:val="0031440F"/>
    <w:rsid w:val="00314606"/>
    <w:rsid w:val="003164B3"/>
    <w:rsid w:val="0032333D"/>
    <w:rsid w:val="00334DA3"/>
    <w:rsid w:val="0034150F"/>
    <w:rsid w:val="0034154C"/>
    <w:rsid w:val="00343260"/>
    <w:rsid w:val="00343699"/>
    <w:rsid w:val="00343FE6"/>
    <w:rsid w:val="00344092"/>
    <w:rsid w:val="0034438F"/>
    <w:rsid w:val="00352AD4"/>
    <w:rsid w:val="00365258"/>
    <w:rsid w:val="00365EF6"/>
    <w:rsid w:val="003711BC"/>
    <w:rsid w:val="00376CD8"/>
    <w:rsid w:val="00377DE4"/>
    <w:rsid w:val="00383F8B"/>
    <w:rsid w:val="003A0490"/>
    <w:rsid w:val="003A4EDD"/>
    <w:rsid w:val="003A7687"/>
    <w:rsid w:val="003A7E61"/>
    <w:rsid w:val="003B3FD0"/>
    <w:rsid w:val="003C2AD4"/>
    <w:rsid w:val="003E5309"/>
    <w:rsid w:val="003F4205"/>
    <w:rsid w:val="003F6F84"/>
    <w:rsid w:val="00400BB0"/>
    <w:rsid w:val="00402B2B"/>
    <w:rsid w:val="004074B9"/>
    <w:rsid w:val="0041207B"/>
    <w:rsid w:val="00415A6A"/>
    <w:rsid w:val="00421F91"/>
    <w:rsid w:val="00425BEE"/>
    <w:rsid w:val="004311CE"/>
    <w:rsid w:val="00436004"/>
    <w:rsid w:val="00440101"/>
    <w:rsid w:val="00453977"/>
    <w:rsid w:val="004609FF"/>
    <w:rsid w:val="00465880"/>
    <w:rsid w:val="0047345F"/>
    <w:rsid w:val="004771A8"/>
    <w:rsid w:val="00482CA7"/>
    <w:rsid w:val="0048438C"/>
    <w:rsid w:val="004844F2"/>
    <w:rsid w:val="00492FC9"/>
    <w:rsid w:val="00495878"/>
    <w:rsid w:val="004A02F0"/>
    <w:rsid w:val="004A250F"/>
    <w:rsid w:val="004A3127"/>
    <w:rsid w:val="004A3F3C"/>
    <w:rsid w:val="004B3BF7"/>
    <w:rsid w:val="004C178F"/>
    <w:rsid w:val="004E5220"/>
    <w:rsid w:val="004E7033"/>
    <w:rsid w:val="004F3CDA"/>
    <w:rsid w:val="004F62D9"/>
    <w:rsid w:val="004F7FF6"/>
    <w:rsid w:val="005052CA"/>
    <w:rsid w:val="00513106"/>
    <w:rsid w:val="00513878"/>
    <w:rsid w:val="00526ABA"/>
    <w:rsid w:val="00547930"/>
    <w:rsid w:val="00551369"/>
    <w:rsid w:val="005568F5"/>
    <w:rsid w:val="00562CB3"/>
    <w:rsid w:val="005659AB"/>
    <w:rsid w:val="0056716E"/>
    <w:rsid w:val="00577A9B"/>
    <w:rsid w:val="00584DF6"/>
    <w:rsid w:val="0059362E"/>
    <w:rsid w:val="00596EF1"/>
    <w:rsid w:val="005A51B3"/>
    <w:rsid w:val="005A5DDD"/>
    <w:rsid w:val="005B35F1"/>
    <w:rsid w:val="005B7FAE"/>
    <w:rsid w:val="005C4026"/>
    <w:rsid w:val="005C6184"/>
    <w:rsid w:val="005D2CFC"/>
    <w:rsid w:val="005E6CB0"/>
    <w:rsid w:val="005F17CA"/>
    <w:rsid w:val="005F217C"/>
    <w:rsid w:val="005F58DD"/>
    <w:rsid w:val="006027C1"/>
    <w:rsid w:val="0061318C"/>
    <w:rsid w:val="00613B93"/>
    <w:rsid w:val="00614E03"/>
    <w:rsid w:val="006206F6"/>
    <w:rsid w:val="0062518C"/>
    <w:rsid w:val="0063006B"/>
    <w:rsid w:val="00633B8A"/>
    <w:rsid w:val="00634625"/>
    <w:rsid w:val="0063568A"/>
    <w:rsid w:val="0064024A"/>
    <w:rsid w:val="00643675"/>
    <w:rsid w:val="00647218"/>
    <w:rsid w:val="00647833"/>
    <w:rsid w:val="00671808"/>
    <w:rsid w:val="006728BF"/>
    <w:rsid w:val="0068296D"/>
    <w:rsid w:val="00683660"/>
    <w:rsid w:val="00684F7C"/>
    <w:rsid w:val="006B1FBF"/>
    <w:rsid w:val="006B60DF"/>
    <w:rsid w:val="006D2F5F"/>
    <w:rsid w:val="006D3B38"/>
    <w:rsid w:val="006D6BFF"/>
    <w:rsid w:val="006E2F2B"/>
    <w:rsid w:val="006F40EF"/>
    <w:rsid w:val="006F4386"/>
    <w:rsid w:val="0070739B"/>
    <w:rsid w:val="0071436A"/>
    <w:rsid w:val="0071733D"/>
    <w:rsid w:val="00720D28"/>
    <w:rsid w:val="00723980"/>
    <w:rsid w:val="00723E8F"/>
    <w:rsid w:val="0075068F"/>
    <w:rsid w:val="0075313A"/>
    <w:rsid w:val="00753E26"/>
    <w:rsid w:val="0075588D"/>
    <w:rsid w:val="007572E6"/>
    <w:rsid w:val="007654DA"/>
    <w:rsid w:val="007655B8"/>
    <w:rsid w:val="00777CF2"/>
    <w:rsid w:val="007903C5"/>
    <w:rsid w:val="00791208"/>
    <w:rsid w:val="0079299E"/>
    <w:rsid w:val="00792E75"/>
    <w:rsid w:val="00793913"/>
    <w:rsid w:val="00796408"/>
    <w:rsid w:val="007A151D"/>
    <w:rsid w:val="007A3160"/>
    <w:rsid w:val="007A4C3F"/>
    <w:rsid w:val="007C21F5"/>
    <w:rsid w:val="007C2714"/>
    <w:rsid w:val="007C2C9E"/>
    <w:rsid w:val="007C513E"/>
    <w:rsid w:val="007D7815"/>
    <w:rsid w:val="007E0719"/>
    <w:rsid w:val="007E34FA"/>
    <w:rsid w:val="007E7287"/>
    <w:rsid w:val="007F039B"/>
    <w:rsid w:val="007F40B1"/>
    <w:rsid w:val="00801002"/>
    <w:rsid w:val="00803CD4"/>
    <w:rsid w:val="00805863"/>
    <w:rsid w:val="00813144"/>
    <w:rsid w:val="00816E3B"/>
    <w:rsid w:val="00827D5C"/>
    <w:rsid w:val="00830D50"/>
    <w:rsid w:val="008350EB"/>
    <w:rsid w:val="00835EED"/>
    <w:rsid w:val="008438A7"/>
    <w:rsid w:val="008464F6"/>
    <w:rsid w:val="0085001F"/>
    <w:rsid w:val="0085656C"/>
    <w:rsid w:val="00863ED5"/>
    <w:rsid w:val="00864484"/>
    <w:rsid w:val="00864B58"/>
    <w:rsid w:val="0087429C"/>
    <w:rsid w:val="00876E7A"/>
    <w:rsid w:val="008772FE"/>
    <w:rsid w:val="008776C2"/>
    <w:rsid w:val="00882CE5"/>
    <w:rsid w:val="008831E2"/>
    <w:rsid w:val="008833DD"/>
    <w:rsid w:val="00884716"/>
    <w:rsid w:val="00893570"/>
    <w:rsid w:val="008A2E37"/>
    <w:rsid w:val="008B03CB"/>
    <w:rsid w:val="008C285F"/>
    <w:rsid w:val="008C452B"/>
    <w:rsid w:val="008C6F69"/>
    <w:rsid w:val="008D49E0"/>
    <w:rsid w:val="008D7A44"/>
    <w:rsid w:val="00900168"/>
    <w:rsid w:val="00903CA3"/>
    <w:rsid w:val="009135AF"/>
    <w:rsid w:val="00926176"/>
    <w:rsid w:val="00932770"/>
    <w:rsid w:val="00943C9D"/>
    <w:rsid w:val="00945704"/>
    <w:rsid w:val="009502FA"/>
    <w:rsid w:val="00950CF5"/>
    <w:rsid w:val="00953F86"/>
    <w:rsid w:val="00954CEC"/>
    <w:rsid w:val="0096076F"/>
    <w:rsid w:val="009610BC"/>
    <w:rsid w:val="00970858"/>
    <w:rsid w:val="00970C68"/>
    <w:rsid w:val="00971A28"/>
    <w:rsid w:val="009725B8"/>
    <w:rsid w:val="009753D1"/>
    <w:rsid w:val="00983539"/>
    <w:rsid w:val="00985314"/>
    <w:rsid w:val="00996A11"/>
    <w:rsid w:val="00996E12"/>
    <w:rsid w:val="009A59CD"/>
    <w:rsid w:val="009B34CE"/>
    <w:rsid w:val="009B67F0"/>
    <w:rsid w:val="009C159F"/>
    <w:rsid w:val="009C62EE"/>
    <w:rsid w:val="009D073F"/>
    <w:rsid w:val="009D0C75"/>
    <w:rsid w:val="009E1EEA"/>
    <w:rsid w:val="009E2060"/>
    <w:rsid w:val="009E5B16"/>
    <w:rsid w:val="009F13EF"/>
    <w:rsid w:val="009F65E2"/>
    <w:rsid w:val="00A14023"/>
    <w:rsid w:val="00A177CE"/>
    <w:rsid w:val="00A20524"/>
    <w:rsid w:val="00A22528"/>
    <w:rsid w:val="00A22EED"/>
    <w:rsid w:val="00A2339C"/>
    <w:rsid w:val="00A30598"/>
    <w:rsid w:val="00A35CB9"/>
    <w:rsid w:val="00A53CB8"/>
    <w:rsid w:val="00A71CD9"/>
    <w:rsid w:val="00A72C76"/>
    <w:rsid w:val="00A8035B"/>
    <w:rsid w:val="00A810FC"/>
    <w:rsid w:val="00A81884"/>
    <w:rsid w:val="00A83D07"/>
    <w:rsid w:val="00A83DC4"/>
    <w:rsid w:val="00A91EDA"/>
    <w:rsid w:val="00AA0E6C"/>
    <w:rsid w:val="00AC1679"/>
    <w:rsid w:val="00AD4591"/>
    <w:rsid w:val="00AE2457"/>
    <w:rsid w:val="00AE67CE"/>
    <w:rsid w:val="00AF4A60"/>
    <w:rsid w:val="00AF4B29"/>
    <w:rsid w:val="00B230AC"/>
    <w:rsid w:val="00B23551"/>
    <w:rsid w:val="00B34B46"/>
    <w:rsid w:val="00B61C3C"/>
    <w:rsid w:val="00B62701"/>
    <w:rsid w:val="00B873D0"/>
    <w:rsid w:val="00B913CF"/>
    <w:rsid w:val="00B93671"/>
    <w:rsid w:val="00B94E5E"/>
    <w:rsid w:val="00B9537E"/>
    <w:rsid w:val="00B95C9E"/>
    <w:rsid w:val="00BA4BFC"/>
    <w:rsid w:val="00BB2F31"/>
    <w:rsid w:val="00BB3A95"/>
    <w:rsid w:val="00BB3B7A"/>
    <w:rsid w:val="00BB4F04"/>
    <w:rsid w:val="00BC5CD5"/>
    <w:rsid w:val="00BC6775"/>
    <w:rsid w:val="00BD15B4"/>
    <w:rsid w:val="00BD4B04"/>
    <w:rsid w:val="00BD59FE"/>
    <w:rsid w:val="00BD6CAD"/>
    <w:rsid w:val="00BE3AF3"/>
    <w:rsid w:val="00BE694E"/>
    <w:rsid w:val="00BE792D"/>
    <w:rsid w:val="00BF19C6"/>
    <w:rsid w:val="00BF6337"/>
    <w:rsid w:val="00BF75B3"/>
    <w:rsid w:val="00C0042A"/>
    <w:rsid w:val="00C054C1"/>
    <w:rsid w:val="00C07843"/>
    <w:rsid w:val="00C109E9"/>
    <w:rsid w:val="00C21CB2"/>
    <w:rsid w:val="00C2759A"/>
    <w:rsid w:val="00C31BA5"/>
    <w:rsid w:val="00C462C6"/>
    <w:rsid w:val="00C62B15"/>
    <w:rsid w:val="00C73E35"/>
    <w:rsid w:val="00C814C9"/>
    <w:rsid w:val="00C81B3B"/>
    <w:rsid w:val="00C82286"/>
    <w:rsid w:val="00C84BA6"/>
    <w:rsid w:val="00CA1C9B"/>
    <w:rsid w:val="00CB385E"/>
    <w:rsid w:val="00CB79FC"/>
    <w:rsid w:val="00CC2DBE"/>
    <w:rsid w:val="00CC31BA"/>
    <w:rsid w:val="00CE0C1F"/>
    <w:rsid w:val="00CE6FC1"/>
    <w:rsid w:val="00CF2B18"/>
    <w:rsid w:val="00CF3F52"/>
    <w:rsid w:val="00CF4502"/>
    <w:rsid w:val="00D10AC3"/>
    <w:rsid w:val="00D1144E"/>
    <w:rsid w:val="00D21364"/>
    <w:rsid w:val="00D253E1"/>
    <w:rsid w:val="00D3418F"/>
    <w:rsid w:val="00D3693A"/>
    <w:rsid w:val="00D45838"/>
    <w:rsid w:val="00D4756C"/>
    <w:rsid w:val="00D542DE"/>
    <w:rsid w:val="00D56158"/>
    <w:rsid w:val="00D604D8"/>
    <w:rsid w:val="00D60CAD"/>
    <w:rsid w:val="00D706CA"/>
    <w:rsid w:val="00D8616B"/>
    <w:rsid w:val="00D9200B"/>
    <w:rsid w:val="00D94A50"/>
    <w:rsid w:val="00DB14D5"/>
    <w:rsid w:val="00DB3AE4"/>
    <w:rsid w:val="00DB6753"/>
    <w:rsid w:val="00DC0DEF"/>
    <w:rsid w:val="00DC1048"/>
    <w:rsid w:val="00DD23BB"/>
    <w:rsid w:val="00DE2372"/>
    <w:rsid w:val="00DE2FD5"/>
    <w:rsid w:val="00DF0A27"/>
    <w:rsid w:val="00DF75B6"/>
    <w:rsid w:val="00E02228"/>
    <w:rsid w:val="00E027BB"/>
    <w:rsid w:val="00E12C17"/>
    <w:rsid w:val="00E172A7"/>
    <w:rsid w:val="00E1733E"/>
    <w:rsid w:val="00E2309E"/>
    <w:rsid w:val="00E2661F"/>
    <w:rsid w:val="00E300E6"/>
    <w:rsid w:val="00E33184"/>
    <w:rsid w:val="00E337A5"/>
    <w:rsid w:val="00E349F3"/>
    <w:rsid w:val="00E36325"/>
    <w:rsid w:val="00E3632F"/>
    <w:rsid w:val="00E36F8E"/>
    <w:rsid w:val="00E442FA"/>
    <w:rsid w:val="00E518F2"/>
    <w:rsid w:val="00E51ACC"/>
    <w:rsid w:val="00E57EB8"/>
    <w:rsid w:val="00E655C4"/>
    <w:rsid w:val="00E703CD"/>
    <w:rsid w:val="00E71581"/>
    <w:rsid w:val="00E72DFC"/>
    <w:rsid w:val="00E73D26"/>
    <w:rsid w:val="00E86FA3"/>
    <w:rsid w:val="00E9700C"/>
    <w:rsid w:val="00EA22D5"/>
    <w:rsid w:val="00EA3213"/>
    <w:rsid w:val="00EA440A"/>
    <w:rsid w:val="00EA628B"/>
    <w:rsid w:val="00EA7C25"/>
    <w:rsid w:val="00EB1EA7"/>
    <w:rsid w:val="00EB2799"/>
    <w:rsid w:val="00EB60B7"/>
    <w:rsid w:val="00EB6194"/>
    <w:rsid w:val="00EC3D52"/>
    <w:rsid w:val="00EC3F63"/>
    <w:rsid w:val="00EC6946"/>
    <w:rsid w:val="00ED15FA"/>
    <w:rsid w:val="00ED31CE"/>
    <w:rsid w:val="00ED47BC"/>
    <w:rsid w:val="00EE6654"/>
    <w:rsid w:val="00EE7C18"/>
    <w:rsid w:val="00F126A9"/>
    <w:rsid w:val="00F15010"/>
    <w:rsid w:val="00F16F7B"/>
    <w:rsid w:val="00F20A08"/>
    <w:rsid w:val="00F25969"/>
    <w:rsid w:val="00F31F78"/>
    <w:rsid w:val="00F45353"/>
    <w:rsid w:val="00F454BA"/>
    <w:rsid w:val="00F564C3"/>
    <w:rsid w:val="00F60A67"/>
    <w:rsid w:val="00F7082F"/>
    <w:rsid w:val="00F817D7"/>
    <w:rsid w:val="00FA33F8"/>
    <w:rsid w:val="00FB2FC2"/>
    <w:rsid w:val="00FB3A6B"/>
    <w:rsid w:val="00FB5321"/>
    <w:rsid w:val="00FB605A"/>
    <w:rsid w:val="00FC1D9D"/>
    <w:rsid w:val="00FC4FC9"/>
    <w:rsid w:val="00FC6AD0"/>
    <w:rsid w:val="00FD647C"/>
    <w:rsid w:val="00FE14DF"/>
    <w:rsid w:val="00FE44E9"/>
    <w:rsid w:val="00FE4CE7"/>
    <w:rsid w:val="00FE6C3C"/>
    <w:rsid w:val="00FE7DB9"/>
    <w:rsid w:val="00FF092D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mailto:daniel.brown@myfloridalicense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lscmhpublicrecords@myfloridalicense.com" TargetMode="Externa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332DB-834C-4122-8524-5E2F7E67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313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1527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279</cp:revision>
  <cp:lastPrinted>2017-09-19T13:19:00Z</cp:lastPrinted>
  <dcterms:created xsi:type="dcterms:W3CDTF">2017-01-26T13:41:00Z</dcterms:created>
  <dcterms:modified xsi:type="dcterms:W3CDTF">2019-01-09T15:47:00Z</dcterms:modified>
</cp:coreProperties>
</file>