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Pr="005A678C" w:rsidRDefault="00893570" w:rsidP="00897FBE">
      <w:bookmarkStart w:id="0" w:name="_GoBack"/>
      <w:bookmarkEnd w:id="0"/>
    </w:p>
    <w:p w:rsidR="008C6F69" w:rsidRPr="005A678C" w:rsidRDefault="008C6F69" w:rsidP="00897FBE"/>
    <w:p w:rsidR="008C6F69" w:rsidRPr="005A678C" w:rsidRDefault="008C6F69" w:rsidP="00897FBE">
      <w:pPr>
        <w:sectPr w:rsidR="008C6F69" w:rsidRPr="005A678C" w:rsidSect="00D4756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BD2041" w:rsidRPr="005A678C" w:rsidRDefault="00270A8A" w:rsidP="00897FBE">
      <w:r w:rsidRPr="005A678C">
        <w:lastRenderedPageBreak/>
        <w:fldChar w:fldCharType="begin"/>
      </w:r>
      <w:r w:rsidRPr="005A678C">
        <w:instrText xml:space="preserve"> DATE \@ "MMMM d, yyyy" </w:instrText>
      </w:r>
      <w:r w:rsidRPr="005A678C">
        <w:fldChar w:fldCharType="separate"/>
      </w:r>
      <w:r w:rsidR="007519BC">
        <w:rPr>
          <w:noProof/>
        </w:rPr>
        <w:t>April 29, 2019</w:t>
      </w:r>
      <w:r w:rsidRPr="005A678C">
        <w:fldChar w:fldCharType="end"/>
      </w:r>
    </w:p>
    <w:p w:rsidR="00270A8A" w:rsidRDefault="00270A8A" w:rsidP="00897FBE"/>
    <w:p w:rsidR="00BD2041" w:rsidRPr="005A678C" w:rsidRDefault="00B517C0" w:rsidP="00897FBE">
      <w:fldSimple w:instr=" MERGEFIELD  respondent  \* MERGEFORMAT ">
        <w:r w:rsidR="007519BC">
          <w:rPr>
            <w:noProof/>
          </w:rPr>
          <w:t>«respondent»</w:t>
        </w:r>
      </w:fldSimple>
    </w:p>
    <w:p w:rsidR="00270A8A" w:rsidRPr="005A678C" w:rsidRDefault="000C24A1" w:rsidP="00897FBE">
      <w:r>
        <w:fldChar w:fldCharType="begin"/>
      </w:r>
      <w:r>
        <w:instrText xml:space="preserve"> MERGEFIELD  respAddress1  \* MERGEFORMAT </w:instrText>
      </w:r>
      <w:r>
        <w:fldChar w:fldCharType="separate"/>
      </w:r>
      <w:r w:rsidR="007519BC">
        <w:rPr>
          <w:noProof/>
        </w:rPr>
        <w:t>«respAddress1»</w:t>
      </w:r>
      <w:r>
        <w:rPr>
          <w:noProof/>
        </w:rPr>
        <w:fldChar w:fldCharType="end"/>
      </w:r>
    </w:p>
    <w:p w:rsidR="00270A8A" w:rsidRPr="005A678C" w:rsidRDefault="000C24A1" w:rsidP="00897FBE">
      <w:r>
        <w:fldChar w:fldCharType="begin"/>
      </w:r>
      <w:r>
        <w:instrText xml:space="preserve"> MERGEFIELD  respAddress2  \* MERGEFORMAT </w:instrText>
      </w:r>
      <w:r>
        <w:fldChar w:fldCharType="separate"/>
      </w:r>
      <w:r w:rsidR="007519BC">
        <w:rPr>
          <w:noProof/>
        </w:rPr>
        <w:t>«respAddress2»</w:t>
      </w:r>
      <w:r>
        <w:rPr>
          <w:noProof/>
        </w:rPr>
        <w:fldChar w:fldCharType="end"/>
      </w:r>
    </w:p>
    <w:p w:rsidR="00AE7D9C" w:rsidRDefault="000C24A1" w:rsidP="00897FBE">
      <w:pPr>
        <w:rPr>
          <w:noProof/>
        </w:rPr>
      </w:pPr>
      <w:r>
        <w:fldChar w:fldCharType="begin"/>
      </w:r>
      <w:r>
        <w:instrText xml:space="preserve"> MERGEFIELD  respCityStateZip  \* MERGEFORMAT </w:instrText>
      </w:r>
      <w:r>
        <w:fldChar w:fldCharType="separate"/>
      </w:r>
      <w:r w:rsidR="007519BC">
        <w:rPr>
          <w:noProof/>
        </w:rPr>
        <w:t>«respCityStateZip»</w:t>
      </w:r>
      <w:r>
        <w:rPr>
          <w:noProof/>
        </w:rPr>
        <w:fldChar w:fldCharType="end"/>
      </w:r>
    </w:p>
    <w:p w:rsidR="00270A8A" w:rsidRPr="005A678C" w:rsidRDefault="00B87564" w:rsidP="00897FBE">
      <w:r>
        <w:rPr>
          <w:noProof/>
        </w:rPr>
        <w:t xml:space="preserve">Sent via email to </w:t>
      </w:r>
      <w:r w:rsidR="005925C2" w:rsidRPr="005A678C">
        <w:rPr>
          <w:noProof/>
        </w:rPr>
        <w:fldChar w:fldCharType="begin"/>
      </w:r>
      <w:r w:rsidR="005925C2" w:rsidRPr="005A678C">
        <w:rPr>
          <w:noProof/>
        </w:rPr>
        <w:instrText xml:space="preserve"> MERGEFIELD  respEmail  \* MERGEFORMAT </w:instrText>
      </w:r>
      <w:r w:rsidR="005925C2" w:rsidRPr="005A678C">
        <w:rPr>
          <w:noProof/>
        </w:rPr>
        <w:fldChar w:fldCharType="separate"/>
      </w:r>
      <w:r w:rsidR="007519BC">
        <w:rPr>
          <w:noProof/>
        </w:rPr>
        <w:t>«respEmail»</w:t>
      </w:r>
      <w:r w:rsidR="005925C2" w:rsidRPr="005A678C">
        <w:rPr>
          <w:noProof/>
        </w:rPr>
        <w:fldChar w:fldCharType="end"/>
      </w:r>
    </w:p>
    <w:p w:rsidR="00BD2041" w:rsidRPr="005A678C" w:rsidRDefault="00BD2041" w:rsidP="00897FBE"/>
    <w:p w:rsidR="00BD2041" w:rsidRPr="005A678C" w:rsidRDefault="00BD2041" w:rsidP="00897FBE">
      <w:r w:rsidRPr="005A678C">
        <w:t>RE:</w:t>
      </w:r>
      <w:r w:rsidRPr="005A678C">
        <w:tab/>
      </w:r>
      <w:r w:rsidR="000C24A1">
        <w:fldChar w:fldCharType="begin"/>
      </w:r>
      <w:r w:rsidR="000C24A1">
        <w:instrText xml:space="preserve"> MERGEFIELD  project  \* MERGEFORMAT </w:instrText>
      </w:r>
      <w:r w:rsidR="000C24A1">
        <w:fldChar w:fldCharType="separate"/>
      </w:r>
      <w:r w:rsidR="007519BC">
        <w:rPr>
          <w:noProof/>
        </w:rPr>
        <w:t>«project»</w:t>
      </w:r>
      <w:r w:rsidR="000C24A1">
        <w:rPr>
          <w:noProof/>
        </w:rPr>
        <w:fldChar w:fldCharType="end"/>
      </w:r>
    </w:p>
    <w:p w:rsidR="00BD2041" w:rsidRPr="005A678C" w:rsidRDefault="00270A8A" w:rsidP="00897FBE">
      <w:pPr>
        <w:ind w:firstLine="720"/>
      </w:pPr>
      <w:r w:rsidRPr="005A678C">
        <w:t xml:space="preserve">Case No. </w:t>
      </w:r>
      <w:r w:rsidR="000C24A1">
        <w:fldChar w:fldCharType="begin"/>
      </w:r>
      <w:r w:rsidR="000C24A1">
        <w:instrText xml:space="preserve"> MERGEFIELD  caseNumber  \* MERGEFORMAT </w:instrText>
      </w:r>
      <w:r w:rsidR="000C24A1">
        <w:fldChar w:fldCharType="separate"/>
      </w:r>
      <w:r w:rsidR="007519BC">
        <w:rPr>
          <w:noProof/>
        </w:rPr>
        <w:t>«caseNumber»</w:t>
      </w:r>
      <w:r w:rsidR="000C24A1">
        <w:rPr>
          <w:noProof/>
        </w:rPr>
        <w:fldChar w:fldCharType="end"/>
      </w:r>
    </w:p>
    <w:p w:rsidR="00BD2041" w:rsidRPr="005A678C" w:rsidRDefault="00BD2041" w:rsidP="00897FBE">
      <w:pPr>
        <w:ind w:firstLine="720"/>
      </w:pPr>
    </w:p>
    <w:p w:rsidR="00BD2041" w:rsidRPr="005A678C" w:rsidRDefault="00E15C5F" w:rsidP="00897FBE">
      <w:r>
        <w:t xml:space="preserve">Dear </w:t>
      </w:r>
      <w:fldSimple w:instr=" MERGEFIELD  respSalutation  \* MERGEFORMAT ">
        <w:r w:rsidR="007519BC">
          <w:rPr>
            <w:noProof/>
          </w:rPr>
          <w:t>«respSalutation»</w:t>
        </w:r>
      </w:fldSimple>
      <w:r w:rsidR="00BD2041" w:rsidRPr="005A678C">
        <w:t>:</w:t>
      </w:r>
    </w:p>
    <w:p w:rsidR="00BD2041" w:rsidRPr="005A678C" w:rsidRDefault="00BD2041" w:rsidP="00897FBE"/>
    <w:p w:rsidR="00BD2041" w:rsidRPr="005A678C" w:rsidRDefault="00BD2041" w:rsidP="00897FBE">
      <w:r w:rsidRPr="005A678C">
        <w:t>The Division of Florida Condominiums, Timeshares and Mobile Homes</w:t>
      </w:r>
      <w:r w:rsidR="00E52D9E" w:rsidRPr="005A678C">
        <w:t xml:space="preserve"> (hereafter “division”)</w:t>
      </w:r>
      <w:r w:rsidRPr="005A678C">
        <w:t xml:space="preserve"> has received </w:t>
      </w:r>
      <w:r w:rsidR="000C24A1">
        <w:fldChar w:fldCharType="begin"/>
      </w:r>
      <w:r w:rsidR="000C24A1">
        <w:instrText xml:space="preserve"> MERGEFIELD  re</w:instrText>
      </w:r>
      <w:r w:rsidR="000C24A1">
        <w:instrText xml:space="preserve">spondent  \* MERGEFORMAT </w:instrText>
      </w:r>
      <w:r w:rsidR="000C24A1">
        <w:fldChar w:fldCharType="separate"/>
      </w:r>
      <w:r w:rsidR="007519BC">
        <w:rPr>
          <w:noProof/>
        </w:rPr>
        <w:t>«</w:t>
      </w:r>
      <w:proofErr w:type="spellStart"/>
      <w:r w:rsidR="007519BC">
        <w:rPr>
          <w:noProof/>
        </w:rPr>
        <w:t>respondent»</w:t>
      </w:r>
      <w:r w:rsidR="000C24A1">
        <w:rPr>
          <w:noProof/>
        </w:rPr>
        <w:fldChar w:fldCharType="end"/>
      </w:r>
      <w:r w:rsidR="003A3250" w:rsidRPr="005A678C">
        <w:t>’s</w:t>
      </w:r>
      <w:proofErr w:type="spellEnd"/>
      <w:r w:rsidR="003A3250" w:rsidRPr="005A678C">
        <w:t xml:space="preserve"> response </w:t>
      </w:r>
      <w:r w:rsidRPr="005A678C">
        <w:t xml:space="preserve">to the </w:t>
      </w:r>
      <w:r w:rsidR="003A3250" w:rsidRPr="005A678C">
        <w:t>w</w:t>
      </w:r>
      <w:r w:rsidRPr="005A678C">
        <w:t xml:space="preserve">arning </w:t>
      </w:r>
      <w:r w:rsidR="003A3250" w:rsidRPr="005A678C">
        <w:t>l</w:t>
      </w:r>
      <w:r w:rsidRPr="005A678C">
        <w:t>etter</w:t>
      </w:r>
      <w:r w:rsidR="003802C8" w:rsidRPr="005A678C">
        <w:t xml:space="preserve"> </w:t>
      </w:r>
      <w:r w:rsidRPr="005A678C">
        <w:t>issued on</w:t>
      </w:r>
      <w:r w:rsidR="002952C0" w:rsidRPr="005A678C">
        <w:t xml:space="preserve"> </w:t>
      </w:r>
      <w:r w:rsidR="000C24A1">
        <w:fldChar w:fldCharType="begin"/>
      </w:r>
      <w:r w:rsidR="000C24A1">
        <w:instrText xml:space="preserve"> MERGEFIELD  dateOfWL  \* MERGEFORMAT </w:instrText>
      </w:r>
      <w:r w:rsidR="000C24A1">
        <w:fldChar w:fldCharType="separate"/>
      </w:r>
      <w:r w:rsidR="007519BC">
        <w:rPr>
          <w:noProof/>
        </w:rPr>
        <w:t>«dateOfWL»</w:t>
      </w:r>
      <w:r w:rsidR="000C24A1">
        <w:rPr>
          <w:noProof/>
        </w:rPr>
        <w:fldChar w:fldCharType="end"/>
      </w:r>
      <w:r w:rsidRPr="005A678C">
        <w:t>.</w:t>
      </w:r>
    </w:p>
    <w:p w:rsidR="00BD2041" w:rsidRPr="005A678C" w:rsidRDefault="00BD2041" w:rsidP="00897FBE"/>
    <w:p w:rsidR="00BD2041" w:rsidRPr="005A678C" w:rsidRDefault="00BD2041" w:rsidP="005A678C">
      <w:r w:rsidRPr="005A678C">
        <w:t xml:space="preserve">Below is a summary of the </w:t>
      </w:r>
      <w:r w:rsidR="00953E60" w:rsidRPr="005A678C">
        <w:t>violations</w:t>
      </w:r>
      <w:r w:rsidRPr="005A678C">
        <w:t xml:space="preserve"> noted in the </w:t>
      </w:r>
      <w:r w:rsidR="003B1A93" w:rsidRPr="005A678C">
        <w:t>w</w:t>
      </w:r>
      <w:r w:rsidRPr="005A678C">
        <w:t xml:space="preserve">arning </w:t>
      </w:r>
      <w:r w:rsidR="003B1A93" w:rsidRPr="005A678C">
        <w:t>l</w:t>
      </w:r>
      <w:r w:rsidRPr="005A678C">
        <w:t xml:space="preserve">etter and </w:t>
      </w:r>
      <w:r w:rsidR="00505ADB">
        <w:t xml:space="preserve">the </w:t>
      </w:r>
      <w:r w:rsidR="00481A64" w:rsidRPr="005A678C">
        <w:t>division’s</w:t>
      </w:r>
      <w:r w:rsidR="00593336">
        <w:t xml:space="preserve"> </w:t>
      </w:r>
      <w:proofErr w:type="gramStart"/>
      <w:r w:rsidR="00481A64" w:rsidRPr="005A678C">
        <w:t>findings</w:t>
      </w:r>
      <w:r w:rsidR="005A678C" w:rsidRPr="005A678C">
        <w:t>:</w:t>
      </w:r>
      <w:proofErr w:type="gramEnd"/>
    </w:p>
    <w:p w:rsidR="005A678C" w:rsidRPr="005A678C" w:rsidRDefault="005A678C" w:rsidP="005A678C"/>
    <w:p w:rsidR="005A678C" w:rsidRPr="005A678C" w:rsidRDefault="005A678C" w:rsidP="005A678C">
      <w:pPr>
        <w:pStyle w:val="ListParagraph"/>
        <w:numPr>
          <w:ilvl w:val="0"/>
          <w:numId w:val="2"/>
        </w:numPr>
      </w:pPr>
    </w:p>
    <w:p w:rsidR="00A946EC" w:rsidRPr="005A678C" w:rsidRDefault="00A946EC" w:rsidP="00897FBE">
      <w:pPr>
        <w:pStyle w:val="BodyText"/>
        <w:jc w:val="left"/>
        <w:rPr>
          <w:szCs w:val="22"/>
        </w:rPr>
      </w:pPr>
    </w:p>
    <w:p w:rsidR="005A678C" w:rsidRPr="005A678C" w:rsidRDefault="005A678C" w:rsidP="005A678C">
      <w:r w:rsidRPr="005A678C">
        <w:t xml:space="preserve">The </w:t>
      </w:r>
      <w:r w:rsidR="00353F4B">
        <w:t>a</w:t>
      </w:r>
      <w:r w:rsidRPr="005A678C">
        <w:t>ssociation acknowledged the violation and has undertaken correctiv</w:t>
      </w:r>
      <w:r w:rsidR="00A275BE">
        <w:t xml:space="preserve">e action to comply with the law, </w:t>
      </w:r>
      <w:r w:rsidRPr="005A678C">
        <w:t xml:space="preserve">which is adequate to warrant the closing of this case. The </w:t>
      </w:r>
      <w:r w:rsidR="00353F4B">
        <w:t>a</w:t>
      </w:r>
      <w:r w:rsidRPr="005A678C">
        <w:t xml:space="preserve">ssociation is expected to comply with the law, and repeated violations of a similar nature within two years of the date of this letter will result in an enforcement action by this agency and may result in the imposition of a civil penalty. </w:t>
      </w:r>
    </w:p>
    <w:p w:rsidR="005A678C" w:rsidRPr="005A678C" w:rsidRDefault="005A678C" w:rsidP="005A678C">
      <w:pPr>
        <w:pStyle w:val="Default"/>
        <w:rPr>
          <w:sz w:val="22"/>
          <w:szCs w:val="22"/>
        </w:rPr>
      </w:pPr>
    </w:p>
    <w:p w:rsidR="005A678C" w:rsidRPr="005A678C" w:rsidRDefault="005A678C" w:rsidP="005A678C">
      <w:pPr>
        <w:rPr>
          <w:color w:val="000000"/>
        </w:rPr>
      </w:pPr>
      <w:r w:rsidRPr="005A678C">
        <w:t xml:space="preserve">Should any members of the </w:t>
      </w:r>
      <w:r w:rsidR="006B7E72">
        <w:t>b</w:t>
      </w:r>
      <w:r w:rsidRPr="005A678C">
        <w:t xml:space="preserve">oard have any questions or concerns regarding the information provided herein, or if the division may be of further assistance to the </w:t>
      </w:r>
      <w:r w:rsidR="00FB4704">
        <w:t>b</w:t>
      </w:r>
      <w:r w:rsidRPr="005A678C">
        <w:t xml:space="preserve">oard, please feel free to contact me directly at </w:t>
      </w:r>
      <w:r w:rsidR="00FB4704">
        <w:t>850-717-1483</w:t>
      </w:r>
      <w:r w:rsidRPr="005A678C">
        <w:t>.</w:t>
      </w:r>
    </w:p>
    <w:p w:rsidR="005A678C" w:rsidRPr="005A678C" w:rsidRDefault="005A678C" w:rsidP="005A678C"/>
    <w:p w:rsidR="005A678C" w:rsidRPr="005A678C" w:rsidRDefault="005A678C" w:rsidP="005A678C">
      <w:pPr>
        <w:tabs>
          <w:tab w:val="left" w:pos="450"/>
          <w:tab w:val="left" w:pos="9680"/>
        </w:tabs>
        <w:ind w:right="-115"/>
        <w:rPr>
          <w:b/>
        </w:rPr>
      </w:pPr>
      <w:r w:rsidRPr="005A678C">
        <w:rPr>
          <w:b/>
        </w:rPr>
        <w:t>YOUR ATTENTION IS DIRECTED TO RULE 61B-23.002(7</w:t>
      </w:r>
      <w:proofErr w:type="gramStart"/>
      <w:r w:rsidRPr="005A678C">
        <w:rPr>
          <w:b/>
        </w:rPr>
        <w:t>)(</w:t>
      </w:r>
      <w:proofErr w:type="gramEnd"/>
      <w:r w:rsidRPr="005A678C">
        <w:rPr>
          <w:b/>
        </w:rPr>
        <w:t>b)1., FLORIDA ADMINISTRATIVE CODE, WHICH REQUIRES RETENTION OF THIS LETTER OR A COPY THEREOF AMONG THE OFFICIAL RECORDS OF YOUR CONDOMINIUM ASSOCIATION FOR FUTURE REFERENCE.</w:t>
      </w:r>
    </w:p>
    <w:p w:rsidR="00BD2041" w:rsidRPr="005A678C" w:rsidRDefault="00BD2041" w:rsidP="00897FBE">
      <w:pPr>
        <w:pStyle w:val="BodyTextIndent2"/>
        <w:ind w:left="4320"/>
        <w:rPr>
          <w:sz w:val="22"/>
          <w:szCs w:val="22"/>
        </w:rPr>
      </w:pPr>
    </w:p>
    <w:p w:rsidR="00AE15B1" w:rsidRPr="005A678C" w:rsidRDefault="00AE15B1" w:rsidP="00AE15B1">
      <w:r w:rsidRPr="005A678C">
        <w:t>Sincerely,</w:t>
      </w:r>
    </w:p>
    <w:p w:rsidR="00AE15B1" w:rsidRPr="005A678C" w:rsidRDefault="00AE15B1" w:rsidP="00AE15B1">
      <w:pPr>
        <w:tabs>
          <w:tab w:val="left" w:pos="4275"/>
        </w:tabs>
      </w:pPr>
      <w:r w:rsidRPr="005A678C">
        <w:t>BUREAU OF COMPLIANCE</w:t>
      </w:r>
      <w:r w:rsidRPr="005A678C">
        <w:tab/>
      </w:r>
    </w:p>
    <w:p w:rsidR="00AE15B1" w:rsidRPr="005A678C" w:rsidRDefault="00AE15B1" w:rsidP="00AE15B1">
      <w:r w:rsidRPr="005A678C">
        <w:rPr>
          <w:noProof/>
        </w:rPr>
        <w:drawing>
          <wp:inline distT="0" distB="0" distL="0" distR="0" wp14:anchorId="495F62D6" wp14:editId="6B5F8042">
            <wp:extent cx="1390650" cy="628650"/>
            <wp:effectExtent l="0" t="0" r="0" b="0"/>
            <wp:docPr id="6" name="Picture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0CD" w:rsidRPr="005A678C" w:rsidRDefault="00AE15B1" w:rsidP="00CC304C">
      <w:r w:rsidRPr="005A678C">
        <w:t>Danny Brown</w:t>
      </w:r>
      <w:r w:rsidR="00CC304C" w:rsidRPr="005A678C">
        <w:t>, Financial Examiner/Analyst</w:t>
      </w:r>
    </w:p>
    <w:p w:rsidR="007F00CD" w:rsidRPr="005A678C" w:rsidRDefault="000C24A1" w:rsidP="00897FBE">
      <w:hyperlink r:id="rId16" w:history="1">
        <w:r w:rsidR="008742A4" w:rsidRPr="008612D5">
          <w:rPr>
            <w:rStyle w:val="Hyperlink"/>
          </w:rPr>
          <w:t>daniel.brown@myfloridalicense.com</w:t>
        </w:r>
      </w:hyperlink>
      <w:r w:rsidR="008742A4">
        <w:t xml:space="preserve"> </w:t>
      </w:r>
    </w:p>
    <w:p w:rsidR="00BF2E91" w:rsidRPr="005A678C" w:rsidRDefault="00BF2E91" w:rsidP="00897FBE"/>
    <w:p w:rsidR="00BF2E91" w:rsidRPr="005A678C" w:rsidRDefault="00BF2E91" w:rsidP="00897FBE"/>
    <w:sectPr w:rsidR="00BF2E91" w:rsidRPr="005A678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4A1" w:rsidRDefault="000C24A1">
      <w:r>
        <w:separator/>
      </w:r>
    </w:p>
  </w:endnote>
  <w:endnote w:type="continuationSeparator" w:id="0">
    <w:p w:rsidR="000C24A1" w:rsidRDefault="000C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ED" w:rsidRDefault="00DB4C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ED" w:rsidRDefault="00DB4C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0C24A1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4A1" w:rsidRDefault="000C24A1">
      <w:r>
        <w:separator/>
      </w:r>
    </w:p>
  </w:footnote>
  <w:footnote w:type="continuationSeparator" w:id="0">
    <w:p w:rsidR="000C24A1" w:rsidRDefault="000C24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CED" w:rsidRDefault="00DB4C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9AE" w:rsidRDefault="000C24A1" w:rsidP="00BF2E91">
    <w:pPr>
      <w:rPr>
        <w:noProof/>
      </w:rPr>
    </w:pPr>
    <w:r>
      <w:fldChar w:fldCharType="begin"/>
    </w:r>
    <w:r>
      <w:instrText xml:space="preserve"> MERGEFIELD  project  \* MERGEFORMAT </w:instrText>
    </w:r>
    <w:r>
      <w:fldChar w:fldCharType="separate"/>
    </w:r>
    <w:r w:rsidR="007519BC">
      <w:rPr>
        <w:noProof/>
      </w:rPr>
      <w:t>«project»</w:t>
    </w:r>
    <w:r>
      <w:rPr>
        <w:noProof/>
      </w:rPr>
      <w:fldChar w:fldCharType="end"/>
    </w:r>
  </w:p>
  <w:p w:rsidR="00BF2E91" w:rsidRDefault="00BF2E91" w:rsidP="00BF2E91">
    <w:pPr>
      <w:rPr>
        <w:noProof/>
      </w:rPr>
    </w:pPr>
    <w:r>
      <w:t xml:space="preserve">Case No. </w:t>
    </w:r>
    <w:r w:rsidR="000C24A1">
      <w:fldChar w:fldCharType="begin"/>
    </w:r>
    <w:r w:rsidR="000C24A1">
      <w:instrText xml:space="preserve"> MERGEFIELD  caseNumber  \* MERGEFORMAT </w:instrText>
    </w:r>
    <w:r w:rsidR="000C24A1">
      <w:fldChar w:fldCharType="separate"/>
    </w:r>
    <w:r w:rsidR="007519BC">
      <w:rPr>
        <w:noProof/>
      </w:rPr>
      <w:t>«caseNumber»</w:t>
    </w:r>
    <w:r w:rsidR="000C24A1">
      <w:rPr>
        <w:noProof/>
      </w:rPr>
      <w:fldChar w:fldCharType="end"/>
    </w:r>
  </w:p>
  <w:p w:rsidR="00E527AB" w:rsidRPr="00270A8A" w:rsidRDefault="00BF2E91" w:rsidP="00BF2E91">
    <w:pPr>
      <w:rPr>
        <w:noProof/>
      </w:rPr>
    </w:pPr>
    <w:r>
      <w:rPr>
        <w:noProof/>
      </w:rPr>
      <w:t>Page 2 of 2</w:t>
    </w:r>
  </w:p>
  <w:p w:rsidR="007F00CD" w:rsidRDefault="007F00CD" w:rsidP="007F00CD"/>
  <w:p w:rsidR="007F00CD" w:rsidRDefault="007F00C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B7193E1" wp14:editId="4F430949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5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59C81A99" wp14:editId="6CB13AB1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5377AD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5377AD" w:rsidP="005377AD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662593B5" wp14:editId="4AA066E3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B4CED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Halsey Beshears</w:t>
          </w:r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DB4CED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Ron DeSantis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B851EC"/>
    <w:multiLevelType w:val="hybridMultilevel"/>
    <w:tmpl w:val="1576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118DA"/>
    <w:rsid w:val="00035C50"/>
    <w:rsid w:val="00040CA6"/>
    <w:rsid w:val="000623E2"/>
    <w:rsid w:val="0007052F"/>
    <w:rsid w:val="00081476"/>
    <w:rsid w:val="000953FC"/>
    <w:rsid w:val="000A42C8"/>
    <w:rsid w:val="000A767B"/>
    <w:rsid w:val="000C24A1"/>
    <w:rsid w:val="000E2510"/>
    <w:rsid w:val="000F1A6F"/>
    <w:rsid w:val="000F5C7F"/>
    <w:rsid w:val="00101D4A"/>
    <w:rsid w:val="00115E34"/>
    <w:rsid w:val="001349A8"/>
    <w:rsid w:val="00150139"/>
    <w:rsid w:val="00180000"/>
    <w:rsid w:val="00186CB4"/>
    <w:rsid w:val="001C6E47"/>
    <w:rsid w:val="001E7401"/>
    <w:rsid w:val="002145A2"/>
    <w:rsid w:val="002607B4"/>
    <w:rsid w:val="00270A8A"/>
    <w:rsid w:val="00287967"/>
    <w:rsid w:val="002952C0"/>
    <w:rsid w:val="002D5E20"/>
    <w:rsid w:val="0030751A"/>
    <w:rsid w:val="00311AB7"/>
    <w:rsid w:val="0031440F"/>
    <w:rsid w:val="00314606"/>
    <w:rsid w:val="003164B3"/>
    <w:rsid w:val="0034154C"/>
    <w:rsid w:val="00343699"/>
    <w:rsid w:val="00343FE6"/>
    <w:rsid w:val="00344092"/>
    <w:rsid w:val="00352AD4"/>
    <w:rsid w:val="00353F4B"/>
    <w:rsid w:val="003711BC"/>
    <w:rsid w:val="00371F95"/>
    <w:rsid w:val="0037774A"/>
    <w:rsid w:val="003802C8"/>
    <w:rsid w:val="0038661E"/>
    <w:rsid w:val="003A3250"/>
    <w:rsid w:val="003B1A93"/>
    <w:rsid w:val="003B3FD0"/>
    <w:rsid w:val="003C2AD4"/>
    <w:rsid w:val="003F6F84"/>
    <w:rsid w:val="00402CDE"/>
    <w:rsid w:val="0041207B"/>
    <w:rsid w:val="00415A6A"/>
    <w:rsid w:val="00481A64"/>
    <w:rsid w:val="0048438C"/>
    <w:rsid w:val="00492FC9"/>
    <w:rsid w:val="00495878"/>
    <w:rsid w:val="004A02F0"/>
    <w:rsid w:val="004A250F"/>
    <w:rsid w:val="004A3127"/>
    <w:rsid w:val="004C178F"/>
    <w:rsid w:val="00505ADB"/>
    <w:rsid w:val="00513106"/>
    <w:rsid w:val="005377AD"/>
    <w:rsid w:val="00551C85"/>
    <w:rsid w:val="005561E2"/>
    <w:rsid w:val="005659AB"/>
    <w:rsid w:val="0056716E"/>
    <w:rsid w:val="005718A5"/>
    <w:rsid w:val="005925C2"/>
    <w:rsid w:val="00593336"/>
    <w:rsid w:val="00596EF1"/>
    <w:rsid w:val="005A678C"/>
    <w:rsid w:val="005B7F7E"/>
    <w:rsid w:val="005C4026"/>
    <w:rsid w:val="005C70CD"/>
    <w:rsid w:val="005F17CA"/>
    <w:rsid w:val="0060174D"/>
    <w:rsid w:val="0061318C"/>
    <w:rsid w:val="00613B93"/>
    <w:rsid w:val="006206F6"/>
    <w:rsid w:val="00634625"/>
    <w:rsid w:val="0063568A"/>
    <w:rsid w:val="0064024A"/>
    <w:rsid w:val="0068296D"/>
    <w:rsid w:val="006B1FBF"/>
    <w:rsid w:val="006B7E72"/>
    <w:rsid w:val="006D6BFF"/>
    <w:rsid w:val="00704F9D"/>
    <w:rsid w:val="0071436A"/>
    <w:rsid w:val="00720D28"/>
    <w:rsid w:val="00723E8F"/>
    <w:rsid w:val="0075068F"/>
    <w:rsid w:val="007519BC"/>
    <w:rsid w:val="0075588D"/>
    <w:rsid w:val="007654DA"/>
    <w:rsid w:val="00772EB8"/>
    <w:rsid w:val="00777CF2"/>
    <w:rsid w:val="007903C5"/>
    <w:rsid w:val="0079299E"/>
    <w:rsid w:val="007C21F5"/>
    <w:rsid w:val="007C2714"/>
    <w:rsid w:val="007C513E"/>
    <w:rsid w:val="007D7815"/>
    <w:rsid w:val="007F00CD"/>
    <w:rsid w:val="007F039B"/>
    <w:rsid w:val="007F07CF"/>
    <w:rsid w:val="007F40B1"/>
    <w:rsid w:val="00801002"/>
    <w:rsid w:val="00814D32"/>
    <w:rsid w:val="008252AD"/>
    <w:rsid w:val="00827D5C"/>
    <w:rsid w:val="008742A4"/>
    <w:rsid w:val="008772FE"/>
    <w:rsid w:val="008776C2"/>
    <w:rsid w:val="00884716"/>
    <w:rsid w:val="00893570"/>
    <w:rsid w:val="00897FBE"/>
    <w:rsid w:val="008B03CB"/>
    <w:rsid w:val="008C6F69"/>
    <w:rsid w:val="008D49E0"/>
    <w:rsid w:val="008E6C0E"/>
    <w:rsid w:val="009135AF"/>
    <w:rsid w:val="00926176"/>
    <w:rsid w:val="00932770"/>
    <w:rsid w:val="00943C9D"/>
    <w:rsid w:val="00945704"/>
    <w:rsid w:val="00953E60"/>
    <w:rsid w:val="00970C68"/>
    <w:rsid w:val="00971A28"/>
    <w:rsid w:val="009725B8"/>
    <w:rsid w:val="009D0C75"/>
    <w:rsid w:val="009D3734"/>
    <w:rsid w:val="009E1EEA"/>
    <w:rsid w:val="009E2060"/>
    <w:rsid w:val="009E5B16"/>
    <w:rsid w:val="00A22528"/>
    <w:rsid w:val="00A22EED"/>
    <w:rsid w:val="00A2339C"/>
    <w:rsid w:val="00A275BE"/>
    <w:rsid w:val="00A30598"/>
    <w:rsid w:val="00A35CB9"/>
    <w:rsid w:val="00A53CB8"/>
    <w:rsid w:val="00A561F1"/>
    <w:rsid w:val="00A61602"/>
    <w:rsid w:val="00A71CD9"/>
    <w:rsid w:val="00A8035B"/>
    <w:rsid w:val="00A810FC"/>
    <w:rsid w:val="00A83DC4"/>
    <w:rsid w:val="00A91EDA"/>
    <w:rsid w:val="00A946EC"/>
    <w:rsid w:val="00AC0752"/>
    <w:rsid w:val="00AC1679"/>
    <w:rsid w:val="00AE15B1"/>
    <w:rsid w:val="00AE4E60"/>
    <w:rsid w:val="00AE67CE"/>
    <w:rsid w:val="00AE7D9C"/>
    <w:rsid w:val="00AF4B29"/>
    <w:rsid w:val="00B06581"/>
    <w:rsid w:val="00B23551"/>
    <w:rsid w:val="00B517C0"/>
    <w:rsid w:val="00B61C3C"/>
    <w:rsid w:val="00B62701"/>
    <w:rsid w:val="00B8004E"/>
    <w:rsid w:val="00B87564"/>
    <w:rsid w:val="00B9537E"/>
    <w:rsid w:val="00BB3A95"/>
    <w:rsid w:val="00BB4F04"/>
    <w:rsid w:val="00BC5CD5"/>
    <w:rsid w:val="00BC6775"/>
    <w:rsid w:val="00BD15B4"/>
    <w:rsid w:val="00BD2041"/>
    <w:rsid w:val="00BE3AF3"/>
    <w:rsid w:val="00BF2E91"/>
    <w:rsid w:val="00C073BE"/>
    <w:rsid w:val="00C07843"/>
    <w:rsid w:val="00C462C6"/>
    <w:rsid w:val="00C73E35"/>
    <w:rsid w:val="00C7632E"/>
    <w:rsid w:val="00C81B3B"/>
    <w:rsid w:val="00C84BA6"/>
    <w:rsid w:val="00CB385E"/>
    <w:rsid w:val="00CC304C"/>
    <w:rsid w:val="00CE0C1F"/>
    <w:rsid w:val="00CF3F52"/>
    <w:rsid w:val="00D1144E"/>
    <w:rsid w:val="00D24710"/>
    <w:rsid w:val="00D3693A"/>
    <w:rsid w:val="00D4756C"/>
    <w:rsid w:val="00D65122"/>
    <w:rsid w:val="00D66D23"/>
    <w:rsid w:val="00D706CA"/>
    <w:rsid w:val="00D8616B"/>
    <w:rsid w:val="00D945B7"/>
    <w:rsid w:val="00DA6646"/>
    <w:rsid w:val="00DB4CED"/>
    <w:rsid w:val="00DC0DEF"/>
    <w:rsid w:val="00DC1048"/>
    <w:rsid w:val="00DE0226"/>
    <w:rsid w:val="00DE729B"/>
    <w:rsid w:val="00DF1EEB"/>
    <w:rsid w:val="00E02228"/>
    <w:rsid w:val="00E15C5F"/>
    <w:rsid w:val="00E17B3C"/>
    <w:rsid w:val="00E300E6"/>
    <w:rsid w:val="00E33184"/>
    <w:rsid w:val="00E337A5"/>
    <w:rsid w:val="00E36F8E"/>
    <w:rsid w:val="00E51ACC"/>
    <w:rsid w:val="00E527AB"/>
    <w:rsid w:val="00E52D9E"/>
    <w:rsid w:val="00E72DFC"/>
    <w:rsid w:val="00E73D26"/>
    <w:rsid w:val="00E9700C"/>
    <w:rsid w:val="00EA09AE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7082F"/>
    <w:rsid w:val="00F817D7"/>
    <w:rsid w:val="00FA6E1A"/>
    <w:rsid w:val="00FB2FC2"/>
    <w:rsid w:val="00FB4704"/>
    <w:rsid w:val="00FC1D2F"/>
    <w:rsid w:val="00FD23E4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2041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BD2041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BD2041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unhideWhenUsed/>
    <w:rsid w:val="00BD2041"/>
    <w:pPr>
      <w:ind w:firstLine="720"/>
    </w:pPr>
    <w:rPr>
      <w:rFonts w:ascii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D2041"/>
    <w:rPr>
      <w:sz w:val="24"/>
    </w:rPr>
  </w:style>
  <w:style w:type="character" w:customStyle="1" w:styleId="HeaderChar">
    <w:name w:val="Header Char"/>
    <w:basedOn w:val="DefaultParagraphFont"/>
    <w:link w:val="Header"/>
    <w:rsid w:val="005377AD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A678C"/>
    <w:pPr>
      <w:ind w:left="720"/>
      <w:contextualSpacing/>
    </w:pPr>
  </w:style>
  <w:style w:type="paragraph" w:customStyle="1" w:styleId="Default">
    <w:name w:val="Default"/>
    <w:rsid w:val="005A67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7509A-EF5B-462C-B1FA-09F42AB1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31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1929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60</cp:revision>
  <cp:lastPrinted>2007-10-30T18:43:00Z</cp:lastPrinted>
  <dcterms:created xsi:type="dcterms:W3CDTF">2017-01-26T13:41:00Z</dcterms:created>
  <dcterms:modified xsi:type="dcterms:W3CDTF">2019-04-29T16:50:00Z</dcterms:modified>
</cp:coreProperties>
</file>