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DF" w:rsidRPr="00960043" w:rsidRDefault="001070DF" w:rsidP="00BC1DFD"/>
    <w:p w:rsidR="00BC1DFD" w:rsidRPr="00960043" w:rsidRDefault="00BC1DFD" w:rsidP="00BC1DFD">
      <w:r w:rsidRPr="00960043">
        <w:fldChar w:fldCharType="begin"/>
      </w:r>
      <w:r w:rsidRPr="00960043">
        <w:instrText xml:space="preserve"> DATE \@ "MMMM d, yyyy" </w:instrText>
      </w:r>
      <w:r w:rsidRPr="00960043">
        <w:fldChar w:fldCharType="separate"/>
      </w:r>
      <w:r w:rsidR="00EE4119">
        <w:rPr>
          <w:noProof/>
        </w:rPr>
        <w:t>October 5, 2018</w:t>
      </w:r>
      <w:r w:rsidRPr="00960043">
        <w:fldChar w:fldCharType="end"/>
      </w:r>
    </w:p>
    <w:p w:rsidR="00BC1DFD" w:rsidRPr="00960043" w:rsidRDefault="00BC1DFD" w:rsidP="00BC1DFD"/>
    <w:p w:rsidR="00106090" w:rsidRPr="00960043" w:rsidRDefault="00106090" w:rsidP="00BC1DFD">
      <w:r w:rsidRPr="00960043">
        <w:t>Sent via USPS Certified Mail, Return Receipt Requested #</w:t>
      </w:r>
      <w:fldSimple w:instr=" MERGEFIELD  certMailNumber  \* MERGEFORMAT ">
        <w:r w:rsidR="00EE4119">
          <w:rPr>
            <w:noProof/>
          </w:rPr>
          <w:t>«certMailNumber»</w:t>
        </w:r>
      </w:fldSimple>
    </w:p>
    <w:p w:rsidR="00BC1DFD" w:rsidRPr="00960043" w:rsidRDefault="002033F7" w:rsidP="00BC1DFD">
      <w:fldSimple w:instr=" MERGEFIELD  respondent  \* MERGEFORMAT ">
        <w:r w:rsidR="00EE4119">
          <w:rPr>
            <w:noProof/>
          </w:rPr>
          <w:t>«respondent»</w:t>
        </w:r>
      </w:fldSimple>
    </w:p>
    <w:p w:rsidR="000A5879" w:rsidRPr="00960043" w:rsidRDefault="00921D83" w:rsidP="00BC1DFD"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EE4119">
        <w:rPr>
          <w:noProof/>
        </w:rPr>
        <w:t>«respAddress1»</w:t>
      </w:r>
      <w:r>
        <w:rPr>
          <w:noProof/>
        </w:rPr>
        <w:fldChar w:fldCharType="end"/>
      </w:r>
    </w:p>
    <w:p w:rsidR="000A5879" w:rsidRPr="00960043" w:rsidRDefault="00921D83" w:rsidP="00BC1DFD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EE4119">
        <w:rPr>
          <w:noProof/>
        </w:rPr>
        <w:t>«respAddress2»</w:t>
      </w:r>
      <w:r>
        <w:rPr>
          <w:noProof/>
        </w:rPr>
        <w:fldChar w:fldCharType="end"/>
      </w:r>
    </w:p>
    <w:p w:rsidR="00012493" w:rsidRPr="00960043" w:rsidRDefault="00921D83" w:rsidP="00BC1DFD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EE4119">
        <w:rPr>
          <w:noProof/>
        </w:rPr>
        <w:t>«respCityStateZip»</w:t>
      </w:r>
      <w:r>
        <w:rPr>
          <w:noProof/>
        </w:rPr>
        <w:fldChar w:fldCharType="end"/>
      </w:r>
    </w:p>
    <w:p w:rsidR="00D07AE3" w:rsidRPr="00960043" w:rsidRDefault="00A937A3" w:rsidP="00BC1DFD">
      <w:r w:rsidRPr="00960043">
        <w:rPr>
          <w:noProof/>
        </w:rPr>
        <w:t>S</w:t>
      </w:r>
      <w:r w:rsidR="001B7660" w:rsidRPr="00960043">
        <w:rPr>
          <w:noProof/>
        </w:rPr>
        <w:t xml:space="preserve">ent via email to </w:t>
      </w:r>
      <w:r w:rsidR="00022FC7" w:rsidRPr="00960043">
        <w:rPr>
          <w:noProof/>
        </w:rPr>
        <w:fldChar w:fldCharType="begin"/>
      </w:r>
      <w:r w:rsidR="00022FC7" w:rsidRPr="00960043">
        <w:rPr>
          <w:noProof/>
        </w:rPr>
        <w:instrText xml:space="preserve"> MERGEFIELD  respEmail  \* MERGEFORMAT </w:instrText>
      </w:r>
      <w:r w:rsidR="00022FC7" w:rsidRPr="00960043">
        <w:rPr>
          <w:noProof/>
        </w:rPr>
        <w:fldChar w:fldCharType="separate"/>
      </w:r>
      <w:r w:rsidR="00EE4119">
        <w:rPr>
          <w:noProof/>
        </w:rPr>
        <w:t>«respEmail»</w:t>
      </w:r>
      <w:r w:rsidR="00022FC7" w:rsidRPr="00960043">
        <w:rPr>
          <w:noProof/>
        </w:rPr>
        <w:fldChar w:fldCharType="end"/>
      </w:r>
    </w:p>
    <w:p w:rsidR="00D07AE3" w:rsidRPr="00960043" w:rsidRDefault="00D07AE3" w:rsidP="00BC1DFD"/>
    <w:p w:rsidR="00BC1DFD" w:rsidRPr="00960043" w:rsidRDefault="00BC1DFD" w:rsidP="00BC1DFD">
      <w:r w:rsidRPr="00960043">
        <w:t xml:space="preserve">Re:  </w:t>
      </w:r>
      <w:r w:rsidRPr="00960043">
        <w:tab/>
      </w:r>
      <w:r w:rsidR="00921D83">
        <w:fldChar w:fldCharType="begin"/>
      </w:r>
      <w:r w:rsidR="00921D83">
        <w:instrText xml:space="preserve"> MERGEFIELD  project  \* MERGEFORMAT </w:instrText>
      </w:r>
      <w:r w:rsidR="00921D83">
        <w:fldChar w:fldCharType="separate"/>
      </w:r>
      <w:r w:rsidR="00EE4119">
        <w:rPr>
          <w:noProof/>
        </w:rPr>
        <w:t>«project»</w:t>
      </w:r>
      <w:r w:rsidR="00921D83">
        <w:rPr>
          <w:noProof/>
        </w:rPr>
        <w:fldChar w:fldCharType="end"/>
      </w:r>
    </w:p>
    <w:p w:rsidR="00BC1DFD" w:rsidRPr="00960043" w:rsidRDefault="00BC1DFD" w:rsidP="00BC1DFD">
      <w:pPr>
        <w:ind w:firstLine="720"/>
      </w:pPr>
      <w:r w:rsidRPr="00960043">
        <w:t xml:space="preserve">Case </w:t>
      </w:r>
      <w:r w:rsidR="00A13047" w:rsidRPr="00960043">
        <w:t xml:space="preserve">No. </w:t>
      </w:r>
      <w:r w:rsidR="00921D83">
        <w:fldChar w:fldCharType="begin"/>
      </w:r>
      <w:r w:rsidR="00921D83">
        <w:instrText xml:space="preserve"> MERGEFIELD  caseNumber  \* MERGEFORMAT </w:instrText>
      </w:r>
      <w:r w:rsidR="00921D83">
        <w:fldChar w:fldCharType="separate"/>
      </w:r>
      <w:r w:rsidR="00EE4119">
        <w:rPr>
          <w:noProof/>
        </w:rPr>
        <w:t>«caseNumber»</w:t>
      </w:r>
      <w:r w:rsidR="00921D83">
        <w:rPr>
          <w:noProof/>
        </w:rPr>
        <w:fldChar w:fldCharType="end"/>
      </w:r>
    </w:p>
    <w:p w:rsidR="00BC1DFD" w:rsidRPr="00960043" w:rsidRDefault="00BC1DFD" w:rsidP="00BC1DFD"/>
    <w:p w:rsidR="00BC1DFD" w:rsidRPr="00960043" w:rsidRDefault="00913568" w:rsidP="00BC1DFD">
      <w:r w:rsidRPr="00960043">
        <w:t xml:space="preserve">Dear </w:t>
      </w:r>
      <w:fldSimple w:instr=" MERGEFIELD  respSalutation  \* MERGEFORMAT ">
        <w:r w:rsidR="00EE4119">
          <w:rPr>
            <w:noProof/>
          </w:rPr>
          <w:t>«respSalutation»</w:t>
        </w:r>
      </w:fldSimple>
      <w:r w:rsidR="004700FE" w:rsidRPr="00960043">
        <w:t>:</w:t>
      </w:r>
    </w:p>
    <w:p w:rsidR="00BC1DFD" w:rsidRPr="00960043" w:rsidRDefault="00BC1DFD" w:rsidP="00BC1DFD">
      <w:pPr>
        <w:pStyle w:val="Header"/>
        <w:tabs>
          <w:tab w:val="clear" w:pos="4320"/>
          <w:tab w:val="clear" w:pos="8640"/>
        </w:tabs>
      </w:pPr>
    </w:p>
    <w:p w:rsidR="00BC1DFD" w:rsidRPr="00960043" w:rsidRDefault="000A273F" w:rsidP="00303167">
      <w:pPr>
        <w:tabs>
          <w:tab w:val="left" w:pos="180"/>
          <w:tab w:val="left" w:pos="360"/>
        </w:tabs>
        <w:spacing w:after="120"/>
        <w:ind w:right="20"/>
        <w:rPr>
          <w:color w:val="000000"/>
        </w:rPr>
      </w:pPr>
      <w:r w:rsidRPr="00960043">
        <w:t xml:space="preserve">The division is in receipt of a complaint filed against </w:t>
      </w:r>
      <w:r w:rsidR="00921D83">
        <w:fldChar w:fldCharType="begin"/>
      </w:r>
      <w:r w:rsidR="00921D83">
        <w:instrText xml:space="preserve"> MERGEFIELD  respondent  \* MERGEFORMAT </w:instrText>
      </w:r>
      <w:r w:rsidR="00921D83">
        <w:fldChar w:fldCharType="separate"/>
      </w:r>
      <w:r w:rsidR="00EE4119">
        <w:rPr>
          <w:noProof/>
        </w:rPr>
        <w:t>«respondent»</w:t>
      </w:r>
      <w:r w:rsidR="00921D83">
        <w:rPr>
          <w:noProof/>
        </w:rPr>
        <w:fldChar w:fldCharType="end"/>
      </w:r>
      <w:r w:rsidR="00A05D12" w:rsidRPr="00960043">
        <w:t xml:space="preserve"> </w:t>
      </w:r>
      <w:r w:rsidRPr="00960043">
        <w:rPr>
          <w:color w:val="000000"/>
        </w:rPr>
        <w:t>(</w:t>
      </w:r>
      <w:r w:rsidR="006474D2" w:rsidRPr="00960043">
        <w:rPr>
          <w:color w:val="000000"/>
        </w:rPr>
        <w:t>hereafter “</w:t>
      </w:r>
      <w:r w:rsidR="0069324A">
        <w:rPr>
          <w:color w:val="000000"/>
        </w:rPr>
        <w:t xml:space="preserve">the </w:t>
      </w:r>
      <w:r w:rsidR="00D55781">
        <w:rPr>
          <w:color w:val="000000"/>
        </w:rPr>
        <w:t>a</w:t>
      </w:r>
      <w:r w:rsidRPr="00960043">
        <w:rPr>
          <w:color w:val="000000"/>
        </w:rPr>
        <w:t>ssociation</w:t>
      </w:r>
      <w:r w:rsidR="006474D2" w:rsidRPr="00960043">
        <w:rPr>
          <w:color w:val="000000"/>
        </w:rPr>
        <w:t>”</w:t>
      </w:r>
      <w:r w:rsidRPr="00960043">
        <w:rPr>
          <w:color w:val="000000"/>
        </w:rPr>
        <w:t xml:space="preserve">) for the following </w:t>
      </w:r>
      <w:r w:rsidR="00F425C3" w:rsidRPr="00960043">
        <w:rPr>
          <w:color w:val="000000"/>
        </w:rPr>
        <w:t>issues</w:t>
      </w:r>
      <w:r w:rsidRPr="00960043">
        <w:rPr>
          <w:color w:val="000000"/>
        </w:rPr>
        <w:t>:</w:t>
      </w:r>
    </w:p>
    <w:p w:rsidR="00DC3423" w:rsidRPr="00960043" w:rsidRDefault="00447DF6" w:rsidP="00447DF6">
      <w:pPr>
        <w:pStyle w:val="BodyText"/>
        <w:numPr>
          <w:ilvl w:val="0"/>
          <w:numId w:val="4"/>
        </w:numPr>
        <w:tabs>
          <w:tab w:val="clear" w:pos="360"/>
        </w:tabs>
        <w:rPr>
          <w:szCs w:val="22"/>
        </w:rPr>
      </w:pPr>
      <w:r w:rsidRPr="00960043">
        <w:rPr>
          <w:szCs w:val="22"/>
        </w:rPr>
        <w:fldChar w:fldCharType="begin"/>
      </w:r>
      <w:r w:rsidRPr="00960043">
        <w:rPr>
          <w:szCs w:val="22"/>
        </w:rPr>
        <w:instrText xml:space="preserve"> MERGEFIELD  allegations  \* MERGEFORMAT </w:instrText>
      </w:r>
      <w:r w:rsidRPr="00960043">
        <w:rPr>
          <w:szCs w:val="22"/>
        </w:rPr>
        <w:fldChar w:fldCharType="separate"/>
      </w:r>
      <w:r w:rsidR="00EE4119">
        <w:rPr>
          <w:noProof/>
          <w:szCs w:val="22"/>
        </w:rPr>
        <w:t>«allegations»</w:t>
      </w:r>
      <w:r w:rsidRPr="00960043">
        <w:rPr>
          <w:szCs w:val="22"/>
        </w:rPr>
        <w:fldChar w:fldCharType="end"/>
      </w:r>
    </w:p>
    <w:p w:rsidR="00447DF6" w:rsidRPr="00960043" w:rsidRDefault="00447DF6" w:rsidP="00BC1DFD">
      <w:pPr>
        <w:pStyle w:val="BodyText"/>
        <w:tabs>
          <w:tab w:val="clear" w:pos="360"/>
        </w:tabs>
        <w:rPr>
          <w:szCs w:val="22"/>
        </w:rPr>
      </w:pPr>
    </w:p>
    <w:p w:rsidR="003E14D4" w:rsidRPr="00960043" w:rsidRDefault="008B2EF5" w:rsidP="003E14D4">
      <w:pPr>
        <w:pStyle w:val="BodyText"/>
        <w:tabs>
          <w:tab w:val="left" w:pos="630"/>
        </w:tabs>
        <w:spacing w:after="120"/>
        <w:ind w:right="20"/>
        <w:rPr>
          <w:szCs w:val="22"/>
        </w:rPr>
      </w:pPr>
      <w:r w:rsidRPr="00960043">
        <w:rPr>
          <w:szCs w:val="22"/>
        </w:rPr>
        <w:t xml:space="preserve">Please reference case number </w:t>
      </w:r>
      <w:r w:rsidRPr="00960043">
        <w:rPr>
          <w:szCs w:val="22"/>
        </w:rPr>
        <w:fldChar w:fldCharType="begin"/>
      </w:r>
      <w:r w:rsidRPr="00960043">
        <w:rPr>
          <w:szCs w:val="22"/>
        </w:rPr>
        <w:instrText xml:space="preserve"> MERGEFIELD  caseNumber  \* MERGEFORMAT </w:instrText>
      </w:r>
      <w:r w:rsidRPr="00960043">
        <w:rPr>
          <w:szCs w:val="22"/>
        </w:rPr>
        <w:fldChar w:fldCharType="separate"/>
      </w:r>
      <w:r w:rsidR="00EE4119">
        <w:rPr>
          <w:noProof/>
          <w:szCs w:val="22"/>
        </w:rPr>
        <w:t>«caseNumber»</w:t>
      </w:r>
      <w:r w:rsidRPr="00960043">
        <w:rPr>
          <w:szCs w:val="22"/>
        </w:rPr>
        <w:fldChar w:fldCharType="end"/>
      </w:r>
      <w:r w:rsidR="003E14D4" w:rsidRPr="00960043">
        <w:rPr>
          <w:szCs w:val="22"/>
        </w:rPr>
        <w:t xml:space="preserve"> when responding and provide the following </w:t>
      </w:r>
      <w:proofErr w:type="gramStart"/>
      <w:r w:rsidR="003E14D4" w:rsidRPr="00960043">
        <w:rPr>
          <w:szCs w:val="22"/>
        </w:rPr>
        <w:t>by</w:t>
      </w:r>
      <w:r w:rsidR="00EE4119">
        <w:rPr>
          <w:szCs w:val="22"/>
        </w:rPr>
        <w:t xml:space="preserve"> </w:t>
      </w:r>
      <w:proofErr w:type="gramEnd"/>
      <w:r w:rsidR="00EE4119">
        <w:rPr>
          <w:szCs w:val="22"/>
        </w:rPr>
        <w:fldChar w:fldCharType="begin"/>
      </w:r>
      <w:r w:rsidR="00EE4119">
        <w:rPr>
          <w:szCs w:val="22"/>
        </w:rPr>
        <w:instrText xml:space="preserve"> MERGEFIELD  dueDateAllegation  \* MERGEFORMAT </w:instrText>
      </w:r>
      <w:r w:rsidR="00EE4119">
        <w:rPr>
          <w:szCs w:val="22"/>
        </w:rPr>
        <w:fldChar w:fldCharType="separate"/>
      </w:r>
      <w:r w:rsidR="00EE4119">
        <w:rPr>
          <w:noProof/>
          <w:szCs w:val="22"/>
        </w:rPr>
        <w:t>«dueDateAllegation»</w:t>
      </w:r>
      <w:r w:rsidR="00EE4119">
        <w:rPr>
          <w:szCs w:val="22"/>
        </w:rPr>
        <w:fldChar w:fldCharType="end"/>
      </w:r>
      <w:bookmarkStart w:id="0" w:name="_GoBack"/>
      <w:bookmarkEnd w:id="0"/>
      <w:proofErr w:type="gramStart"/>
      <w:r w:rsidR="003E14D4" w:rsidRPr="00960043">
        <w:rPr>
          <w:szCs w:val="22"/>
        </w:rPr>
        <w:t>:</w:t>
      </w:r>
      <w:proofErr w:type="gramEnd"/>
    </w:p>
    <w:p w:rsidR="00D32587" w:rsidRPr="00960043" w:rsidRDefault="00D32587" w:rsidP="00D32587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60043">
        <w:rPr>
          <w:sz w:val="22"/>
          <w:szCs w:val="22"/>
        </w:rPr>
        <w:t xml:space="preserve">A written response to the above allegation that explains the </w:t>
      </w:r>
      <w:r w:rsidR="00F03102">
        <w:rPr>
          <w:sz w:val="22"/>
          <w:szCs w:val="22"/>
        </w:rPr>
        <w:t>a</w:t>
      </w:r>
      <w:r w:rsidRPr="00960043">
        <w:rPr>
          <w:sz w:val="22"/>
          <w:szCs w:val="22"/>
        </w:rPr>
        <w:t>ssociation’s position and any documentation supporting this position</w:t>
      </w:r>
      <w:r w:rsidR="00CA79D3" w:rsidRPr="00960043">
        <w:rPr>
          <w:sz w:val="22"/>
          <w:szCs w:val="22"/>
        </w:rPr>
        <w:t>, specifically including:</w:t>
      </w:r>
    </w:p>
    <w:p w:rsidR="00CA79D3" w:rsidRPr="00960043" w:rsidRDefault="00960043" w:rsidP="00D32587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960043">
        <w:rPr>
          <w:sz w:val="22"/>
          <w:szCs w:val="22"/>
        </w:rPr>
        <w:fldChar w:fldCharType="begin"/>
      </w:r>
      <w:r w:rsidRPr="00960043">
        <w:rPr>
          <w:sz w:val="22"/>
          <w:szCs w:val="22"/>
        </w:rPr>
        <w:instrText xml:space="preserve"> MERGEFIELD  evidence  \* MERGEFORMAT </w:instrText>
      </w:r>
      <w:r w:rsidRPr="00960043">
        <w:rPr>
          <w:sz w:val="22"/>
          <w:szCs w:val="22"/>
        </w:rPr>
        <w:fldChar w:fldCharType="separate"/>
      </w:r>
      <w:r w:rsidR="00EE4119">
        <w:rPr>
          <w:noProof/>
          <w:sz w:val="22"/>
          <w:szCs w:val="22"/>
        </w:rPr>
        <w:t>«evidence»</w:t>
      </w:r>
      <w:r w:rsidRPr="00960043">
        <w:rPr>
          <w:sz w:val="22"/>
          <w:szCs w:val="22"/>
        </w:rPr>
        <w:fldChar w:fldCharType="end"/>
      </w:r>
    </w:p>
    <w:p w:rsidR="00D32587" w:rsidRPr="00960043" w:rsidRDefault="00D32587" w:rsidP="003E14D4">
      <w:pPr>
        <w:pStyle w:val="BodyText"/>
        <w:tabs>
          <w:tab w:val="left" w:pos="630"/>
        </w:tabs>
        <w:spacing w:after="120"/>
        <w:ind w:right="20"/>
        <w:rPr>
          <w:rFonts w:cs="Arial"/>
          <w:szCs w:val="22"/>
        </w:rPr>
      </w:pPr>
    </w:p>
    <w:p w:rsidR="00BC1DFD" w:rsidRPr="00960043" w:rsidRDefault="003E14D4" w:rsidP="003E14D4">
      <w:pPr>
        <w:tabs>
          <w:tab w:val="left" w:pos="180"/>
          <w:tab w:val="left" w:pos="9680"/>
        </w:tabs>
        <w:spacing w:before="120" w:after="120"/>
        <w:ind w:right="14"/>
        <w:rPr>
          <w:b/>
        </w:rPr>
      </w:pPr>
      <w:r w:rsidRPr="00960043">
        <w:rPr>
          <w:b/>
        </w:rPr>
        <w:t>YOUR ATTENTION IS DIRECTED TO RULE 61B-23.002(7</w:t>
      </w:r>
      <w:proofErr w:type="gramStart"/>
      <w:r w:rsidRPr="00960043">
        <w:rPr>
          <w:b/>
        </w:rPr>
        <w:t>)(</w:t>
      </w:r>
      <w:proofErr w:type="gramEnd"/>
      <w:r w:rsidRPr="00960043">
        <w:rPr>
          <w:b/>
        </w:rPr>
        <w:t>b)1., FLORIDA ADMINISTRATIVE CODE, WHICH REQUIRES RETENTION OF THIS LETTER OR A COPY THEREOF AMONG THE OFFICIAL RECORDS OF YOUR CONDOMINIUM ASSOCIATION FOR FUTURE REFERENCE</w:t>
      </w:r>
      <w:r w:rsidR="000C25FD">
        <w:rPr>
          <w:b/>
        </w:rPr>
        <w:t>.</w:t>
      </w:r>
    </w:p>
    <w:p w:rsidR="00641150" w:rsidRPr="00960043" w:rsidRDefault="00641150" w:rsidP="00641150">
      <w:r w:rsidRPr="00960043">
        <w:t>Sincerely,</w:t>
      </w:r>
    </w:p>
    <w:p w:rsidR="00641150" w:rsidRPr="00960043" w:rsidRDefault="00641150" w:rsidP="00641150">
      <w:r w:rsidRPr="00960043">
        <w:t>BUREAU OF COMPLIANCE</w:t>
      </w:r>
    </w:p>
    <w:p w:rsidR="00641150" w:rsidRPr="00960043" w:rsidRDefault="00641150" w:rsidP="00641150">
      <w:r w:rsidRPr="00960043">
        <w:rPr>
          <w:noProof/>
        </w:rPr>
        <w:drawing>
          <wp:inline distT="0" distB="0" distL="0" distR="0" wp14:anchorId="54399C61" wp14:editId="41311A64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7C" w:rsidRDefault="00641150">
      <w:r w:rsidRPr="00960043">
        <w:t>Danny Brown</w:t>
      </w:r>
      <w:r w:rsidR="000442A5" w:rsidRPr="00960043">
        <w:t>, Financial Examiner/Analyst</w:t>
      </w:r>
    </w:p>
    <w:p w:rsidR="008F477C" w:rsidRPr="00960043" w:rsidRDefault="00921D83">
      <w:pPr>
        <w:sectPr w:rsidR="008F477C" w:rsidRPr="00960043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hyperlink r:id="rId16" w:history="1">
        <w:r w:rsidR="00DD5D4E" w:rsidRPr="00B05209">
          <w:rPr>
            <w:rStyle w:val="Hyperlink"/>
          </w:rPr>
          <w:t>daniel.brown@myfloridalicense.com</w:t>
        </w:r>
      </w:hyperlink>
      <w:r w:rsidR="00DD5D4E">
        <w:t xml:space="preserve"> </w:t>
      </w:r>
    </w:p>
    <w:p w:rsidR="00B40FD3" w:rsidRPr="00960043" w:rsidRDefault="00DD5D4E" w:rsidP="00CF3F52">
      <w:r>
        <w:lastRenderedPageBreak/>
        <w:t xml:space="preserve"> </w:t>
      </w:r>
    </w:p>
    <w:p w:rsidR="00B40FD3" w:rsidRPr="00960043" w:rsidRDefault="00B40FD3" w:rsidP="00CF3F52"/>
    <w:p w:rsidR="00B40FD3" w:rsidRPr="00960043" w:rsidRDefault="00B40FD3" w:rsidP="00CF3F52"/>
    <w:p w:rsidR="00B40FD3" w:rsidRPr="00960043" w:rsidRDefault="00B40FD3" w:rsidP="00CF3F52"/>
    <w:p w:rsidR="00B40FD3" w:rsidRPr="00960043" w:rsidRDefault="00B40FD3" w:rsidP="00CF3F52"/>
    <w:p w:rsidR="00B40FD3" w:rsidRPr="00960043" w:rsidRDefault="00B40FD3" w:rsidP="00CF3F52"/>
    <w:p w:rsidR="00B40FD3" w:rsidRDefault="00B40FD3" w:rsidP="00CF3F52"/>
    <w:p w:rsidR="00956D1D" w:rsidRDefault="00956D1D" w:rsidP="00CF3F52"/>
    <w:p w:rsidR="00956D1D" w:rsidRDefault="00956D1D" w:rsidP="00CF3F52"/>
    <w:p w:rsidR="00956D1D" w:rsidRDefault="00956D1D" w:rsidP="00CF3F52"/>
    <w:p w:rsidR="00956D1D" w:rsidRDefault="00956D1D" w:rsidP="00CF3F52"/>
    <w:p w:rsidR="00956D1D" w:rsidRPr="00960043" w:rsidRDefault="00956D1D" w:rsidP="00CF3F52"/>
    <w:sectPr w:rsidR="00956D1D" w:rsidRPr="00960043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D83" w:rsidRDefault="00921D83">
      <w:r>
        <w:separator/>
      </w:r>
    </w:p>
  </w:endnote>
  <w:endnote w:type="continuationSeparator" w:id="0">
    <w:p w:rsidR="00921D83" w:rsidRDefault="0092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 w:rsidP="00CF3F52">
    <w:pPr>
      <w:pStyle w:val="Footer"/>
      <w:jc w:val="center"/>
      <w:rPr>
        <w:sz w:val="18"/>
        <w:szCs w:val="18"/>
      </w:rPr>
    </w:pPr>
  </w:p>
  <w:p w:rsidR="00B40FD3" w:rsidRDefault="00B40FD3" w:rsidP="00CF3F52">
    <w:pPr>
      <w:pStyle w:val="Footer"/>
      <w:jc w:val="center"/>
      <w:rPr>
        <w:sz w:val="18"/>
        <w:szCs w:val="18"/>
      </w:rPr>
    </w:pPr>
  </w:p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921D83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D83" w:rsidRDefault="00921D83">
      <w:r>
        <w:separator/>
      </w:r>
    </w:p>
  </w:footnote>
  <w:footnote w:type="continuationSeparator" w:id="0">
    <w:p w:rsidR="00921D83" w:rsidRDefault="00921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FD3" w:rsidRDefault="00B40F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D1D" w:rsidRDefault="00956D1D" w:rsidP="00B40FD3">
    <w:pPr>
      <w:pStyle w:val="Header"/>
      <w:rPr>
        <w:noProof/>
      </w:rPr>
    </w:pPr>
    <w:fldSimple w:instr=" MERGEFIELD  project  \* MERGEFORMAT ">
      <w:r w:rsidR="00EE4119">
        <w:rPr>
          <w:noProof/>
        </w:rPr>
        <w:t>«project»</w:t>
      </w:r>
    </w:fldSimple>
  </w:p>
  <w:p w:rsidR="00B40FD3" w:rsidRDefault="00B40FD3" w:rsidP="00B40FD3">
    <w:pPr>
      <w:pStyle w:val="Header"/>
    </w:pPr>
    <w:r>
      <w:t xml:space="preserve">Case No. </w:t>
    </w:r>
    <w:r w:rsidR="00921D83">
      <w:fldChar w:fldCharType="begin"/>
    </w:r>
    <w:r w:rsidR="00921D83">
      <w:instrText xml:space="preserve"> MERGEFIELD  caseNumber  \* MERGEFORMAT </w:instrText>
    </w:r>
    <w:r w:rsidR="00921D83">
      <w:fldChar w:fldCharType="separate"/>
    </w:r>
    <w:r w:rsidR="00EE4119">
      <w:rPr>
        <w:noProof/>
      </w:rPr>
      <w:t>«caseNumber»</w:t>
    </w:r>
    <w:r w:rsidR="00921D83">
      <w:rPr>
        <w:noProof/>
      </w:rPr>
      <w:fldChar w:fldCharType="end"/>
    </w:r>
    <w:r>
      <w:tab/>
    </w:r>
  </w:p>
  <w:p w:rsidR="00B40FD3" w:rsidRDefault="00B40FD3" w:rsidP="00B40FD3">
    <w:pPr>
      <w:pStyle w:val="Header"/>
    </w:pPr>
    <w:r>
      <w:t>Page 2 of 2</w:t>
    </w:r>
  </w:p>
  <w:p w:rsidR="00B40FD3" w:rsidRDefault="00B40F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6488742" wp14:editId="5779D5DA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780DF52B" wp14:editId="4A835ED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6A5E3A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6A5E3A" w:rsidP="006A5E3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2CD95CDB" wp14:editId="29CC0ABD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0D5"/>
    <w:multiLevelType w:val="hybridMultilevel"/>
    <w:tmpl w:val="0F84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4C6A99"/>
    <w:multiLevelType w:val="hybridMultilevel"/>
    <w:tmpl w:val="8FB2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05989"/>
    <w:multiLevelType w:val="hybridMultilevel"/>
    <w:tmpl w:val="2878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3ADC"/>
    <w:rsid w:val="00012493"/>
    <w:rsid w:val="00022FC7"/>
    <w:rsid w:val="00035C50"/>
    <w:rsid w:val="00040CA6"/>
    <w:rsid w:val="000442A5"/>
    <w:rsid w:val="000623E2"/>
    <w:rsid w:val="00081476"/>
    <w:rsid w:val="000953FC"/>
    <w:rsid w:val="000A273F"/>
    <w:rsid w:val="000A5879"/>
    <w:rsid w:val="000A767B"/>
    <w:rsid w:val="000C25FD"/>
    <w:rsid w:val="000F1A6F"/>
    <w:rsid w:val="000F5C7F"/>
    <w:rsid w:val="00101D4A"/>
    <w:rsid w:val="00105703"/>
    <w:rsid w:val="00106090"/>
    <w:rsid w:val="001070DF"/>
    <w:rsid w:val="00115E34"/>
    <w:rsid w:val="001349A8"/>
    <w:rsid w:val="00150139"/>
    <w:rsid w:val="001718D7"/>
    <w:rsid w:val="00180000"/>
    <w:rsid w:val="001B7660"/>
    <w:rsid w:val="001C6E47"/>
    <w:rsid w:val="001E7401"/>
    <w:rsid w:val="001E7A9A"/>
    <w:rsid w:val="002033F7"/>
    <w:rsid w:val="0020360A"/>
    <w:rsid w:val="002145A2"/>
    <w:rsid w:val="002607B4"/>
    <w:rsid w:val="0029206D"/>
    <w:rsid w:val="002A5F3E"/>
    <w:rsid w:val="002B5214"/>
    <w:rsid w:val="002C7F0E"/>
    <w:rsid w:val="002D5E20"/>
    <w:rsid w:val="00303167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711BC"/>
    <w:rsid w:val="003B3FD0"/>
    <w:rsid w:val="003C2AD4"/>
    <w:rsid w:val="003E14D4"/>
    <w:rsid w:val="003F6F84"/>
    <w:rsid w:val="004037D0"/>
    <w:rsid w:val="0041207B"/>
    <w:rsid w:val="00415A6A"/>
    <w:rsid w:val="00447DF6"/>
    <w:rsid w:val="004700FE"/>
    <w:rsid w:val="0048438C"/>
    <w:rsid w:val="00492FC9"/>
    <w:rsid w:val="00495878"/>
    <w:rsid w:val="004A02F0"/>
    <w:rsid w:val="004A250F"/>
    <w:rsid w:val="004A3127"/>
    <w:rsid w:val="004C178F"/>
    <w:rsid w:val="00513106"/>
    <w:rsid w:val="00526F8F"/>
    <w:rsid w:val="00551C85"/>
    <w:rsid w:val="005659AB"/>
    <w:rsid w:val="0056716E"/>
    <w:rsid w:val="00596EF1"/>
    <w:rsid w:val="005C4026"/>
    <w:rsid w:val="005C7DAC"/>
    <w:rsid w:val="005E6201"/>
    <w:rsid w:val="005F17CA"/>
    <w:rsid w:val="005F46C4"/>
    <w:rsid w:val="006077F0"/>
    <w:rsid w:val="0061318C"/>
    <w:rsid w:val="00613B93"/>
    <w:rsid w:val="006206F6"/>
    <w:rsid w:val="00634625"/>
    <w:rsid w:val="0063568A"/>
    <w:rsid w:val="0064024A"/>
    <w:rsid w:val="006408B2"/>
    <w:rsid w:val="00641150"/>
    <w:rsid w:val="0064651A"/>
    <w:rsid w:val="006474D2"/>
    <w:rsid w:val="006557B3"/>
    <w:rsid w:val="00680059"/>
    <w:rsid w:val="0068296D"/>
    <w:rsid w:val="0069324A"/>
    <w:rsid w:val="006A5E3A"/>
    <w:rsid w:val="006B1FBF"/>
    <w:rsid w:val="006D6BFF"/>
    <w:rsid w:val="0071436A"/>
    <w:rsid w:val="00720D28"/>
    <w:rsid w:val="00723E8F"/>
    <w:rsid w:val="0075068F"/>
    <w:rsid w:val="0075588D"/>
    <w:rsid w:val="007654DA"/>
    <w:rsid w:val="007709FD"/>
    <w:rsid w:val="00777CF2"/>
    <w:rsid w:val="007903C5"/>
    <w:rsid w:val="0079299E"/>
    <w:rsid w:val="007C21F5"/>
    <w:rsid w:val="007C2714"/>
    <w:rsid w:val="007C513E"/>
    <w:rsid w:val="007D7815"/>
    <w:rsid w:val="007F039B"/>
    <w:rsid w:val="007F40B1"/>
    <w:rsid w:val="00801002"/>
    <w:rsid w:val="00822268"/>
    <w:rsid w:val="00827D5C"/>
    <w:rsid w:val="00847803"/>
    <w:rsid w:val="008768B3"/>
    <w:rsid w:val="008772FE"/>
    <w:rsid w:val="008776C2"/>
    <w:rsid w:val="00884716"/>
    <w:rsid w:val="00893570"/>
    <w:rsid w:val="008963F1"/>
    <w:rsid w:val="008A068E"/>
    <w:rsid w:val="008B03CB"/>
    <w:rsid w:val="008B2EF5"/>
    <w:rsid w:val="008C6F69"/>
    <w:rsid w:val="008D49E0"/>
    <w:rsid w:val="008E697D"/>
    <w:rsid w:val="008F477C"/>
    <w:rsid w:val="00913568"/>
    <w:rsid w:val="009135AF"/>
    <w:rsid w:val="00921D83"/>
    <w:rsid w:val="009236AD"/>
    <w:rsid w:val="00926176"/>
    <w:rsid w:val="00932770"/>
    <w:rsid w:val="00943C9D"/>
    <w:rsid w:val="00945704"/>
    <w:rsid w:val="00956D1D"/>
    <w:rsid w:val="00960043"/>
    <w:rsid w:val="00970C68"/>
    <w:rsid w:val="00971A28"/>
    <w:rsid w:val="009725B8"/>
    <w:rsid w:val="009B5611"/>
    <w:rsid w:val="009D0C75"/>
    <w:rsid w:val="009E1EEA"/>
    <w:rsid w:val="009E2060"/>
    <w:rsid w:val="009E5B16"/>
    <w:rsid w:val="00A05D12"/>
    <w:rsid w:val="00A10D29"/>
    <w:rsid w:val="00A13047"/>
    <w:rsid w:val="00A156EA"/>
    <w:rsid w:val="00A22528"/>
    <w:rsid w:val="00A22EED"/>
    <w:rsid w:val="00A2339C"/>
    <w:rsid w:val="00A30598"/>
    <w:rsid w:val="00A35CB9"/>
    <w:rsid w:val="00A363A0"/>
    <w:rsid w:val="00A47D89"/>
    <w:rsid w:val="00A53CB8"/>
    <w:rsid w:val="00A561F1"/>
    <w:rsid w:val="00A71CD9"/>
    <w:rsid w:val="00A8035B"/>
    <w:rsid w:val="00A810FC"/>
    <w:rsid w:val="00A83DC4"/>
    <w:rsid w:val="00A83DC7"/>
    <w:rsid w:val="00A86BE2"/>
    <w:rsid w:val="00A91EDA"/>
    <w:rsid w:val="00A937A3"/>
    <w:rsid w:val="00AC1679"/>
    <w:rsid w:val="00AD1DBD"/>
    <w:rsid w:val="00AE3185"/>
    <w:rsid w:val="00AE67CE"/>
    <w:rsid w:val="00AE7FDA"/>
    <w:rsid w:val="00AF4B29"/>
    <w:rsid w:val="00B07651"/>
    <w:rsid w:val="00B23551"/>
    <w:rsid w:val="00B40FD3"/>
    <w:rsid w:val="00B61C3C"/>
    <w:rsid w:val="00B62701"/>
    <w:rsid w:val="00B9537E"/>
    <w:rsid w:val="00BB3A95"/>
    <w:rsid w:val="00BB4F04"/>
    <w:rsid w:val="00BC1DFD"/>
    <w:rsid w:val="00BC5CD5"/>
    <w:rsid w:val="00BC6775"/>
    <w:rsid w:val="00BD15B4"/>
    <w:rsid w:val="00BE3AF3"/>
    <w:rsid w:val="00BF0FE3"/>
    <w:rsid w:val="00C07843"/>
    <w:rsid w:val="00C44BC0"/>
    <w:rsid w:val="00C462C6"/>
    <w:rsid w:val="00C73E35"/>
    <w:rsid w:val="00C81B3B"/>
    <w:rsid w:val="00C833B4"/>
    <w:rsid w:val="00C84BA6"/>
    <w:rsid w:val="00CA79D3"/>
    <w:rsid w:val="00CB385E"/>
    <w:rsid w:val="00CD3D77"/>
    <w:rsid w:val="00CE0C1F"/>
    <w:rsid w:val="00CE783E"/>
    <w:rsid w:val="00CF3F52"/>
    <w:rsid w:val="00D03121"/>
    <w:rsid w:val="00D07AE3"/>
    <w:rsid w:val="00D1144E"/>
    <w:rsid w:val="00D24710"/>
    <w:rsid w:val="00D30D2C"/>
    <w:rsid w:val="00D32587"/>
    <w:rsid w:val="00D3693A"/>
    <w:rsid w:val="00D4756C"/>
    <w:rsid w:val="00D55781"/>
    <w:rsid w:val="00D643AC"/>
    <w:rsid w:val="00D706CA"/>
    <w:rsid w:val="00D8616B"/>
    <w:rsid w:val="00DB237F"/>
    <w:rsid w:val="00DC0DEF"/>
    <w:rsid w:val="00DC1048"/>
    <w:rsid w:val="00DC31EA"/>
    <w:rsid w:val="00DC3423"/>
    <w:rsid w:val="00DD5D4E"/>
    <w:rsid w:val="00E02228"/>
    <w:rsid w:val="00E300E6"/>
    <w:rsid w:val="00E33184"/>
    <w:rsid w:val="00E337A5"/>
    <w:rsid w:val="00E36F8E"/>
    <w:rsid w:val="00E51ACC"/>
    <w:rsid w:val="00E65519"/>
    <w:rsid w:val="00E72DFC"/>
    <w:rsid w:val="00E73D26"/>
    <w:rsid w:val="00E9700C"/>
    <w:rsid w:val="00EA22D5"/>
    <w:rsid w:val="00EA440A"/>
    <w:rsid w:val="00EA7C25"/>
    <w:rsid w:val="00EB2799"/>
    <w:rsid w:val="00EB60B7"/>
    <w:rsid w:val="00EC3D52"/>
    <w:rsid w:val="00EC3F63"/>
    <w:rsid w:val="00ED6A00"/>
    <w:rsid w:val="00EE4119"/>
    <w:rsid w:val="00EE5170"/>
    <w:rsid w:val="00EE6654"/>
    <w:rsid w:val="00F03102"/>
    <w:rsid w:val="00F15010"/>
    <w:rsid w:val="00F16F7B"/>
    <w:rsid w:val="00F20A08"/>
    <w:rsid w:val="00F306D8"/>
    <w:rsid w:val="00F425C3"/>
    <w:rsid w:val="00F7082F"/>
    <w:rsid w:val="00F817D7"/>
    <w:rsid w:val="00F83EDE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DF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rsid w:val="00BC1DF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C1DF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BC1DF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C1DF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B40FD3"/>
    <w:rPr>
      <w:rFonts w:ascii="Arial" w:hAnsi="Arial" w:cs="Arial"/>
      <w:sz w:val="22"/>
      <w:szCs w:val="22"/>
    </w:rPr>
  </w:style>
  <w:style w:type="paragraph" w:customStyle="1" w:styleId="Default">
    <w:name w:val="Default"/>
    <w:rsid w:val="00D325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DFD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rsid w:val="00BC1DFD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C1DFD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rsid w:val="00BC1DFD"/>
    <w:rPr>
      <w:rFonts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C1DF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B40FD3"/>
    <w:rPr>
      <w:rFonts w:ascii="Arial" w:hAnsi="Arial" w:cs="Arial"/>
      <w:sz w:val="22"/>
      <w:szCs w:val="22"/>
    </w:rPr>
  </w:style>
  <w:style w:type="paragraph" w:customStyle="1" w:styleId="Default">
    <w:name w:val="Default"/>
    <w:rsid w:val="00D325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725C-5D57-42C8-BBCA-5809A2F6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79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1712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71</cp:revision>
  <cp:lastPrinted>2007-10-30T18:43:00Z</cp:lastPrinted>
  <dcterms:created xsi:type="dcterms:W3CDTF">2017-01-26T13:41:00Z</dcterms:created>
  <dcterms:modified xsi:type="dcterms:W3CDTF">2018-10-05T17:46:00Z</dcterms:modified>
</cp:coreProperties>
</file>