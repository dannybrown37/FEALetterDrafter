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570" w:rsidRPr="00B9537E" w:rsidRDefault="00893570">
      <w:pPr>
        <w:rPr>
          <w:sz w:val="24"/>
          <w:szCs w:val="24"/>
        </w:rPr>
        <w:sectPr w:rsidR="00893570" w:rsidRPr="00B9537E" w:rsidSect="007173D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360" w:right="720" w:bottom="720" w:left="720" w:header="360" w:footer="720" w:gutter="0"/>
          <w:cols w:space="720"/>
          <w:titlePg/>
          <w:docGrid w:linePitch="360"/>
        </w:sectPr>
      </w:pPr>
    </w:p>
    <w:p w:rsidR="00430CF8" w:rsidRDefault="00DC4F22" w:rsidP="00430CF8">
      <w:r w:rsidRPr="00DC4F22">
        <w:lastRenderedPageBreak/>
        <w:fldChar w:fldCharType="begin"/>
      </w:r>
      <w:r w:rsidRPr="00DC4F22">
        <w:instrText xml:space="preserve"> DATE \@ "MMMM d, yyyy" </w:instrText>
      </w:r>
      <w:r w:rsidRPr="00DC4F22">
        <w:fldChar w:fldCharType="separate"/>
      </w:r>
      <w:r w:rsidRPr="00DC4F22">
        <w:rPr>
          <w:noProof/>
        </w:rPr>
        <w:t>April 19, 2019</w:t>
      </w:r>
      <w:r w:rsidRPr="00DC4F22">
        <w:fldChar w:fldCharType="end"/>
      </w:r>
    </w:p>
    <w:p w:rsidR="00430CF8" w:rsidRDefault="00430CF8" w:rsidP="00430CF8">
      <w:r>
        <w:t xml:space="preserve"> </w:t>
      </w:r>
    </w:p>
    <w:p w:rsidR="000E22CA" w:rsidRDefault="000E22CA" w:rsidP="00430CF8">
      <w:bookmarkStart w:id="0" w:name="_GoBack"/>
      <w:bookmarkEnd w:id="0"/>
    </w:p>
    <w:p w:rsidR="00DC4F22" w:rsidRDefault="00DC4F22" w:rsidP="00DC4F22">
      <w:fldSimple w:instr=" MERGEFIELD  complainant  \* MERGEFORMAT ">
        <w:r>
          <w:rPr>
            <w:noProof/>
          </w:rPr>
          <w:t>«complainant»</w:t>
        </w:r>
      </w:fldSimple>
    </w:p>
    <w:p w:rsidR="00DC4F22" w:rsidRDefault="00DC4F22" w:rsidP="00DC4F22">
      <w:fldSimple w:instr=" MERGEFIELD  compAddress  \* MERGEFORMAT ">
        <w:r>
          <w:rPr>
            <w:noProof/>
          </w:rPr>
          <w:t>«compAddress»</w:t>
        </w:r>
      </w:fldSimple>
    </w:p>
    <w:p w:rsidR="00DC4F22" w:rsidRDefault="00DC4F22" w:rsidP="00DC4F22">
      <w:fldSimple w:instr=" MERGEFIELD  compCityStateZip  \* MERGEFORMAT ">
        <w:r>
          <w:rPr>
            <w:noProof/>
          </w:rPr>
          <w:t>«compCityStateZip»</w:t>
        </w:r>
      </w:fldSimple>
    </w:p>
    <w:p w:rsidR="00DC4F22" w:rsidRDefault="00DC4F22" w:rsidP="00DC4F22">
      <w:r>
        <w:t xml:space="preserve">Sent via email to </w:t>
      </w:r>
      <w:fldSimple w:instr=" MERGEFIELD  compEmail  \* MERGEFORMAT ">
        <w:r>
          <w:rPr>
            <w:noProof/>
          </w:rPr>
          <w:t>«compEmail»</w:t>
        </w:r>
      </w:fldSimple>
    </w:p>
    <w:p w:rsidR="00DC4F22" w:rsidRDefault="00DC4F22" w:rsidP="00DC4F22"/>
    <w:p w:rsidR="00DC4F22" w:rsidRPr="00862BC3" w:rsidRDefault="00DC4F22" w:rsidP="00DC4F22">
      <w:pPr>
        <w:rPr>
          <w:szCs w:val="24"/>
        </w:rPr>
      </w:pPr>
      <w:r w:rsidRPr="00862BC3">
        <w:rPr>
          <w:szCs w:val="24"/>
        </w:rPr>
        <w:t xml:space="preserve">Re: </w:t>
      </w:r>
      <w:r w:rsidRPr="00862BC3">
        <w:rPr>
          <w:szCs w:val="24"/>
        </w:rPr>
        <w:tab/>
      </w:r>
      <w:r w:rsidRPr="00862BC3">
        <w:rPr>
          <w:szCs w:val="24"/>
        </w:rPr>
        <w:fldChar w:fldCharType="begin"/>
      </w:r>
      <w:r w:rsidRPr="00862BC3">
        <w:rPr>
          <w:szCs w:val="24"/>
        </w:rPr>
        <w:instrText xml:space="preserve"> MERGEFIELD  respondent  \* MERGEFORMAT </w:instrText>
      </w:r>
      <w:r w:rsidRPr="00862BC3">
        <w:rPr>
          <w:szCs w:val="24"/>
        </w:rPr>
        <w:fldChar w:fldCharType="separate"/>
      </w:r>
      <w:r w:rsidRPr="00862BC3">
        <w:rPr>
          <w:noProof/>
          <w:szCs w:val="24"/>
        </w:rPr>
        <w:t>«respondent»</w:t>
      </w:r>
      <w:r w:rsidRPr="00862BC3">
        <w:rPr>
          <w:szCs w:val="24"/>
        </w:rPr>
        <w:fldChar w:fldCharType="end"/>
      </w:r>
    </w:p>
    <w:p w:rsidR="00DC4F22" w:rsidRDefault="00DC4F22" w:rsidP="00DC4F22">
      <w:pPr>
        <w:ind w:firstLine="720"/>
      </w:pPr>
      <w:r w:rsidRPr="00862BC3">
        <w:rPr>
          <w:szCs w:val="24"/>
        </w:rPr>
        <w:t xml:space="preserve">Case No. </w:t>
      </w:r>
      <w:r w:rsidRPr="00862BC3">
        <w:rPr>
          <w:szCs w:val="24"/>
        </w:rPr>
        <w:fldChar w:fldCharType="begin"/>
      </w:r>
      <w:r w:rsidRPr="00862BC3">
        <w:rPr>
          <w:szCs w:val="24"/>
        </w:rPr>
        <w:instrText xml:space="preserve"> MERGEFIELD  caseNumber  \* MERGEFORMAT </w:instrText>
      </w:r>
      <w:r w:rsidRPr="00862BC3">
        <w:rPr>
          <w:szCs w:val="24"/>
        </w:rPr>
        <w:fldChar w:fldCharType="separate"/>
      </w:r>
      <w:r w:rsidRPr="00862BC3">
        <w:rPr>
          <w:noProof/>
          <w:szCs w:val="24"/>
        </w:rPr>
        <w:t>«caseNumber»</w:t>
      </w:r>
      <w:r w:rsidRPr="00862BC3">
        <w:rPr>
          <w:szCs w:val="24"/>
        </w:rPr>
        <w:fldChar w:fldCharType="end"/>
      </w:r>
    </w:p>
    <w:p w:rsidR="00DC4F22" w:rsidRDefault="00DC4F22" w:rsidP="00DC4F22"/>
    <w:p w:rsidR="00DC4F22" w:rsidRDefault="00DC4F22" w:rsidP="00DC4F22">
      <w:r>
        <w:t xml:space="preserve">Dear </w:t>
      </w:r>
      <w:fldSimple w:instr=" MERGEFIELD  compSalutation  \* MERGEFORMAT ">
        <w:r>
          <w:rPr>
            <w:noProof/>
          </w:rPr>
          <w:t>«compSalutation»</w:t>
        </w:r>
      </w:fldSimple>
      <w:r>
        <w:t>:</w:t>
      </w:r>
    </w:p>
    <w:p w:rsidR="00DC4F22" w:rsidRDefault="00DC4F22" w:rsidP="00DC4F22"/>
    <w:p w:rsidR="00DC4F22" w:rsidRPr="0096130C" w:rsidRDefault="00DC4F22" w:rsidP="00DC4F22">
      <w:r>
        <w:t>The Division of Florida Condominiums, Timeshares and</w:t>
      </w:r>
      <w:r w:rsidR="00356E24">
        <w:t xml:space="preserve"> Mobile Homes has received the a</w:t>
      </w:r>
      <w:r>
        <w:t xml:space="preserve">ssociation’s response to our </w:t>
      </w:r>
      <w:r w:rsidR="00356E24">
        <w:t>c</w:t>
      </w:r>
      <w:r>
        <w:t xml:space="preserve">onsent </w:t>
      </w:r>
      <w:r w:rsidR="00356E24">
        <w:t>order.</w:t>
      </w:r>
      <w:r w:rsidR="004006F8">
        <w:t xml:space="preserve"> The a</w:t>
      </w:r>
      <w:r>
        <w:t xml:space="preserve">ssociation has adequately addressed the violation in </w:t>
      </w:r>
      <w:r w:rsidR="004006F8">
        <w:t>its</w:t>
      </w:r>
      <w:r>
        <w:t xml:space="preserve"> response.  As a result, we are closing our case at this time.  </w:t>
      </w:r>
    </w:p>
    <w:p w:rsidR="00DC4F22" w:rsidRDefault="00DC4F22" w:rsidP="00DC4F22"/>
    <w:p w:rsidR="00DC4F22" w:rsidRPr="0096130C" w:rsidRDefault="00DC4F22" w:rsidP="00DC4F22">
      <w:r w:rsidRPr="0096130C">
        <w:t>The following is a summary of your allegation</w:t>
      </w:r>
      <w:r>
        <w:t>(s),</w:t>
      </w:r>
      <w:r w:rsidRPr="001B0C2F">
        <w:t xml:space="preserve"> </w:t>
      </w:r>
      <w:r w:rsidRPr="0096130C">
        <w:t xml:space="preserve">the response provided by the </w:t>
      </w:r>
      <w:r w:rsidR="003E5E05">
        <w:t>a</w:t>
      </w:r>
      <w:r>
        <w:t xml:space="preserve">ssociation, </w:t>
      </w:r>
      <w:r w:rsidRPr="0096130C">
        <w:t xml:space="preserve">and the </w:t>
      </w:r>
      <w:r w:rsidR="003E5E05">
        <w:t>d</w:t>
      </w:r>
      <w:r w:rsidRPr="0096130C">
        <w:t>ivision’s resolution of each:</w:t>
      </w:r>
    </w:p>
    <w:p w:rsidR="00DC4F22" w:rsidRDefault="00DC4F22" w:rsidP="00DC4F22"/>
    <w:p w:rsidR="00CB6F40" w:rsidRPr="00CB6F40" w:rsidRDefault="00CB6F40" w:rsidP="00DC4F22">
      <w:pPr>
        <w:rPr>
          <w:b/>
        </w:rPr>
      </w:pPr>
      <w:r>
        <w:rPr>
          <w:b/>
        </w:rPr>
        <w:t>List allegations and outcome of each</w:t>
      </w:r>
    </w:p>
    <w:p w:rsidR="00DC4F22" w:rsidRDefault="00DC4F22" w:rsidP="00DC4F22">
      <w:pPr>
        <w:pStyle w:val="Header"/>
        <w:tabs>
          <w:tab w:val="clear" w:pos="4320"/>
          <w:tab w:val="clear" w:pos="8640"/>
        </w:tabs>
        <w:ind w:right="-180"/>
      </w:pPr>
    </w:p>
    <w:p w:rsidR="00DC4F22" w:rsidRDefault="00925DCF" w:rsidP="00DC4F22">
      <w:pPr>
        <w:pStyle w:val="Header"/>
        <w:tabs>
          <w:tab w:val="clear" w:pos="4320"/>
          <w:tab w:val="clear" w:pos="8640"/>
        </w:tabs>
        <w:ind w:right="-180"/>
      </w:pPr>
      <w:r>
        <w:t>The issue</w:t>
      </w:r>
      <w:r w:rsidRPr="00925DCF">
        <w:rPr>
          <w:b/>
        </w:rPr>
        <w:t xml:space="preserve">s </w:t>
      </w:r>
      <w:r>
        <w:t>above</w:t>
      </w:r>
      <w:r w:rsidR="00DC4F22">
        <w:t xml:space="preserve"> </w:t>
      </w:r>
      <w:r w:rsidR="00DC4F22" w:rsidRPr="00925DCF">
        <w:rPr>
          <w:b/>
        </w:rPr>
        <w:t>was/were</w:t>
      </w:r>
      <w:r w:rsidR="00DC4F22">
        <w:t xml:space="preserve"> addressed through a </w:t>
      </w:r>
      <w:r>
        <w:t>c</w:t>
      </w:r>
      <w:r w:rsidR="00DC4F22">
        <w:t xml:space="preserve">onsent </w:t>
      </w:r>
      <w:r>
        <w:t>o</w:t>
      </w:r>
      <w:r w:rsidR="00DC4F22">
        <w:t xml:space="preserve">rder enforcement resolution which resulted in penalties against the </w:t>
      </w:r>
      <w:r w:rsidR="00615EE5">
        <w:t>a</w:t>
      </w:r>
      <w:r w:rsidR="00DC4F22">
        <w:t xml:space="preserve">ssociation.   A copy of the executed </w:t>
      </w:r>
      <w:r w:rsidR="002A25EF">
        <w:t>c</w:t>
      </w:r>
      <w:r w:rsidR="00DC4F22">
        <w:t xml:space="preserve">ontent </w:t>
      </w:r>
      <w:r w:rsidR="002A25EF">
        <w:t>o</w:t>
      </w:r>
      <w:r w:rsidR="00DC4F22">
        <w:t xml:space="preserve">rder has been provided to the </w:t>
      </w:r>
      <w:r w:rsidR="002A25EF">
        <w:t>a</w:t>
      </w:r>
      <w:r w:rsidR="00DC4F22">
        <w:t>ssociation, and is enclosed for your review.</w:t>
      </w:r>
    </w:p>
    <w:p w:rsidR="00DC4F22" w:rsidRDefault="00DC4F22" w:rsidP="00DC4F22"/>
    <w:p w:rsidR="00DC4F22" w:rsidRPr="00010D6D" w:rsidRDefault="00DC4F22" w:rsidP="00DC4F22">
      <w:pPr>
        <w:tabs>
          <w:tab w:val="left" w:pos="-110"/>
          <w:tab w:val="left" w:pos="360"/>
          <w:tab w:val="left" w:pos="10560"/>
          <w:tab w:val="left" w:pos="10670"/>
        </w:tabs>
        <w:ind w:right="-72"/>
        <w:rPr>
          <w:color w:val="000000"/>
        </w:rPr>
      </w:pPr>
      <w:r w:rsidRPr="00010D6D">
        <w:t>The division appreciates the time and effort you place</w:t>
      </w:r>
      <w:r>
        <w:t>d in bringing</w:t>
      </w:r>
      <w:r w:rsidRPr="00010D6D">
        <w:t xml:space="preserve"> your concerns to our attention</w:t>
      </w:r>
      <w:r>
        <w:t>.</w:t>
      </w:r>
      <w:r w:rsidRPr="00010D6D">
        <w:t xml:space="preserve"> </w:t>
      </w:r>
    </w:p>
    <w:p w:rsidR="00DC4F22" w:rsidRDefault="00DC4F22" w:rsidP="00DC4F22"/>
    <w:p w:rsidR="00DC4F22" w:rsidRDefault="00DC4F22" w:rsidP="00DC4F22">
      <w:pPr>
        <w:jc w:val="both"/>
        <w:rPr>
          <w:szCs w:val="22"/>
        </w:rPr>
      </w:pPr>
      <w:r>
        <w:t>Sincerely,</w:t>
      </w:r>
    </w:p>
    <w:p w:rsidR="00DC4F22" w:rsidRPr="0020404E" w:rsidRDefault="00DC4F22" w:rsidP="00DC4F22">
      <w:r w:rsidRPr="0020404E">
        <w:t>BUREAU OF COMPLIANCE</w:t>
      </w:r>
    </w:p>
    <w:p w:rsidR="00DC4F22" w:rsidRPr="0020404E" w:rsidRDefault="00DC4F22" w:rsidP="00DC4F22">
      <w:r w:rsidRPr="0020404E">
        <w:rPr>
          <w:noProof/>
        </w:rPr>
        <w:drawing>
          <wp:inline distT="0" distB="0" distL="0" distR="0" wp14:anchorId="0BCE7ED9" wp14:editId="0BE4F1E0">
            <wp:extent cx="1390650" cy="628650"/>
            <wp:effectExtent l="0" t="0" r="0" b="0"/>
            <wp:docPr id="5" name="Picture 5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F22" w:rsidRPr="0020404E" w:rsidRDefault="00DC4F22" w:rsidP="00DC4F22">
      <w:r w:rsidRPr="0020404E">
        <w:t>Danny Brown, Financial Examiner/Analyst</w:t>
      </w:r>
    </w:p>
    <w:p w:rsidR="00DC4F22" w:rsidRDefault="00DC4F22" w:rsidP="00DC4F22">
      <w:r>
        <w:t>daniel.brown@myfloridalicense.com</w:t>
      </w:r>
    </w:p>
    <w:p w:rsidR="004A3127" w:rsidRDefault="00DC4F22" w:rsidP="00DC4F22">
      <w:r w:rsidRPr="002634B9">
        <w:tab/>
      </w:r>
    </w:p>
    <w:p w:rsidR="003123C6" w:rsidRDefault="003123C6" w:rsidP="00DC4F22"/>
    <w:p w:rsidR="003123C6" w:rsidRPr="0061318C" w:rsidRDefault="003123C6" w:rsidP="00DC4F22">
      <w:r>
        <w:t>Enclosure</w:t>
      </w:r>
    </w:p>
    <w:sectPr w:rsidR="003123C6" w:rsidRPr="0061318C" w:rsidSect="00BF3E9F">
      <w:type w:val="continuous"/>
      <w:pgSz w:w="12240" w:h="15840"/>
      <w:pgMar w:top="720" w:right="1440" w:bottom="1440" w:left="72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3E1D" w:rsidRDefault="00033E1D">
      <w:r>
        <w:separator/>
      </w:r>
    </w:p>
  </w:endnote>
  <w:endnote w:type="continuationSeparator" w:id="0">
    <w:p w:rsidR="00033E1D" w:rsidRDefault="00033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629D" w:rsidRDefault="00B8629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629D" w:rsidRDefault="00B8629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18C" w:rsidRPr="00CE0C1F" w:rsidRDefault="0061318C" w:rsidP="00CF3F52">
    <w:pPr>
      <w:pStyle w:val="Footer"/>
      <w:jc w:val="center"/>
      <w:rPr>
        <w:sz w:val="18"/>
        <w:szCs w:val="18"/>
      </w:rPr>
    </w:pPr>
    <w:r w:rsidRPr="00CE0C1F">
      <w:rPr>
        <w:sz w:val="18"/>
        <w:szCs w:val="18"/>
      </w:rPr>
      <w:t>LICENSE EFFICIENTLY. REGULATE FAIRLY.</w:t>
    </w:r>
  </w:p>
  <w:p w:rsidR="0061318C" w:rsidRDefault="00033E1D" w:rsidP="00CE0C1F">
    <w:pPr>
      <w:pStyle w:val="Footer"/>
      <w:jc w:val="center"/>
      <w:rPr>
        <w:sz w:val="18"/>
        <w:szCs w:val="18"/>
      </w:rPr>
    </w:pPr>
    <w:hyperlink r:id="rId1" w:history="1">
      <w:r w:rsidR="0061318C" w:rsidRPr="00CE0C1F">
        <w:rPr>
          <w:rStyle w:val="Hyperlink"/>
          <w:sz w:val="18"/>
          <w:szCs w:val="18"/>
        </w:rPr>
        <w:t>WWW.MYFLORIDALICENSE.COM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3E1D" w:rsidRDefault="00033E1D">
      <w:r>
        <w:separator/>
      </w:r>
    </w:p>
  </w:footnote>
  <w:footnote w:type="continuationSeparator" w:id="0">
    <w:p w:rsidR="00033E1D" w:rsidRDefault="00033E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629D" w:rsidRDefault="00B8629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629D" w:rsidRDefault="00B8629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26" w:type="dxa"/>
      <w:tblLook w:val="01E0" w:firstRow="1" w:lastRow="1" w:firstColumn="1" w:lastColumn="1" w:noHBand="0" w:noVBand="0"/>
    </w:tblPr>
    <w:tblGrid>
      <w:gridCol w:w="5463"/>
      <w:gridCol w:w="5463"/>
    </w:tblGrid>
    <w:tr w:rsidR="0061318C" w:rsidRPr="004C40EF" w:rsidTr="004C40EF">
      <w:trPr>
        <w:trHeight w:val="180"/>
      </w:trPr>
      <w:tc>
        <w:tcPr>
          <w:tcW w:w="5463" w:type="dxa"/>
        </w:tcPr>
        <w:p w:rsidR="0061318C" w:rsidRPr="004C40EF" w:rsidRDefault="006B1824" w:rsidP="00BB4F04">
          <w:pPr>
            <w:pStyle w:val="Header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58752" behindDoc="1" locked="0" layoutInCell="1" allowOverlap="1" wp14:anchorId="7C833A11" wp14:editId="5157A2CC">
                <wp:simplePos x="0" y="0"/>
                <wp:positionH relativeFrom="column">
                  <wp:posOffset>-12700</wp:posOffset>
                </wp:positionH>
                <wp:positionV relativeFrom="paragraph">
                  <wp:posOffset>-76200</wp:posOffset>
                </wp:positionV>
                <wp:extent cx="2865120" cy="681355"/>
                <wp:effectExtent l="0" t="0" r="0" b="4445"/>
                <wp:wrapNone/>
                <wp:docPr id="4" name="Picture 2" descr="logo_bl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bl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65120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sz w:val="18"/>
              <w:szCs w:val="18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2A0D5948" wp14:editId="5D26EB95">
                    <wp:simplePos x="0" y="0"/>
                    <wp:positionH relativeFrom="column">
                      <wp:posOffset>24765</wp:posOffset>
                    </wp:positionH>
                    <wp:positionV relativeFrom="paragraph">
                      <wp:posOffset>3086100</wp:posOffset>
                    </wp:positionV>
                    <wp:extent cx="0" cy="0"/>
                    <wp:effectExtent l="5715" t="9525" r="13335" b="9525"/>
                    <wp:wrapNone/>
                    <wp:docPr id="2" name="Lin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95pt,243pt" to="1.95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"/>
                </w:pict>
              </mc:Fallback>
            </mc:AlternateContent>
          </w:r>
          <w:r w:rsidR="0061318C" w:rsidRPr="004C40EF">
            <w:rPr>
              <w:sz w:val="18"/>
              <w:szCs w:val="18"/>
            </w:rPr>
            <w:t xml:space="preserve"> </w:t>
          </w:r>
        </w:p>
      </w:tc>
      <w:tc>
        <w:tcPr>
          <w:tcW w:w="5463" w:type="dxa"/>
        </w:tcPr>
        <w:p w:rsidR="007173D6" w:rsidRPr="004C40EF" w:rsidRDefault="00F7031F" w:rsidP="004C40EF">
          <w:pPr>
            <w:pStyle w:val="Header"/>
            <w:jc w:val="right"/>
            <w:rPr>
              <w:sz w:val="16"/>
              <w:szCs w:val="16"/>
            </w:rPr>
          </w:pPr>
          <w:r w:rsidRPr="004C40EF">
            <w:rPr>
              <w:sz w:val="16"/>
              <w:szCs w:val="16"/>
            </w:rPr>
            <w:t>Division of Florida Condominiums, Timeshares, and Mobile Homes</w:t>
          </w:r>
        </w:p>
        <w:p w:rsidR="007173D6" w:rsidRPr="004C40EF" w:rsidRDefault="007173D6" w:rsidP="004C40EF">
          <w:pPr>
            <w:pStyle w:val="Header"/>
            <w:jc w:val="right"/>
            <w:rPr>
              <w:sz w:val="16"/>
              <w:szCs w:val="16"/>
            </w:rPr>
          </w:pPr>
          <w:r w:rsidRPr="004C40EF">
            <w:rPr>
              <w:sz w:val="16"/>
              <w:szCs w:val="16"/>
            </w:rPr>
            <w:t>Bureau of Compliance</w:t>
          </w:r>
        </w:p>
        <w:p w:rsidR="007173D6" w:rsidRPr="004C40EF" w:rsidRDefault="00B8629D" w:rsidP="004C40EF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2601 Blair Stone Road</w:t>
          </w:r>
        </w:p>
        <w:p w:rsidR="007173D6" w:rsidRPr="004C40EF" w:rsidRDefault="007173D6" w:rsidP="004C40EF">
          <w:pPr>
            <w:pStyle w:val="Header"/>
            <w:jc w:val="right"/>
            <w:rPr>
              <w:sz w:val="16"/>
              <w:szCs w:val="16"/>
            </w:rPr>
          </w:pPr>
          <w:r w:rsidRPr="004C40EF">
            <w:rPr>
              <w:sz w:val="16"/>
              <w:szCs w:val="16"/>
            </w:rPr>
            <w:t>Tallahassee, Florida 32399-1031</w:t>
          </w:r>
        </w:p>
        <w:p w:rsidR="0061318C" w:rsidRPr="004C40EF" w:rsidRDefault="007173D6" w:rsidP="004C40EF">
          <w:pPr>
            <w:pStyle w:val="Header"/>
            <w:jc w:val="right"/>
            <w:rPr>
              <w:sz w:val="16"/>
              <w:szCs w:val="16"/>
            </w:rPr>
          </w:pPr>
          <w:r w:rsidRPr="004C40EF">
            <w:rPr>
              <w:sz w:val="16"/>
              <w:szCs w:val="16"/>
            </w:rPr>
            <w:t>Phone: 850.488.1122 • Fax: 850.488.7149</w:t>
          </w:r>
        </w:p>
      </w:tc>
    </w:tr>
    <w:tr w:rsidR="0061318C" w:rsidRPr="004C40EF" w:rsidTr="004C40EF">
      <w:trPr>
        <w:trHeight w:val="342"/>
      </w:trPr>
      <w:tc>
        <w:tcPr>
          <w:tcW w:w="5463" w:type="dxa"/>
        </w:tcPr>
        <w:p w:rsidR="0061318C" w:rsidRPr="004C40EF" w:rsidRDefault="006B1824" w:rsidP="00BB4F04">
          <w:pPr>
            <w:pStyle w:val="Header"/>
            <w:rPr>
              <w:b/>
              <w:bCs/>
              <w:sz w:val="20"/>
              <w:szCs w:val="20"/>
            </w:rPr>
          </w:pPr>
          <w:r>
            <w:rPr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39289775" wp14:editId="654745A8">
                    <wp:simplePos x="0" y="0"/>
                    <wp:positionH relativeFrom="column">
                      <wp:posOffset>-1905</wp:posOffset>
                    </wp:positionH>
                    <wp:positionV relativeFrom="paragraph">
                      <wp:posOffset>33655</wp:posOffset>
                    </wp:positionV>
                    <wp:extent cx="6858000" cy="0"/>
                    <wp:effectExtent l="7620" t="5080" r="11430" b="13970"/>
                    <wp:wrapNone/>
                    <wp:docPr id="1" name="Lin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8580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5pt,2.65pt" to="539.8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OW+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"/>
                </w:pict>
              </mc:Fallback>
            </mc:AlternateContent>
          </w:r>
        </w:p>
        <w:p w:rsidR="0061318C" w:rsidRPr="004C40EF" w:rsidRDefault="00515A73" w:rsidP="00BB4F04">
          <w:pPr>
            <w:pStyle w:val="Header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Halsey Beshears</w:t>
          </w:r>
          <w:r w:rsidR="0086425F">
            <w:rPr>
              <w:b/>
              <w:bCs/>
              <w:sz w:val="20"/>
              <w:szCs w:val="20"/>
            </w:rPr>
            <w:t>,</w:t>
          </w:r>
          <w:r w:rsidR="0061318C" w:rsidRPr="004C40EF">
            <w:rPr>
              <w:b/>
              <w:bCs/>
              <w:sz w:val="20"/>
              <w:szCs w:val="20"/>
            </w:rPr>
            <w:t xml:space="preserve"> </w:t>
          </w:r>
          <w:r w:rsidR="00C82A68">
            <w:rPr>
              <w:sz w:val="20"/>
              <w:szCs w:val="20"/>
            </w:rPr>
            <w:t>Secretary</w:t>
          </w:r>
        </w:p>
      </w:tc>
      <w:tc>
        <w:tcPr>
          <w:tcW w:w="5463" w:type="dxa"/>
        </w:tcPr>
        <w:p w:rsidR="0061318C" w:rsidRPr="004C40EF" w:rsidRDefault="0061318C" w:rsidP="004C40EF">
          <w:pPr>
            <w:pStyle w:val="Header"/>
            <w:jc w:val="right"/>
            <w:rPr>
              <w:b/>
              <w:bCs/>
              <w:sz w:val="20"/>
              <w:szCs w:val="20"/>
            </w:rPr>
          </w:pPr>
        </w:p>
        <w:p w:rsidR="0061318C" w:rsidRPr="004C40EF" w:rsidRDefault="00515A73" w:rsidP="004C40EF">
          <w:pPr>
            <w:pStyle w:val="Header"/>
            <w:jc w:val="right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Ron DeSantis</w:t>
          </w:r>
          <w:r w:rsidR="0061318C" w:rsidRPr="004C40EF">
            <w:rPr>
              <w:b/>
              <w:bCs/>
              <w:sz w:val="20"/>
              <w:szCs w:val="20"/>
            </w:rPr>
            <w:t xml:space="preserve">, </w:t>
          </w:r>
          <w:r w:rsidR="0061318C" w:rsidRPr="004C40EF">
            <w:rPr>
              <w:sz w:val="20"/>
              <w:szCs w:val="20"/>
            </w:rPr>
            <w:t>Governor</w:t>
          </w:r>
        </w:p>
      </w:tc>
    </w:tr>
  </w:tbl>
  <w:p w:rsidR="0061318C" w:rsidRPr="00CE0C1F" w:rsidRDefault="0061318C" w:rsidP="006131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E6E97"/>
    <w:multiLevelType w:val="hybridMultilevel"/>
    <w:tmpl w:val="DF4042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EB5375A"/>
    <w:multiLevelType w:val="hybridMultilevel"/>
    <w:tmpl w:val="5484CD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824"/>
    <w:rsid w:val="000034FF"/>
    <w:rsid w:val="00033E1D"/>
    <w:rsid w:val="00035C50"/>
    <w:rsid w:val="000623E2"/>
    <w:rsid w:val="00081476"/>
    <w:rsid w:val="000953FC"/>
    <w:rsid w:val="000A767B"/>
    <w:rsid w:val="000E22CA"/>
    <w:rsid w:val="00101D4A"/>
    <w:rsid w:val="00115E34"/>
    <w:rsid w:val="001349A8"/>
    <w:rsid w:val="00150139"/>
    <w:rsid w:val="001A187B"/>
    <w:rsid w:val="001C6291"/>
    <w:rsid w:val="001D183F"/>
    <w:rsid w:val="001E5EF8"/>
    <w:rsid w:val="001F1741"/>
    <w:rsid w:val="00220D1C"/>
    <w:rsid w:val="002607B4"/>
    <w:rsid w:val="00291EA2"/>
    <w:rsid w:val="002A25EF"/>
    <w:rsid w:val="002D0750"/>
    <w:rsid w:val="002D5E20"/>
    <w:rsid w:val="002F1A16"/>
    <w:rsid w:val="003123C6"/>
    <w:rsid w:val="003164B3"/>
    <w:rsid w:val="00344092"/>
    <w:rsid w:val="00352AD4"/>
    <w:rsid w:val="00356E24"/>
    <w:rsid w:val="00362849"/>
    <w:rsid w:val="003B3FD0"/>
    <w:rsid w:val="003C2AD4"/>
    <w:rsid w:val="003E5E05"/>
    <w:rsid w:val="003F6F84"/>
    <w:rsid w:val="004006F8"/>
    <w:rsid w:val="00430CF8"/>
    <w:rsid w:val="00492FC9"/>
    <w:rsid w:val="00495878"/>
    <w:rsid w:val="004A02F0"/>
    <w:rsid w:val="004A250F"/>
    <w:rsid w:val="004A3127"/>
    <w:rsid w:val="004C178F"/>
    <w:rsid w:val="004C40EF"/>
    <w:rsid w:val="00515A73"/>
    <w:rsid w:val="005659AB"/>
    <w:rsid w:val="00586C99"/>
    <w:rsid w:val="00596EF1"/>
    <w:rsid w:val="005C4026"/>
    <w:rsid w:val="005F17CA"/>
    <w:rsid w:val="0061318C"/>
    <w:rsid w:val="00613B93"/>
    <w:rsid w:val="00615EE5"/>
    <w:rsid w:val="00630074"/>
    <w:rsid w:val="00634625"/>
    <w:rsid w:val="0063568A"/>
    <w:rsid w:val="0064024A"/>
    <w:rsid w:val="00655FCA"/>
    <w:rsid w:val="006B1824"/>
    <w:rsid w:val="006D6BFF"/>
    <w:rsid w:val="006E6086"/>
    <w:rsid w:val="007173D6"/>
    <w:rsid w:val="00720D28"/>
    <w:rsid w:val="00723E8F"/>
    <w:rsid w:val="007361D6"/>
    <w:rsid w:val="0074741F"/>
    <w:rsid w:val="0075068F"/>
    <w:rsid w:val="007640BF"/>
    <w:rsid w:val="007654DA"/>
    <w:rsid w:val="00777CF2"/>
    <w:rsid w:val="007903C5"/>
    <w:rsid w:val="0079299E"/>
    <w:rsid w:val="007A67D6"/>
    <w:rsid w:val="007C21F5"/>
    <w:rsid w:val="007C2714"/>
    <w:rsid w:val="007D7815"/>
    <w:rsid w:val="007F039B"/>
    <w:rsid w:val="007F40B1"/>
    <w:rsid w:val="00801002"/>
    <w:rsid w:val="00827D5C"/>
    <w:rsid w:val="00862BC3"/>
    <w:rsid w:val="0086425F"/>
    <w:rsid w:val="00876FC2"/>
    <w:rsid w:val="008776C2"/>
    <w:rsid w:val="00884716"/>
    <w:rsid w:val="00893570"/>
    <w:rsid w:val="008A5726"/>
    <w:rsid w:val="008B009B"/>
    <w:rsid w:val="008B03CB"/>
    <w:rsid w:val="008D1AF7"/>
    <w:rsid w:val="009135AF"/>
    <w:rsid w:val="00925DCF"/>
    <w:rsid w:val="00926176"/>
    <w:rsid w:val="009265D4"/>
    <w:rsid w:val="009369CE"/>
    <w:rsid w:val="00936DD3"/>
    <w:rsid w:val="00945704"/>
    <w:rsid w:val="00970C68"/>
    <w:rsid w:val="009D0C75"/>
    <w:rsid w:val="009E1EEA"/>
    <w:rsid w:val="009E2060"/>
    <w:rsid w:val="009E497C"/>
    <w:rsid w:val="009E5B16"/>
    <w:rsid w:val="00A22528"/>
    <w:rsid w:val="00A30598"/>
    <w:rsid w:val="00A53CB8"/>
    <w:rsid w:val="00A60A52"/>
    <w:rsid w:val="00A71CD9"/>
    <w:rsid w:val="00A8035B"/>
    <w:rsid w:val="00A97DDD"/>
    <w:rsid w:val="00AE67CE"/>
    <w:rsid w:val="00B23060"/>
    <w:rsid w:val="00B61C3C"/>
    <w:rsid w:val="00B62701"/>
    <w:rsid w:val="00B8629D"/>
    <w:rsid w:val="00B9537E"/>
    <w:rsid w:val="00BB4F04"/>
    <w:rsid w:val="00BC5CD5"/>
    <w:rsid w:val="00BD15B4"/>
    <w:rsid w:val="00BF3E9F"/>
    <w:rsid w:val="00C07843"/>
    <w:rsid w:val="00C20B07"/>
    <w:rsid w:val="00C57BA8"/>
    <w:rsid w:val="00C6231E"/>
    <w:rsid w:val="00C73E35"/>
    <w:rsid w:val="00C82A68"/>
    <w:rsid w:val="00C84BA6"/>
    <w:rsid w:val="00CB6F40"/>
    <w:rsid w:val="00CC6F2D"/>
    <w:rsid w:val="00CE0C1F"/>
    <w:rsid w:val="00CF17AC"/>
    <w:rsid w:val="00CF3F52"/>
    <w:rsid w:val="00D00068"/>
    <w:rsid w:val="00D1144E"/>
    <w:rsid w:val="00D3693A"/>
    <w:rsid w:val="00D62690"/>
    <w:rsid w:val="00D8616B"/>
    <w:rsid w:val="00DC0DEF"/>
    <w:rsid w:val="00DC1048"/>
    <w:rsid w:val="00DC4F22"/>
    <w:rsid w:val="00E01985"/>
    <w:rsid w:val="00E02228"/>
    <w:rsid w:val="00E1602B"/>
    <w:rsid w:val="00E251A6"/>
    <w:rsid w:val="00E300E6"/>
    <w:rsid w:val="00E33184"/>
    <w:rsid w:val="00E337A5"/>
    <w:rsid w:val="00E36F8E"/>
    <w:rsid w:val="00E44374"/>
    <w:rsid w:val="00E504B7"/>
    <w:rsid w:val="00E72DFC"/>
    <w:rsid w:val="00E77915"/>
    <w:rsid w:val="00E9700C"/>
    <w:rsid w:val="00EA22D5"/>
    <w:rsid w:val="00EA7C25"/>
    <w:rsid w:val="00EB2799"/>
    <w:rsid w:val="00EB3F0B"/>
    <w:rsid w:val="00EB4C43"/>
    <w:rsid w:val="00EB5638"/>
    <w:rsid w:val="00EB60B7"/>
    <w:rsid w:val="00EC3F63"/>
    <w:rsid w:val="00EC5E1B"/>
    <w:rsid w:val="00F16F7B"/>
    <w:rsid w:val="00F20A08"/>
    <w:rsid w:val="00F7031F"/>
    <w:rsid w:val="00F7082F"/>
    <w:rsid w:val="00F7551E"/>
    <w:rsid w:val="00F817D7"/>
    <w:rsid w:val="00FB2FC2"/>
    <w:rsid w:val="00FD647C"/>
    <w:rsid w:val="00FE44E9"/>
    <w:rsid w:val="00FE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30CF8"/>
    <w:rPr>
      <w:rFonts w:ascii="Arial" w:eastAsia="Calibri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57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45704"/>
    <w:pPr>
      <w:tabs>
        <w:tab w:val="center" w:pos="4320"/>
        <w:tab w:val="right" w:pos="8640"/>
      </w:tabs>
    </w:pPr>
    <w:rPr>
      <w:rFonts w:eastAsia="Times New Roman" w:cs="Arial"/>
      <w:szCs w:val="22"/>
    </w:rPr>
  </w:style>
  <w:style w:type="character" w:styleId="Hyperlink">
    <w:name w:val="Hyperlink"/>
    <w:rsid w:val="00945704"/>
    <w:rPr>
      <w:color w:val="0000FF"/>
      <w:u w:val="single"/>
    </w:rPr>
  </w:style>
  <w:style w:type="paragraph" w:styleId="Footer">
    <w:name w:val="footer"/>
    <w:basedOn w:val="Normal"/>
    <w:rsid w:val="000034FF"/>
    <w:pPr>
      <w:tabs>
        <w:tab w:val="center" w:pos="4320"/>
        <w:tab w:val="right" w:pos="8640"/>
      </w:tabs>
    </w:pPr>
    <w:rPr>
      <w:rFonts w:eastAsia="Times New Roman" w:cs="Arial"/>
      <w:szCs w:val="22"/>
    </w:rPr>
  </w:style>
  <w:style w:type="paragraph" w:styleId="BalloonText">
    <w:name w:val="Balloon Text"/>
    <w:basedOn w:val="Normal"/>
    <w:semiHidden/>
    <w:rsid w:val="00352AD4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E4CE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6E6086"/>
    <w:pPr>
      <w:ind w:left="720"/>
      <w:contextualSpacing/>
    </w:pPr>
    <w:rPr>
      <w:rFonts w:eastAsia="Times New Roman" w:cs="Arial"/>
      <w:szCs w:val="22"/>
    </w:rPr>
  </w:style>
  <w:style w:type="character" w:customStyle="1" w:styleId="HeaderChar">
    <w:name w:val="Header Char"/>
    <w:basedOn w:val="DefaultParagraphFont"/>
    <w:link w:val="Header"/>
    <w:rsid w:val="00DC4F22"/>
    <w:rPr>
      <w:rFonts w:ascii="Arial" w:hAnsi="Arial" w:cs="Arial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30CF8"/>
    <w:rPr>
      <w:rFonts w:ascii="Arial" w:eastAsia="Calibri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57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45704"/>
    <w:pPr>
      <w:tabs>
        <w:tab w:val="center" w:pos="4320"/>
        <w:tab w:val="right" w:pos="8640"/>
      </w:tabs>
    </w:pPr>
    <w:rPr>
      <w:rFonts w:eastAsia="Times New Roman" w:cs="Arial"/>
      <w:szCs w:val="22"/>
    </w:rPr>
  </w:style>
  <w:style w:type="character" w:styleId="Hyperlink">
    <w:name w:val="Hyperlink"/>
    <w:rsid w:val="00945704"/>
    <w:rPr>
      <w:color w:val="0000FF"/>
      <w:u w:val="single"/>
    </w:rPr>
  </w:style>
  <w:style w:type="paragraph" w:styleId="Footer">
    <w:name w:val="footer"/>
    <w:basedOn w:val="Normal"/>
    <w:rsid w:val="000034FF"/>
    <w:pPr>
      <w:tabs>
        <w:tab w:val="center" w:pos="4320"/>
        <w:tab w:val="right" w:pos="8640"/>
      </w:tabs>
    </w:pPr>
    <w:rPr>
      <w:rFonts w:eastAsia="Times New Roman" w:cs="Arial"/>
      <w:szCs w:val="22"/>
    </w:rPr>
  </w:style>
  <w:style w:type="paragraph" w:styleId="BalloonText">
    <w:name w:val="Balloon Text"/>
    <w:basedOn w:val="Normal"/>
    <w:semiHidden/>
    <w:rsid w:val="00352AD4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E4CE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6E6086"/>
    <w:pPr>
      <w:ind w:left="720"/>
      <w:contextualSpacing/>
    </w:pPr>
    <w:rPr>
      <w:rFonts w:eastAsia="Times New Roman" w:cs="Arial"/>
      <w:szCs w:val="22"/>
    </w:rPr>
  </w:style>
  <w:style w:type="character" w:customStyle="1" w:styleId="HeaderChar">
    <w:name w:val="Header Char"/>
    <w:basedOn w:val="DefaultParagraphFont"/>
    <w:link w:val="Header"/>
    <w:rsid w:val="00DC4F22"/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4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YFLORIDALICENSE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msoffice\template\LSC-TLH-CO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LSC-TLH-COM</Template>
  <TotalTime>5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New Doc Name</vt:lpstr>
    </vt:vector>
  </TitlesOfParts>
  <Company>DBPR</Company>
  <LinksUpToDate>false</LinksUpToDate>
  <CharactersWithSpaces>1394</CharactersWithSpaces>
  <SharedDoc>false</SharedDoc>
  <HLinks>
    <vt:vector size="6" baseType="variant">
      <vt:variant>
        <vt:i4>5636185</vt:i4>
      </vt:variant>
      <vt:variant>
        <vt:i4>0</vt:i4>
      </vt:variant>
      <vt:variant>
        <vt:i4>0</vt:i4>
      </vt:variant>
      <vt:variant>
        <vt:i4>5</vt:i4>
      </vt:variant>
      <vt:variant>
        <vt:lpwstr>http://www.myfloridalicense.com/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 New Doc Name</dc:title>
  <dc:creator>Danny Brown</dc:creator>
  <cp:lastModifiedBy>Danny Brown</cp:lastModifiedBy>
  <cp:revision>20</cp:revision>
  <cp:lastPrinted>2007-10-30T17:43:00Z</cp:lastPrinted>
  <dcterms:created xsi:type="dcterms:W3CDTF">2018-05-08T17:50:00Z</dcterms:created>
  <dcterms:modified xsi:type="dcterms:W3CDTF">2019-04-19T13:14:00Z</dcterms:modified>
</cp:coreProperties>
</file>