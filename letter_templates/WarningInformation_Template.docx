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20404E" w:rsidRDefault="008C6F69" w:rsidP="00D369EC">
      <w:pPr>
        <w:sectPr w:rsidR="008C6F69" w:rsidRPr="0020404E" w:rsidSect="00D4756C">
          <w:headerReference w:type="default" r:id="rId9"/>
          <w:headerReference w:type="first" r:id="rId10"/>
          <w:footerReference w:type="first" r:id="rId11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6A182B" w:rsidRPr="0020404E" w:rsidRDefault="006A182B" w:rsidP="00D369EC">
      <w:r w:rsidRPr="0020404E">
        <w:lastRenderedPageBreak/>
        <w:fldChar w:fldCharType="begin"/>
      </w:r>
      <w:r w:rsidRPr="0020404E">
        <w:instrText xml:space="preserve"> DATE \@ "MMMM d, yyyy" </w:instrText>
      </w:r>
      <w:r w:rsidRPr="0020404E">
        <w:fldChar w:fldCharType="separate"/>
      </w:r>
      <w:r w:rsidR="007522A3">
        <w:rPr>
          <w:noProof/>
        </w:rPr>
        <w:t>October 5, 2018</w:t>
      </w:r>
      <w:r w:rsidRPr="0020404E">
        <w:fldChar w:fldCharType="end"/>
      </w:r>
    </w:p>
    <w:p w:rsidR="006A182B" w:rsidRPr="0020404E" w:rsidRDefault="006A182B" w:rsidP="00D369EC"/>
    <w:p w:rsidR="006A182B" w:rsidRPr="0020404E" w:rsidRDefault="00591213" w:rsidP="00D369EC">
      <w:r>
        <w:t>Via</w:t>
      </w:r>
      <w:r w:rsidR="002C2007" w:rsidRPr="0020404E">
        <w:t xml:space="preserve"> USPS</w:t>
      </w:r>
      <w:r w:rsidR="006A182B" w:rsidRPr="0020404E">
        <w:t xml:space="preserve"> </w:t>
      </w:r>
      <w:r w:rsidR="000D6CB7">
        <w:t>Certified Mail</w:t>
      </w:r>
      <w:r w:rsidR="002C2007" w:rsidRPr="0020404E">
        <w:t>,</w:t>
      </w:r>
      <w:r w:rsidR="002E2E70" w:rsidRPr="0020404E">
        <w:t xml:space="preserve"> </w:t>
      </w:r>
      <w:r w:rsidR="00A352EC">
        <w:t>Return Receipt Requested</w:t>
      </w:r>
      <w:r w:rsidR="002E2E70" w:rsidRPr="0020404E">
        <w:t xml:space="preserve"> #</w:t>
      </w:r>
      <w:fldSimple w:instr=" MERGEFIELD  certMailNumber  \* MERGEFORMAT ">
        <w:r w:rsidR="007522A3">
          <w:rPr>
            <w:noProof/>
          </w:rPr>
          <w:t>«certMailNumber»</w:t>
        </w:r>
      </w:fldSimple>
    </w:p>
    <w:p w:rsidR="002E2E70" w:rsidRPr="0020404E" w:rsidRDefault="00ED5C62" w:rsidP="00D369EC">
      <w:r>
        <w:fldChar w:fldCharType="begin"/>
      </w:r>
      <w:r>
        <w:instrText xml:space="preserve"> ME</w:instrText>
      </w:r>
      <w:r>
        <w:instrText xml:space="preserve">RGEFIELD  respondent  \* MERGEFORMAT </w:instrText>
      </w:r>
      <w:r>
        <w:fldChar w:fldCharType="separate"/>
      </w:r>
      <w:r w:rsidR="007522A3">
        <w:rPr>
          <w:noProof/>
        </w:rPr>
        <w:t>«respondent»</w:t>
      </w:r>
      <w:r>
        <w:rPr>
          <w:noProof/>
        </w:rPr>
        <w:fldChar w:fldCharType="end"/>
      </w:r>
    </w:p>
    <w:p w:rsidR="006A182B" w:rsidRPr="0020404E" w:rsidRDefault="00ED5C62" w:rsidP="00D369EC">
      <w:r>
        <w:fldChar w:fldCharType="begin"/>
      </w:r>
      <w:r>
        <w:instrText xml:space="preserve"> MERGEFIELD  respAddress1  \* MERGEFORMAT </w:instrText>
      </w:r>
      <w:r>
        <w:fldChar w:fldCharType="separate"/>
      </w:r>
      <w:r w:rsidR="007522A3">
        <w:rPr>
          <w:noProof/>
        </w:rPr>
        <w:t>«respAddress1»</w:t>
      </w:r>
      <w:r>
        <w:rPr>
          <w:noProof/>
        </w:rPr>
        <w:fldChar w:fldCharType="end"/>
      </w:r>
    </w:p>
    <w:p w:rsidR="002E2E70" w:rsidRPr="0020404E" w:rsidRDefault="00ED5C62" w:rsidP="00D369EC">
      <w:r>
        <w:fldChar w:fldCharType="begin"/>
      </w:r>
      <w:r>
        <w:instrText xml:space="preserve"> MERGEFIELD  respAddress2  \* MERGEFORMAT </w:instrText>
      </w:r>
      <w:r>
        <w:fldChar w:fldCharType="separate"/>
      </w:r>
      <w:r w:rsidR="007522A3">
        <w:rPr>
          <w:noProof/>
        </w:rPr>
        <w:t>«respAddress2»</w:t>
      </w:r>
      <w:r>
        <w:rPr>
          <w:noProof/>
        </w:rPr>
        <w:fldChar w:fldCharType="end"/>
      </w:r>
    </w:p>
    <w:p w:rsidR="000715CE" w:rsidRPr="0020404E" w:rsidRDefault="00ED5C62" w:rsidP="00D369EC">
      <w:pPr>
        <w:rPr>
          <w:noProof/>
        </w:rPr>
      </w:pPr>
      <w:r>
        <w:fldChar w:fldCharType="begin"/>
      </w:r>
      <w:r>
        <w:instrText xml:space="preserve"> MERGEFIELD  respCityStateZip  \* MERGEFORMAT </w:instrText>
      </w:r>
      <w:r>
        <w:fldChar w:fldCharType="separate"/>
      </w:r>
      <w:r w:rsidR="007522A3">
        <w:rPr>
          <w:noProof/>
        </w:rPr>
        <w:t>«respCityStateZip»</w:t>
      </w:r>
      <w:r>
        <w:rPr>
          <w:noProof/>
        </w:rPr>
        <w:fldChar w:fldCharType="end"/>
      </w:r>
    </w:p>
    <w:p w:rsidR="002E2E70" w:rsidRPr="0020404E" w:rsidRDefault="00B94269" w:rsidP="00D369EC">
      <w:r w:rsidRPr="0020404E">
        <w:rPr>
          <w:noProof/>
        </w:rPr>
        <w:t xml:space="preserve">Sent via email to </w:t>
      </w:r>
      <w:r w:rsidR="00ED5C62">
        <w:fldChar w:fldCharType="begin"/>
      </w:r>
      <w:r w:rsidR="00ED5C62">
        <w:instrText xml:space="preserve"> MERGEFIELD  respEmail  \* MERGEFORMAT </w:instrText>
      </w:r>
      <w:r w:rsidR="00ED5C62">
        <w:fldChar w:fldCharType="separate"/>
      </w:r>
      <w:r w:rsidR="007522A3">
        <w:rPr>
          <w:noProof/>
        </w:rPr>
        <w:t>«respEmail»</w:t>
      </w:r>
      <w:r w:rsidR="00ED5C62">
        <w:rPr>
          <w:noProof/>
        </w:rPr>
        <w:fldChar w:fldCharType="end"/>
      </w:r>
    </w:p>
    <w:p w:rsidR="002E2E70" w:rsidRPr="0020404E" w:rsidRDefault="002E2E70" w:rsidP="00D369EC"/>
    <w:p w:rsidR="006A182B" w:rsidRPr="0020404E" w:rsidRDefault="006A182B" w:rsidP="00D369EC">
      <w:r w:rsidRPr="0020404E">
        <w:t xml:space="preserve">Re:  </w:t>
      </w:r>
      <w:r w:rsidRPr="0020404E">
        <w:tab/>
      </w:r>
      <w:fldSimple w:instr=" MERGEFIELD  project  \* MERGEFORMAT ">
        <w:r w:rsidR="007522A3">
          <w:rPr>
            <w:noProof/>
          </w:rPr>
          <w:t>«project»</w:t>
        </w:r>
      </w:fldSimple>
    </w:p>
    <w:p w:rsidR="006A182B" w:rsidRPr="0020404E" w:rsidRDefault="006A182B" w:rsidP="00D369EC">
      <w:pPr>
        <w:ind w:firstLine="720"/>
      </w:pPr>
      <w:r w:rsidRPr="0020404E">
        <w:t xml:space="preserve">Case No. </w:t>
      </w:r>
      <w:r w:rsidR="00ED5C62">
        <w:fldChar w:fldCharType="begin"/>
      </w:r>
      <w:r w:rsidR="00ED5C62">
        <w:instrText xml:space="preserve"> MERGEFIELD  caseNumber  \* MERGEFORMAT </w:instrText>
      </w:r>
      <w:r w:rsidR="00ED5C62">
        <w:fldChar w:fldCharType="separate"/>
      </w:r>
      <w:r w:rsidR="007522A3">
        <w:rPr>
          <w:noProof/>
        </w:rPr>
        <w:t>«caseNumber»</w:t>
      </w:r>
      <w:r w:rsidR="00ED5C62">
        <w:rPr>
          <w:noProof/>
        </w:rPr>
        <w:fldChar w:fldCharType="end"/>
      </w:r>
    </w:p>
    <w:p w:rsidR="006A182B" w:rsidRPr="0020404E" w:rsidRDefault="006A182B" w:rsidP="00D369EC"/>
    <w:p w:rsidR="006A182B" w:rsidRPr="0020404E" w:rsidRDefault="00DB185E" w:rsidP="00D369EC">
      <w:r>
        <w:t xml:space="preserve">Dear </w:t>
      </w:r>
      <w:r w:rsidR="00ED5C62">
        <w:fldChar w:fldCharType="begin"/>
      </w:r>
      <w:r w:rsidR="00ED5C62">
        <w:instrText xml:space="preserve"> MERGEFIELD  respSalutation  \* MERGEFORMAT </w:instrText>
      </w:r>
      <w:r w:rsidR="00ED5C62">
        <w:fldChar w:fldCharType="separate"/>
      </w:r>
      <w:r w:rsidR="007522A3">
        <w:rPr>
          <w:noProof/>
        </w:rPr>
        <w:t>«respSalutation»</w:t>
      </w:r>
      <w:r w:rsidR="00ED5C62">
        <w:rPr>
          <w:noProof/>
        </w:rPr>
        <w:fldChar w:fldCharType="end"/>
      </w:r>
      <w:r w:rsidR="00572671" w:rsidRPr="0020404E">
        <w:t>:</w:t>
      </w:r>
    </w:p>
    <w:p w:rsidR="00572671" w:rsidRPr="0020404E" w:rsidRDefault="00572671" w:rsidP="00D369EC"/>
    <w:p w:rsidR="00E320A4" w:rsidRPr="0020404E" w:rsidRDefault="00E320A4" w:rsidP="00E320A4">
      <w:pPr>
        <w:pStyle w:val="BodyText2"/>
        <w:rPr>
          <w:sz w:val="22"/>
          <w:szCs w:val="22"/>
        </w:rPr>
      </w:pPr>
      <w:r w:rsidRPr="0020404E">
        <w:rPr>
          <w:sz w:val="22"/>
          <w:szCs w:val="22"/>
        </w:rPr>
        <w:t>The Division of Florida Condominiums, Timeshares, and Mobile Homes (</w:t>
      </w:r>
      <w:r>
        <w:rPr>
          <w:sz w:val="22"/>
          <w:szCs w:val="22"/>
        </w:rPr>
        <w:t>hereafter “</w:t>
      </w:r>
      <w:r w:rsidR="00321E14">
        <w:rPr>
          <w:sz w:val="22"/>
          <w:szCs w:val="22"/>
        </w:rPr>
        <w:t xml:space="preserve">the </w:t>
      </w:r>
      <w:r w:rsidRPr="0020404E">
        <w:rPr>
          <w:sz w:val="22"/>
          <w:szCs w:val="22"/>
        </w:rPr>
        <w:t>division</w:t>
      </w:r>
      <w:r>
        <w:rPr>
          <w:sz w:val="22"/>
          <w:szCs w:val="22"/>
        </w:rPr>
        <w:t>”</w:t>
      </w:r>
      <w:r w:rsidRPr="0020404E">
        <w:rPr>
          <w:sz w:val="22"/>
          <w:szCs w:val="22"/>
        </w:rPr>
        <w:t xml:space="preserve">) has completed its </w:t>
      </w:r>
      <w:r>
        <w:rPr>
          <w:sz w:val="22"/>
          <w:szCs w:val="22"/>
        </w:rPr>
        <w:t>investigation</w:t>
      </w:r>
      <w:r w:rsidRPr="0020404E">
        <w:rPr>
          <w:sz w:val="22"/>
          <w:szCs w:val="22"/>
        </w:rPr>
        <w:t xml:space="preserve"> of </w:t>
      </w:r>
      <w:r>
        <w:rPr>
          <w:sz w:val="22"/>
          <w:szCs w:val="22"/>
        </w:rPr>
        <w:t>a</w:t>
      </w:r>
      <w:r w:rsidRPr="0020404E">
        <w:rPr>
          <w:sz w:val="22"/>
          <w:szCs w:val="22"/>
        </w:rPr>
        <w:t xml:space="preserve"> complaint filed against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respondent  \* MERGEFORMAT </w:instrText>
      </w:r>
      <w:r>
        <w:rPr>
          <w:sz w:val="22"/>
          <w:szCs w:val="22"/>
        </w:rPr>
        <w:fldChar w:fldCharType="separate"/>
      </w:r>
      <w:r w:rsidR="007522A3">
        <w:rPr>
          <w:noProof/>
          <w:sz w:val="22"/>
          <w:szCs w:val="22"/>
        </w:rPr>
        <w:t>«respondent»</w:t>
      </w:r>
      <w:r>
        <w:rPr>
          <w:sz w:val="22"/>
          <w:szCs w:val="22"/>
        </w:rPr>
        <w:fldChar w:fldCharType="end"/>
      </w:r>
      <w:r w:rsidR="005D099C">
        <w:rPr>
          <w:sz w:val="22"/>
          <w:szCs w:val="22"/>
        </w:rPr>
        <w:t xml:space="preserve"> (hereafter “</w:t>
      </w:r>
      <w:r w:rsidR="00321E14">
        <w:rPr>
          <w:sz w:val="22"/>
          <w:szCs w:val="22"/>
        </w:rPr>
        <w:t xml:space="preserve">the </w:t>
      </w:r>
      <w:r w:rsidR="005D099C">
        <w:rPr>
          <w:sz w:val="22"/>
          <w:szCs w:val="22"/>
        </w:rPr>
        <w:t>association”)</w:t>
      </w:r>
      <w:r>
        <w:rPr>
          <w:sz w:val="22"/>
          <w:szCs w:val="22"/>
        </w:rPr>
        <w:t xml:space="preserve">. </w:t>
      </w:r>
      <w:r w:rsidRPr="0020404E">
        <w:rPr>
          <w:sz w:val="22"/>
          <w:szCs w:val="22"/>
        </w:rPr>
        <w:t>This letter serves to inform you of the results of the investigation</w:t>
      </w:r>
      <w:r>
        <w:rPr>
          <w:sz w:val="22"/>
          <w:szCs w:val="22"/>
        </w:rPr>
        <w:t>, the determination that has been made, and the actions needed to bring this case to closure.</w:t>
      </w:r>
    </w:p>
    <w:p w:rsidR="00E320A4" w:rsidRDefault="00E320A4" w:rsidP="00E320A4">
      <w:pPr>
        <w:pStyle w:val="Header"/>
        <w:tabs>
          <w:tab w:val="clear" w:pos="4320"/>
          <w:tab w:val="clear" w:pos="8640"/>
        </w:tabs>
        <w:ind w:right="-360"/>
      </w:pPr>
    </w:p>
    <w:p w:rsidR="00E320A4" w:rsidRDefault="00E320A4" w:rsidP="00E320A4">
      <w:pPr>
        <w:pStyle w:val="Header"/>
        <w:tabs>
          <w:tab w:val="clear" w:pos="4320"/>
          <w:tab w:val="clear" w:pos="8640"/>
        </w:tabs>
        <w:ind w:right="-360"/>
      </w:pPr>
      <w:r>
        <w:t xml:space="preserve">Based on the evidence from this investigation, the division has concluded that the </w:t>
      </w:r>
      <w:r w:rsidR="005D099C">
        <w:t>a</w:t>
      </w:r>
      <w:r>
        <w:t>ssociation is in violation of the Condominium Act and/or Florida Administrative Code, and this warning letter is being issued for the following reasons:</w:t>
      </w:r>
    </w:p>
    <w:p w:rsidR="00E320A4" w:rsidRPr="0020404E" w:rsidRDefault="00E320A4" w:rsidP="00E320A4">
      <w:pPr>
        <w:pStyle w:val="Header"/>
        <w:tabs>
          <w:tab w:val="clear" w:pos="4320"/>
          <w:tab w:val="clear" w:pos="8640"/>
        </w:tabs>
        <w:ind w:right="-360"/>
      </w:pPr>
    </w:p>
    <w:p w:rsidR="00E320A4" w:rsidRDefault="00E320A4" w:rsidP="00E320A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right="-360"/>
      </w:pPr>
    </w:p>
    <w:p w:rsidR="00E320A4" w:rsidRPr="0020404E" w:rsidRDefault="00E320A4" w:rsidP="00E320A4">
      <w:pPr>
        <w:pStyle w:val="Header"/>
        <w:tabs>
          <w:tab w:val="clear" w:pos="4320"/>
          <w:tab w:val="clear" w:pos="8640"/>
        </w:tabs>
        <w:ind w:right="-360"/>
      </w:pPr>
      <w:bookmarkStart w:id="0" w:name="_GoBack"/>
      <w:bookmarkEnd w:id="0"/>
    </w:p>
    <w:p w:rsidR="00E320A4" w:rsidRPr="0020404E" w:rsidRDefault="00E320A4" w:rsidP="00E320A4">
      <w:pPr>
        <w:jc w:val="both"/>
      </w:pPr>
      <w:r w:rsidRPr="0020404E">
        <w:t xml:space="preserve">In order to bring the </w:t>
      </w:r>
      <w:r w:rsidR="005D099C">
        <w:t>a</w:t>
      </w:r>
      <w:r w:rsidRPr="0020404E">
        <w:t>ssociation into compliance with the Condominium Act and the Florida Administrative Code, please see the following corrective action:</w:t>
      </w:r>
    </w:p>
    <w:p w:rsidR="00E320A4" w:rsidRPr="0020404E" w:rsidRDefault="00E320A4" w:rsidP="00E320A4">
      <w:pPr>
        <w:jc w:val="both"/>
      </w:pPr>
    </w:p>
    <w:p w:rsidR="00E320A4" w:rsidRDefault="00E320A4" w:rsidP="00E320A4">
      <w:pPr>
        <w:pStyle w:val="ListParagraph"/>
        <w:numPr>
          <w:ilvl w:val="0"/>
          <w:numId w:val="2"/>
        </w:numPr>
        <w:jc w:val="both"/>
      </w:pPr>
    </w:p>
    <w:p w:rsidR="00E320A4" w:rsidRPr="0020404E" w:rsidRDefault="00E320A4" w:rsidP="00E320A4">
      <w:pPr>
        <w:jc w:val="both"/>
      </w:pPr>
    </w:p>
    <w:p w:rsidR="00E320A4" w:rsidRPr="0020404E" w:rsidRDefault="00E320A4" w:rsidP="00E320A4">
      <w:pPr>
        <w:jc w:val="both"/>
      </w:pPr>
      <w:r w:rsidRPr="0020404E">
        <w:rPr>
          <w:b/>
        </w:rPr>
        <w:t>NOTE:</w:t>
      </w:r>
      <w:r w:rsidRPr="0020404E">
        <w:t xml:space="preserve">  </w:t>
      </w:r>
      <w:r w:rsidRPr="0020404E">
        <w:rPr>
          <w:b/>
        </w:rPr>
        <w:t xml:space="preserve">Rule 61B-21.002, F.A.C., requires associations to submit a written response to a Warning Letter.  The </w:t>
      </w:r>
      <w:r w:rsidR="00952CA0">
        <w:rPr>
          <w:b/>
        </w:rPr>
        <w:t>a</w:t>
      </w:r>
      <w:r w:rsidRPr="0020404E">
        <w:rPr>
          <w:b/>
        </w:rPr>
        <w:t>ssociation’s response must be submitted by</w:t>
      </w:r>
      <w:r w:rsidR="00B955B0">
        <w:rPr>
          <w:b/>
        </w:rPr>
        <w:t xml:space="preserve"> </w:t>
      </w:r>
      <w:r w:rsidR="00B955B0">
        <w:rPr>
          <w:b/>
        </w:rPr>
        <w:fldChar w:fldCharType="begin"/>
      </w:r>
      <w:r w:rsidR="00B955B0">
        <w:rPr>
          <w:b/>
        </w:rPr>
        <w:instrText xml:space="preserve"> MERGEFIELD  dueDateWarning  \* MERGEFORMAT </w:instrText>
      </w:r>
      <w:r w:rsidR="00B955B0">
        <w:rPr>
          <w:b/>
        </w:rPr>
        <w:fldChar w:fldCharType="separate"/>
      </w:r>
      <w:r w:rsidR="007522A3">
        <w:rPr>
          <w:b/>
          <w:noProof/>
        </w:rPr>
        <w:t>«dueDateWarning»</w:t>
      </w:r>
      <w:r w:rsidR="00B955B0">
        <w:rPr>
          <w:b/>
        </w:rPr>
        <w:fldChar w:fldCharType="end"/>
      </w:r>
      <w:r>
        <w:rPr>
          <w:b/>
        </w:rPr>
        <w:t>.</w:t>
      </w:r>
      <w:r w:rsidRPr="0020404E">
        <w:t xml:space="preserve">  </w:t>
      </w:r>
    </w:p>
    <w:p w:rsidR="00E320A4" w:rsidRPr="0020404E" w:rsidRDefault="00E320A4" w:rsidP="00E320A4"/>
    <w:p w:rsidR="00190780" w:rsidRDefault="00E320A4" w:rsidP="003D13A8">
      <w:r w:rsidRPr="0020404E">
        <w:t xml:space="preserve">Please be aware that failure to take corrective action as required may result in an enforcement action by the </w:t>
      </w:r>
      <w:r>
        <w:t>d</w:t>
      </w:r>
      <w:r w:rsidRPr="0020404E">
        <w:t xml:space="preserve">ivision, which could include civil penalties up to $5,000 per violation.  </w:t>
      </w:r>
    </w:p>
    <w:p w:rsidR="00070123" w:rsidRDefault="00070123" w:rsidP="0020404E">
      <w:pPr>
        <w:pStyle w:val="Header"/>
        <w:tabs>
          <w:tab w:val="clear" w:pos="4320"/>
          <w:tab w:val="clear" w:pos="8640"/>
        </w:tabs>
        <w:ind w:right="-360"/>
      </w:pPr>
    </w:p>
    <w:p w:rsidR="00070123" w:rsidRDefault="00070123" w:rsidP="0020404E">
      <w:pPr>
        <w:pStyle w:val="Header"/>
        <w:tabs>
          <w:tab w:val="clear" w:pos="4320"/>
          <w:tab w:val="clear" w:pos="8640"/>
        </w:tabs>
        <w:ind w:right="-360"/>
      </w:pPr>
      <w:r>
        <w:t>The following minor violation was also found</w:t>
      </w:r>
      <w:r w:rsidR="00F45131">
        <w:t xml:space="preserve"> </w:t>
      </w:r>
      <w:r w:rsidR="00853999">
        <w:t>and</w:t>
      </w:r>
      <w:r w:rsidR="00F45131">
        <w:t xml:space="preserve"> is to</w:t>
      </w:r>
      <w:r w:rsidR="009C5DAF">
        <w:t xml:space="preserve"> be</w:t>
      </w:r>
      <w:r w:rsidR="00F45131">
        <w:t xml:space="preserve"> resolved via an educational approach known as an information letter</w:t>
      </w:r>
      <w:r>
        <w:t>:</w:t>
      </w:r>
    </w:p>
    <w:p w:rsidR="00070123" w:rsidRPr="0020404E" w:rsidRDefault="00070123" w:rsidP="0020404E">
      <w:pPr>
        <w:pStyle w:val="Header"/>
        <w:tabs>
          <w:tab w:val="clear" w:pos="4320"/>
          <w:tab w:val="clear" w:pos="8640"/>
        </w:tabs>
        <w:ind w:right="-360"/>
      </w:pPr>
    </w:p>
    <w:p w:rsidR="00A561C4" w:rsidRDefault="00A561C4" w:rsidP="00CB683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right="-360"/>
      </w:pPr>
    </w:p>
    <w:p w:rsidR="00CB6832" w:rsidRDefault="00CB6832" w:rsidP="00A561C4">
      <w:pPr>
        <w:pStyle w:val="Header"/>
        <w:tabs>
          <w:tab w:val="clear" w:pos="4320"/>
          <w:tab w:val="clear" w:pos="8640"/>
        </w:tabs>
        <w:ind w:right="-360"/>
      </w:pPr>
    </w:p>
    <w:p w:rsidR="00236601" w:rsidRPr="0020404E" w:rsidRDefault="00236601" w:rsidP="00A561C4">
      <w:pPr>
        <w:pStyle w:val="Header"/>
        <w:tabs>
          <w:tab w:val="clear" w:pos="4320"/>
          <w:tab w:val="clear" w:pos="8640"/>
        </w:tabs>
        <w:ind w:right="-360"/>
      </w:pPr>
      <w:r>
        <w:t xml:space="preserve">I </w:t>
      </w:r>
      <w:r w:rsidR="00CB6832">
        <w:t>am</w:t>
      </w:r>
      <w:r>
        <w:t xml:space="preserve"> closing this allegation at this time with </w:t>
      </w:r>
      <w:r w:rsidR="00D23A30">
        <w:t>the information above</w:t>
      </w:r>
      <w:r>
        <w:t>, designed to educate you regarding the rules and st</w:t>
      </w:r>
      <w:r w:rsidR="0048094C">
        <w:t>atutes that must be adhered to.</w:t>
      </w:r>
      <w:r>
        <w:t xml:space="preserve"> A response to this allegation is not required</w:t>
      </w:r>
      <w:r w:rsidR="00F45131">
        <w:t>.</w:t>
      </w: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180"/>
      </w:pPr>
    </w:p>
    <w:p w:rsidR="006C2606" w:rsidRPr="00463FCE" w:rsidRDefault="006C2606" w:rsidP="006C2606">
      <w:pPr>
        <w:pStyle w:val="Header"/>
        <w:tabs>
          <w:tab w:val="clear" w:pos="4320"/>
          <w:tab w:val="clear" w:pos="8640"/>
        </w:tabs>
        <w:ind w:right="-270"/>
      </w:pPr>
      <w:r w:rsidRPr="00463FCE">
        <w:t>Y</w:t>
      </w:r>
      <w:r>
        <w:t xml:space="preserve">our attention is directed to rule </w:t>
      </w:r>
      <w:r w:rsidRPr="00463FCE">
        <w:t>61B-23.002(7)(b)1., F</w:t>
      </w:r>
      <w:r>
        <w:t>lorida</w:t>
      </w:r>
      <w:r w:rsidRPr="00463FCE">
        <w:t xml:space="preserve"> A</w:t>
      </w:r>
      <w:r>
        <w:t>dministrative</w:t>
      </w:r>
      <w:r w:rsidRPr="00463FCE">
        <w:t xml:space="preserve"> C</w:t>
      </w:r>
      <w:r>
        <w:t>ode</w:t>
      </w:r>
      <w:r w:rsidRPr="00463FCE">
        <w:t xml:space="preserve">, </w:t>
      </w:r>
      <w:r>
        <w:t xml:space="preserve">which requires that the </w:t>
      </w:r>
      <w:r w:rsidR="00952CA0">
        <w:t>a</w:t>
      </w:r>
      <w:r>
        <w:t>ssociation retain this letter, or a copy thereof, among the official records of the association</w:t>
      </w:r>
      <w:r w:rsidR="006148DB">
        <w:t>.</w:t>
      </w:r>
    </w:p>
    <w:p w:rsidR="006C2606" w:rsidRDefault="006C2606" w:rsidP="006C2606">
      <w:pPr>
        <w:ind w:right="-360"/>
      </w:pPr>
    </w:p>
    <w:p w:rsidR="008F0906" w:rsidRPr="0020404E" w:rsidRDefault="008F0906" w:rsidP="008F0906">
      <w:r w:rsidRPr="0020404E">
        <w:lastRenderedPageBreak/>
        <w:t xml:space="preserve">Thank you for your cooperation, and if you have any questions, please feel free to contact me.  </w:t>
      </w:r>
    </w:p>
    <w:p w:rsidR="006A182B" w:rsidRPr="0020404E" w:rsidRDefault="006A182B" w:rsidP="00D369EC"/>
    <w:p w:rsidR="000A2466" w:rsidRPr="0020404E" w:rsidRDefault="000A2466" w:rsidP="000A2466">
      <w:r w:rsidRPr="0020404E">
        <w:t>Sincerely,</w:t>
      </w:r>
    </w:p>
    <w:p w:rsidR="006477AE" w:rsidRPr="0020404E" w:rsidRDefault="000A2466" w:rsidP="000A2466">
      <w:r w:rsidRPr="0020404E">
        <w:t>BUREAU OF COMPLIANCE</w:t>
      </w:r>
    </w:p>
    <w:p w:rsidR="000A2466" w:rsidRPr="0020404E" w:rsidRDefault="000A2466" w:rsidP="000A2466">
      <w:r w:rsidRPr="0020404E">
        <w:rPr>
          <w:noProof/>
        </w:rPr>
        <w:drawing>
          <wp:inline distT="0" distB="0" distL="0" distR="0" wp14:anchorId="67208695" wp14:editId="65D8022E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AE" w:rsidRPr="0020404E" w:rsidRDefault="000A2466" w:rsidP="00A8308E">
      <w:r w:rsidRPr="0020404E">
        <w:t>Danny Brown</w:t>
      </w:r>
      <w:r w:rsidR="00A8308E" w:rsidRPr="0020404E">
        <w:t>, Financial Examiner/Analyst</w:t>
      </w:r>
    </w:p>
    <w:sectPr w:rsidR="006477AE" w:rsidRPr="0020404E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C62" w:rsidRDefault="00ED5C62">
      <w:r>
        <w:separator/>
      </w:r>
    </w:p>
  </w:endnote>
  <w:endnote w:type="continuationSeparator" w:id="0">
    <w:p w:rsidR="00ED5C62" w:rsidRDefault="00ED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80" w:rsidRDefault="00A01F80" w:rsidP="00CF3F52">
    <w:pPr>
      <w:pStyle w:val="Footer"/>
      <w:jc w:val="center"/>
      <w:rPr>
        <w:sz w:val="18"/>
        <w:szCs w:val="18"/>
      </w:rPr>
    </w:pPr>
  </w:p>
  <w:p w:rsidR="00A01F80" w:rsidRDefault="00A01F80" w:rsidP="00CF3F52">
    <w:pPr>
      <w:pStyle w:val="Footer"/>
      <w:jc w:val="center"/>
      <w:rPr>
        <w:sz w:val="18"/>
        <w:szCs w:val="18"/>
      </w:rPr>
    </w:pPr>
  </w:p>
  <w:p w:rsidR="005652E8" w:rsidRPr="00CE0C1F" w:rsidRDefault="005652E8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5652E8" w:rsidRDefault="00ED5C62" w:rsidP="00CE0C1F">
    <w:pPr>
      <w:pStyle w:val="Footer"/>
      <w:jc w:val="center"/>
      <w:rPr>
        <w:sz w:val="18"/>
        <w:szCs w:val="18"/>
      </w:rPr>
    </w:pPr>
    <w:hyperlink r:id="rId1" w:history="1">
      <w:r w:rsidR="005652E8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C62" w:rsidRDefault="00ED5C62">
      <w:r>
        <w:separator/>
      </w:r>
    </w:p>
  </w:footnote>
  <w:footnote w:type="continuationSeparator" w:id="0">
    <w:p w:rsidR="00ED5C62" w:rsidRDefault="00ED5C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707" w:rsidRDefault="00E5441A">
    <w:pPr>
      <w:pStyle w:val="Header"/>
    </w:pPr>
    <w:fldSimple w:instr=" MERGEFIELD  project  \* MERGEFORMAT ">
      <w:r w:rsidR="007522A3">
        <w:rPr>
          <w:noProof/>
        </w:rPr>
        <w:t>«project»</w:t>
      </w:r>
    </w:fldSimple>
  </w:p>
  <w:p w:rsidR="00227707" w:rsidRDefault="00227707">
    <w:pPr>
      <w:pStyle w:val="Header"/>
    </w:pPr>
    <w:r>
      <w:t xml:space="preserve">Case No. </w:t>
    </w:r>
    <w:r w:rsidR="00ED5C62">
      <w:fldChar w:fldCharType="begin"/>
    </w:r>
    <w:r w:rsidR="00ED5C62">
      <w:instrText xml:space="preserve"> MERGEFIELD  caseNumber  \* MERGEFORMAT </w:instrText>
    </w:r>
    <w:r w:rsidR="00ED5C62">
      <w:fldChar w:fldCharType="separate"/>
    </w:r>
    <w:r w:rsidR="007522A3">
      <w:rPr>
        <w:noProof/>
      </w:rPr>
      <w:t>«caseNumber»</w:t>
    </w:r>
    <w:r w:rsidR="00ED5C62">
      <w:rPr>
        <w:noProof/>
      </w:rPr>
      <w:fldChar w:fldCharType="end"/>
    </w:r>
  </w:p>
  <w:p w:rsidR="00227707" w:rsidRDefault="00227707">
    <w:pPr>
      <w:pStyle w:val="Header"/>
    </w:pPr>
    <w:r>
      <w:t>Page 2 of 2</w:t>
    </w:r>
  </w:p>
  <w:p w:rsidR="00227707" w:rsidRDefault="002277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5652E8" w:rsidRPr="00180000" w:rsidTr="00180000">
      <w:trPr>
        <w:trHeight w:val="180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CFB21E" wp14:editId="1EF0F06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1C429E05" wp14:editId="42B4E50E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5652E8" w:rsidRPr="00180000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5652E8" w:rsidRPr="00180000" w:rsidTr="00180000">
      <w:trPr>
        <w:trHeight w:val="342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0C42F9D" wp14:editId="7163789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Jonathan Zachem</w:t>
          </w:r>
          <w:r>
            <w:rPr>
              <w:bCs/>
              <w:sz w:val="20"/>
              <w:szCs w:val="20"/>
            </w:rPr>
            <w:t>,</w:t>
          </w:r>
          <w:r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Pr="00A561F1">
            <w:rPr>
              <w:bCs/>
              <w:sz w:val="20"/>
              <w:szCs w:val="20"/>
            </w:rPr>
            <w:t>,</w:t>
          </w:r>
          <w:r w:rsidRPr="00180000">
            <w:rPr>
              <w:b/>
              <w:bCs/>
              <w:sz w:val="20"/>
              <w:szCs w:val="20"/>
            </w:rPr>
            <w:t xml:space="preserve"> </w:t>
          </w:r>
          <w:r w:rsidRPr="00180000">
            <w:rPr>
              <w:sz w:val="20"/>
              <w:szCs w:val="20"/>
            </w:rPr>
            <w:t>Governor</w:t>
          </w:r>
        </w:p>
      </w:tc>
    </w:tr>
  </w:tbl>
  <w:p w:rsidR="005652E8" w:rsidRPr="00CE0C1F" w:rsidRDefault="005652E8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F2D1E"/>
    <w:multiLevelType w:val="hybridMultilevel"/>
    <w:tmpl w:val="CA34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55FA"/>
    <w:rsid w:val="00016A09"/>
    <w:rsid w:val="00035C50"/>
    <w:rsid w:val="00040CA6"/>
    <w:rsid w:val="000623E2"/>
    <w:rsid w:val="00070123"/>
    <w:rsid w:val="000715CE"/>
    <w:rsid w:val="00081476"/>
    <w:rsid w:val="0008489F"/>
    <w:rsid w:val="000953FC"/>
    <w:rsid w:val="000A2466"/>
    <w:rsid w:val="000A580E"/>
    <w:rsid w:val="000A767B"/>
    <w:rsid w:val="000D6CB7"/>
    <w:rsid w:val="000F1A6F"/>
    <w:rsid w:val="000F300F"/>
    <w:rsid w:val="000F5C7F"/>
    <w:rsid w:val="00101D4A"/>
    <w:rsid w:val="0011506A"/>
    <w:rsid w:val="00115E34"/>
    <w:rsid w:val="00115EA9"/>
    <w:rsid w:val="001200A2"/>
    <w:rsid w:val="001349A8"/>
    <w:rsid w:val="001428CA"/>
    <w:rsid w:val="00143C1D"/>
    <w:rsid w:val="00150139"/>
    <w:rsid w:val="00180000"/>
    <w:rsid w:val="00180DBC"/>
    <w:rsid w:val="00183535"/>
    <w:rsid w:val="00186CFA"/>
    <w:rsid w:val="00190780"/>
    <w:rsid w:val="001B5624"/>
    <w:rsid w:val="001C5CA9"/>
    <w:rsid w:val="001C6E47"/>
    <w:rsid w:val="001E7401"/>
    <w:rsid w:val="0020404E"/>
    <w:rsid w:val="002143F7"/>
    <w:rsid w:val="002145A2"/>
    <w:rsid w:val="00227707"/>
    <w:rsid w:val="00236601"/>
    <w:rsid w:val="00256AD0"/>
    <w:rsid w:val="002607B4"/>
    <w:rsid w:val="00260D19"/>
    <w:rsid w:val="002C0CEE"/>
    <w:rsid w:val="002C1B44"/>
    <w:rsid w:val="002C2007"/>
    <w:rsid w:val="002C7940"/>
    <w:rsid w:val="002D5E20"/>
    <w:rsid w:val="002E2E70"/>
    <w:rsid w:val="0030751A"/>
    <w:rsid w:val="00307832"/>
    <w:rsid w:val="00311AB7"/>
    <w:rsid w:val="0031440F"/>
    <w:rsid w:val="00314606"/>
    <w:rsid w:val="003164B3"/>
    <w:rsid w:val="00321E14"/>
    <w:rsid w:val="003371FD"/>
    <w:rsid w:val="00337A23"/>
    <w:rsid w:val="0034154C"/>
    <w:rsid w:val="00343699"/>
    <w:rsid w:val="00343FE6"/>
    <w:rsid w:val="00344092"/>
    <w:rsid w:val="00352AD4"/>
    <w:rsid w:val="003711BC"/>
    <w:rsid w:val="003B3FD0"/>
    <w:rsid w:val="003B6668"/>
    <w:rsid w:val="003C2AD4"/>
    <w:rsid w:val="003D13A8"/>
    <w:rsid w:val="003F285F"/>
    <w:rsid w:val="003F6F84"/>
    <w:rsid w:val="0041207B"/>
    <w:rsid w:val="00413548"/>
    <w:rsid w:val="00415A6A"/>
    <w:rsid w:val="0048094C"/>
    <w:rsid w:val="0048438C"/>
    <w:rsid w:val="004863B4"/>
    <w:rsid w:val="004909FB"/>
    <w:rsid w:val="00492FC9"/>
    <w:rsid w:val="00495878"/>
    <w:rsid w:val="004A02F0"/>
    <w:rsid w:val="004A250F"/>
    <w:rsid w:val="004A3127"/>
    <w:rsid w:val="004C178F"/>
    <w:rsid w:val="004D328F"/>
    <w:rsid w:val="00513106"/>
    <w:rsid w:val="00551C85"/>
    <w:rsid w:val="005652E8"/>
    <w:rsid w:val="005659AB"/>
    <w:rsid w:val="0056716E"/>
    <w:rsid w:val="00572671"/>
    <w:rsid w:val="00591213"/>
    <w:rsid w:val="00596EF1"/>
    <w:rsid w:val="005C4026"/>
    <w:rsid w:val="005C4FC8"/>
    <w:rsid w:val="005D099C"/>
    <w:rsid w:val="005F17CA"/>
    <w:rsid w:val="0061318C"/>
    <w:rsid w:val="00613B93"/>
    <w:rsid w:val="006148DB"/>
    <w:rsid w:val="006206F6"/>
    <w:rsid w:val="00634625"/>
    <w:rsid w:val="0063568A"/>
    <w:rsid w:val="0064024A"/>
    <w:rsid w:val="006477AE"/>
    <w:rsid w:val="00661B6E"/>
    <w:rsid w:val="0068296D"/>
    <w:rsid w:val="006918E6"/>
    <w:rsid w:val="006A182B"/>
    <w:rsid w:val="006A4382"/>
    <w:rsid w:val="006A5494"/>
    <w:rsid w:val="006B1FBF"/>
    <w:rsid w:val="006C2606"/>
    <w:rsid w:val="006D6BFF"/>
    <w:rsid w:val="006D6CF2"/>
    <w:rsid w:val="0071436A"/>
    <w:rsid w:val="00720D28"/>
    <w:rsid w:val="00723E8F"/>
    <w:rsid w:val="00731DC5"/>
    <w:rsid w:val="007420E5"/>
    <w:rsid w:val="0075068F"/>
    <w:rsid w:val="007522A3"/>
    <w:rsid w:val="0075588D"/>
    <w:rsid w:val="007654DA"/>
    <w:rsid w:val="00777CF2"/>
    <w:rsid w:val="007903C5"/>
    <w:rsid w:val="0079299E"/>
    <w:rsid w:val="007A7E24"/>
    <w:rsid w:val="007C21F5"/>
    <w:rsid w:val="007C2714"/>
    <w:rsid w:val="007C513E"/>
    <w:rsid w:val="007D7815"/>
    <w:rsid w:val="007F039B"/>
    <w:rsid w:val="007F40B1"/>
    <w:rsid w:val="00801002"/>
    <w:rsid w:val="00813AFB"/>
    <w:rsid w:val="00817C84"/>
    <w:rsid w:val="00827D5C"/>
    <w:rsid w:val="00832306"/>
    <w:rsid w:val="00843FA5"/>
    <w:rsid w:val="00853999"/>
    <w:rsid w:val="008772FE"/>
    <w:rsid w:val="008776C2"/>
    <w:rsid w:val="00884716"/>
    <w:rsid w:val="00893570"/>
    <w:rsid w:val="008973CE"/>
    <w:rsid w:val="008B03CB"/>
    <w:rsid w:val="008C6F69"/>
    <w:rsid w:val="008D49E0"/>
    <w:rsid w:val="008F0906"/>
    <w:rsid w:val="009135AF"/>
    <w:rsid w:val="00913D5C"/>
    <w:rsid w:val="00926176"/>
    <w:rsid w:val="00932770"/>
    <w:rsid w:val="00943C9D"/>
    <w:rsid w:val="00945704"/>
    <w:rsid w:val="00952CA0"/>
    <w:rsid w:val="00956539"/>
    <w:rsid w:val="00970C68"/>
    <w:rsid w:val="00971A28"/>
    <w:rsid w:val="009725B8"/>
    <w:rsid w:val="0097764B"/>
    <w:rsid w:val="009C5DAF"/>
    <w:rsid w:val="009D0C75"/>
    <w:rsid w:val="009E1EEA"/>
    <w:rsid w:val="009E2060"/>
    <w:rsid w:val="009E5B16"/>
    <w:rsid w:val="009F7835"/>
    <w:rsid w:val="00A01F80"/>
    <w:rsid w:val="00A22528"/>
    <w:rsid w:val="00A22EED"/>
    <w:rsid w:val="00A2339C"/>
    <w:rsid w:val="00A30598"/>
    <w:rsid w:val="00A352EC"/>
    <w:rsid w:val="00A359D0"/>
    <w:rsid w:val="00A35CB9"/>
    <w:rsid w:val="00A3754F"/>
    <w:rsid w:val="00A45776"/>
    <w:rsid w:val="00A53CB8"/>
    <w:rsid w:val="00A561C4"/>
    <w:rsid w:val="00A561F1"/>
    <w:rsid w:val="00A6534F"/>
    <w:rsid w:val="00A71CD9"/>
    <w:rsid w:val="00A8035B"/>
    <w:rsid w:val="00A810FC"/>
    <w:rsid w:val="00A8308E"/>
    <w:rsid w:val="00A83DC4"/>
    <w:rsid w:val="00A87E56"/>
    <w:rsid w:val="00A91EDA"/>
    <w:rsid w:val="00AC1679"/>
    <w:rsid w:val="00AE67CE"/>
    <w:rsid w:val="00AF4B29"/>
    <w:rsid w:val="00B23551"/>
    <w:rsid w:val="00B375CF"/>
    <w:rsid w:val="00B56959"/>
    <w:rsid w:val="00B61C3C"/>
    <w:rsid w:val="00B62701"/>
    <w:rsid w:val="00B94269"/>
    <w:rsid w:val="00B9537E"/>
    <w:rsid w:val="00B955B0"/>
    <w:rsid w:val="00BB3A95"/>
    <w:rsid w:val="00BB4F04"/>
    <w:rsid w:val="00BC5CD5"/>
    <w:rsid w:val="00BC6775"/>
    <w:rsid w:val="00BD15B4"/>
    <w:rsid w:val="00BD240B"/>
    <w:rsid w:val="00BE3AF3"/>
    <w:rsid w:val="00C07843"/>
    <w:rsid w:val="00C10F35"/>
    <w:rsid w:val="00C12EBA"/>
    <w:rsid w:val="00C462C6"/>
    <w:rsid w:val="00C73E35"/>
    <w:rsid w:val="00C81B3B"/>
    <w:rsid w:val="00C84BA6"/>
    <w:rsid w:val="00C876F3"/>
    <w:rsid w:val="00C918F1"/>
    <w:rsid w:val="00CB385E"/>
    <w:rsid w:val="00CB5AE4"/>
    <w:rsid w:val="00CB6832"/>
    <w:rsid w:val="00CD365C"/>
    <w:rsid w:val="00CE0C1F"/>
    <w:rsid w:val="00CF3F52"/>
    <w:rsid w:val="00D1144E"/>
    <w:rsid w:val="00D23A30"/>
    <w:rsid w:val="00D24710"/>
    <w:rsid w:val="00D3693A"/>
    <w:rsid w:val="00D369EC"/>
    <w:rsid w:val="00D4637A"/>
    <w:rsid w:val="00D4756C"/>
    <w:rsid w:val="00D706CA"/>
    <w:rsid w:val="00D8616B"/>
    <w:rsid w:val="00DB185E"/>
    <w:rsid w:val="00DC0DEF"/>
    <w:rsid w:val="00DC1048"/>
    <w:rsid w:val="00E02228"/>
    <w:rsid w:val="00E22501"/>
    <w:rsid w:val="00E27275"/>
    <w:rsid w:val="00E300E6"/>
    <w:rsid w:val="00E320A4"/>
    <w:rsid w:val="00E33184"/>
    <w:rsid w:val="00E337A5"/>
    <w:rsid w:val="00E36F8E"/>
    <w:rsid w:val="00E51ACC"/>
    <w:rsid w:val="00E5441A"/>
    <w:rsid w:val="00E56396"/>
    <w:rsid w:val="00E72DFC"/>
    <w:rsid w:val="00E73D26"/>
    <w:rsid w:val="00E80A6D"/>
    <w:rsid w:val="00E9700C"/>
    <w:rsid w:val="00EA22D5"/>
    <w:rsid w:val="00EA440A"/>
    <w:rsid w:val="00EA7C25"/>
    <w:rsid w:val="00EB2799"/>
    <w:rsid w:val="00EB60B7"/>
    <w:rsid w:val="00EC3D52"/>
    <w:rsid w:val="00EC3F63"/>
    <w:rsid w:val="00ED5C62"/>
    <w:rsid w:val="00EE6654"/>
    <w:rsid w:val="00F15010"/>
    <w:rsid w:val="00F16F7B"/>
    <w:rsid w:val="00F20A08"/>
    <w:rsid w:val="00F45131"/>
    <w:rsid w:val="00F7082F"/>
    <w:rsid w:val="00F743DD"/>
    <w:rsid w:val="00F817D7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18153-DD5A-45DE-82E3-810FB894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53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2586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101</cp:revision>
  <cp:lastPrinted>2007-10-30T18:43:00Z</cp:lastPrinted>
  <dcterms:created xsi:type="dcterms:W3CDTF">2017-01-26T13:41:00Z</dcterms:created>
  <dcterms:modified xsi:type="dcterms:W3CDTF">2018-10-05T17:51:00Z</dcterms:modified>
</cp:coreProperties>
</file>